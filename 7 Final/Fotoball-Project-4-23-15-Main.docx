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BE1" w:rsidRPr="00BF046E" w:rsidRDefault="00221554">
      <w:sdt>
        <w:sdtPr>
          <w:id w:val="-831605760"/>
          <w:docPartObj>
            <w:docPartGallery w:val="Cover Pages"/>
            <w:docPartUnique/>
          </w:docPartObj>
        </w:sdtPr>
        <w:sdtContent>
          <w:r w:rsidRPr="00BF046E">
            <w:rPr>
              <w:noProof/>
            </w:rPr>
            <w:pict>
              <v:roundrect id="AutoShape 622" o:spid="_x0000_s1026" style="position:absolute;margin-left:0;margin-top:0;width:561.35pt;height:742.95pt;z-index:251662336;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sidRPr="00BF046E">
            <w:rPr>
              <w:noProof/>
            </w:rPr>
            <w:pict>
              <v:rect id="Rectangle 619" o:spid="_x0000_s1028" style="position:absolute;margin-left:0;margin-top:0;width:561.1pt;height:173.7pt;z-index:251661312;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tblPr>
                      <w:tblGrid>
                        <w:gridCol w:w="11239"/>
                      </w:tblGrid>
                      <w:tr w:rsidR="00570044">
                        <w:trPr>
                          <w:trHeight w:val="144"/>
                          <w:jc w:val="center"/>
                        </w:trPr>
                        <w:tc>
                          <w:tcPr>
                            <w:tcW w:w="0" w:type="auto"/>
                            <w:shd w:val="clear" w:color="auto" w:fill="F4B29B" w:themeFill="accent1" w:themeFillTint="66"/>
                            <w:tcMar>
                              <w:top w:w="0" w:type="dxa"/>
                              <w:bottom w:w="0" w:type="dxa"/>
                            </w:tcMar>
                            <w:vAlign w:val="center"/>
                          </w:tcPr>
                          <w:p w:rsidR="00570044" w:rsidRDefault="00570044">
                            <w:pPr>
                              <w:pStyle w:val="NoSpacing"/>
                              <w:rPr>
                                <w:sz w:val="8"/>
                                <w:szCs w:val="8"/>
                              </w:rPr>
                            </w:pPr>
                          </w:p>
                        </w:tc>
                      </w:tr>
                      <w:tr w:rsidR="00570044">
                        <w:trPr>
                          <w:trHeight w:val="1440"/>
                          <w:jc w:val="center"/>
                        </w:trPr>
                        <w:tc>
                          <w:tcPr>
                            <w:tcW w:w="0" w:type="auto"/>
                            <w:shd w:val="clear" w:color="auto" w:fill="D34817" w:themeFill="accent1"/>
                            <w:vAlign w:val="center"/>
                          </w:tcPr>
                          <w:p w:rsidR="00570044" w:rsidRDefault="00221554" w:rsidP="00DB4FAA">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677320269"/>
                                <w:dataBinding w:prefixMappings="xmlns:ns0='http://schemas.openxmlformats.org/package/2006/metadata/core-properties' xmlns:ns1='http://purl.org/dc/elements/1.1/'" w:xpath="/ns0:coreProperties[1]/ns1:title[1]" w:storeItemID="{6C3C8BC8-F283-45AE-878A-BAB7291924A1}"/>
                                <w:text/>
                              </w:sdtPr>
                              <w:sdtContent>
                                <w:r w:rsidR="00570044">
                                  <w:rPr>
                                    <w:rFonts w:asciiTheme="majorHAnsi" w:eastAsiaTheme="majorEastAsia" w:hAnsiTheme="majorHAnsi" w:cstheme="majorBidi"/>
                                    <w:color w:val="FFFFFF" w:themeColor="background1"/>
                                    <w:sz w:val="72"/>
                                    <w:szCs w:val="72"/>
                                  </w:rPr>
                                  <w:t>Fotoball</w:t>
                                </w:r>
                              </w:sdtContent>
                            </w:sdt>
                          </w:p>
                        </w:tc>
                      </w:tr>
                      <w:tr w:rsidR="00570044">
                        <w:trPr>
                          <w:trHeight w:val="144"/>
                          <w:jc w:val="center"/>
                        </w:trPr>
                        <w:tc>
                          <w:tcPr>
                            <w:tcW w:w="0" w:type="auto"/>
                            <w:shd w:val="clear" w:color="auto" w:fill="918485" w:themeFill="accent5"/>
                            <w:tcMar>
                              <w:top w:w="0" w:type="dxa"/>
                              <w:bottom w:w="0" w:type="dxa"/>
                            </w:tcMar>
                            <w:vAlign w:val="center"/>
                          </w:tcPr>
                          <w:p w:rsidR="00570044" w:rsidRDefault="00570044">
                            <w:pPr>
                              <w:pStyle w:val="NoSpacing"/>
                              <w:rPr>
                                <w:sz w:val="8"/>
                                <w:szCs w:val="8"/>
                              </w:rPr>
                            </w:pPr>
                          </w:p>
                        </w:tc>
                      </w:tr>
                      <w:tr w:rsidR="00570044">
                        <w:trPr>
                          <w:trHeight w:val="720"/>
                          <w:jc w:val="center"/>
                        </w:trPr>
                        <w:tc>
                          <w:tcPr>
                            <w:tcW w:w="0" w:type="auto"/>
                            <w:vAlign w:val="bottom"/>
                          </w:tcPr>
                          <w:p w:rsidR="00570044" w:rsidRDefault="00221554" w:rsidP="009E75CB">
                            <w:pPr>
                              <w:pStyle w:val="NoSpacing"/>
                              <w:suppressOverlap/>
                              <w:jc w:val="center"/>
                              <w:rPr>
                                <w:rFonts w:asciiTheme="majorHAnsi" w:eastAsiaTheme="majorEastAsia" w:hAnsiTheme="majorHAnsi" w:cstheme="majorBidi"/>
                                <w:i/>
                                <w:iCs/>
                                <w:sz w:val="36"/>
                                <w:szCs w:val="36"/>
                              </w:rPr>
                            </w:pPr>
                            <w:sdt>
                              <w:sdtPr>
                                <w:rPr>
                                  <w:sz w:val="36"/>
                                  <w:szCs w:val="36"/>
                                </w:rPr>
                                <w:id w:val="-975369080"/>
                                <w:dataBinding w:prefixMappings="xmlns:ns0='http://schemas.openxmlformats.org/package/2006/metadata/core-properties' xmlns:ns1='http://purl.org/dc/elements/1.1/'" w:xpath="/ns0:coreProperties[1]/ns1:subject[1]" w:storeItemID="{6C3C8BC8-F283-45AE-878A-BAB7291924A1}"/>
                                <w:text/>
                              </w:sdtPr>
                              <w:sdtContent>
                                <w:r w:rsidR="00570044">
                                  <w:rPr>
                                    <w:sz w:val="36"/>
                                    <w:szCs w:val="36"/>
                                  </w:rPr>
                                  <w:t>CSC509: Project Document</w:t>
                                </w:r>
                              </w:sdtContent>
                            </w:sdt>
                          </w:p>
                        </w:tc>
                      </w:tr>
                    </w:tbl>
                    <w:p w:rsidR="00570044" w:rsidRDefault="00570044"/>
                  </w:txbxContent>
                </v:textbox>
                <w10:wrap anchorx="page" anchory="page"/>
              </v:rect>
            </w:pict>
          </w:r>
          <w:r w:rsidRPr="00BF046E">
            <w:rPr>
              <w:noProof/>
            </w:rPr>
            <w:pict>
              <v:rect id="Rectangle 618" o:spid="_x0000_s1027" style="position:absolute;margin-left:0;margin-top:0;width:468pt;height:94pt;z-index:251660288;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570044" w:rsidRDefault="00221554">
                      <w:pPr>
                        <w:pStyle w:val="NoSpacing"/>
                        <w:spacing w:line="276" w:lineRule="auto"/>
                        <w:suppressOverlap/>
                        <w:jc w:val="center"/>
                      </w:pPr>
                      <w:sdt>
                        <w:sdtPr>
                          <w:id w:val="-370842996"/>
                          <w:dataBinding w:prefixMappings="xmlns:ns0='http://schemas.microsoft.com/office/2006/coverPageProps'" w:xpath="/ns0:CoverPageProperties[1]/ns0:PublishDate[1]" w:storeItemID="{55AF091B-3C7A-41E3-B477-F2FDAA23CFDA}"/>
                          <w:date w:fullDate="2015-04-23T00:00:00Z">
                            <w:dateFormat w:val="MMMM d, yyyy"/>
                            <w:lid w:val="en-US"/>
                            <w:storeMappedDataAs w:val="dateTime"/>
                            <w:calendar w:val="gregorian"/>
                          </w:date>
                        </w:sdtPr>
                        <w:sdtContent>
                          <w:r w:rsidR="00570044">
                            <w:t>April 23, 2015</w:t>
                          </w:r>
                        </w:sdtContent>
                      </w:sdt>
                    </w:p>
                    <w:p w:rsidR="00570044" w:rsidRDefault="00570044">
                      <w:pPr>
                        <w:pStyle w:val="NoSpacing"/>
                        <w:spacing w:line="276" w:lineRule="auto"/>
                        <w:jc w:val="center"/>
                      </w:pPr>
                      <w:r>
                        <w:t xml:space="preserve">Authored by: </w:t>
                      </w:r>
                      <w:sdt>
                        <w:sdtPr>
                          <w:rPr>
                            <w:rFonts w:ascii="Perpetua" w:hAnsi="Perpetua"/>
                            <w:color w:val="auto"/>
                            <w:szCs w:val="22"/>
                          </w:rPr>
                          <w:id w:val="-268781563"/>
                          <w:dataBinding w:prefixMappings="xmlns:ns0='http://schemas.openxmlformats.org/package/2006/metadata/core-properties' xmlns:ns1='http://purl.org/dc/elements/1.1/'" w:xpath="/ns0:coreProperties[1]/ns1:creator[1]" w:storeItemID="{6C3C8BC8-F283-45AE-878A-BAB7291924A1}"/>
                          <w:text/>
                        </w:sdtPr>
                        <w:sdtContent>
                          <w:r w:rsidRPr="009E75CB">
                            <w:rPr>
                              <w:rFonts w:ascii="Perpetua" w:hAnsi="Perpetua"/>
                              <w:color w:val="auto"/>
                              <w:szCs w:val="22"/>
                            </w:rPr>
                            <w:t>David Cipoletta, AbrAhAm Herrera, Adam Jilling, Rick Rejeleene</w:t>
                          </w:r>
                        </w:sdtContent>
                      </w:sdt>
                    </w:p>
                    <w:p w:rsidR="00570044" w:rsidRDefault="00570044" w:rsidP="00AD6E3F">
                      <w:pPr>
                        <w:jc w:val="right"/>
                      </w:pPr>
                    </w:p>
                    <w:p w:rsidR="00570044" w:rsidRDefault="00570044" w:rsidP="00AD6E3F">
                      <w:pPr>
                        <w:jc w:val="right"/>
                      </w:pPr>
                    </w:p>
                    <w:p w:rsidR="00570044" w:rsidRDefault="00570044" w:rsidP="00AD6E3F">
                      <w:pPr>
                        <w:jc w:val="right"/>
                      </w:pPr>
                      <w:r>
                        <w:t>Rev 1.0</w:t>
                      </w:r>
                    </w:p>
                    <w:p w:rsidR="00570044" w:rsidRDefault="00570044">
                      <w:pPr>
                        <w:pStyle w:val="NoSpacing"/>
                        <w:spacing w:line="276" w:lineRule="auto"/>
                        <w:jc w:val="center"/>
                      </w:pPr>
                    </w:p>
                  </w:txbxContent>
                </v:textbox>
                <w10:wrap anchorx="margin" anchory="margin"/>
              </v:rect>
            </w:pict>
          </w:r>
          <w:r w:rsidR="004D5AB8" w:rsidRPr="00BF046E">
            <w:br w:type="page"/>
          </w:r>
          <w:bookmarkStart w:id="0" w:name="_GoBack"/>
          <w:bookmarkEnd w:id="0"/>
        </w:sdtContent>
      </w:sdt>
    </w:p>
    <w:p w:rsidR="008D7BE1" w:rsidRPr="00BF046E" w:rsidRDefault="00221554">
      <w:pPr>
        <w:pStyle w:val="Title"/>
        <w:rPr>
          <w:smallCaps w:val="0"/>
        </w:rPr>
      </w:pPr>
      <w:sdt>
        <w:sdtPr>
          <w:rPr>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Content>
          <w:r w:rsidR="00DB4FAA" w:rsidRPr="00BF046E">
            <w:rPr>
              <w:smallCaps w:val="0"/>
            </w:rPr>
            <w:t>Fotoball</w:t>
          </w:r>
        </w:sdtContent>
      </w:sdt>
    </w:p>
    <w:p w:rsidR="008D7BE1" w:rsidRPr="00BF046E" w:rsidRDefault="00221554">
      <w:pPr>
        <w:pStyle w:val="Subtitle"/>
      </w:pPr>
      <w:sdt>
        <w:sdt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Content>
          <w:r w:rsidR="009E75CB" w:rsidRPr="00BF046E">
            <w:t>CSC509: Project Document</w:t>
          </w:r>
        </w:sdtContent>
      </w:sdt>
    </w:p>
    <w:sdt>
      <w:sdtPr>
        <w:rPr>
          <w:rFonts w:asciiTheme="minorHAnsi" w:eastAsiaTheme="minorHAnsi" w:hAnsiTheme="minorHAnsi" w:cs="Times New Roman"/>
          <w:color w:val="000000" w:themeColor="text1"/>
          <w:sz w:val="22"/>
          <w:szCs w:val="20"/>
        </w:rPr>
        <w:id w:val="-1130247565"/>
        <w:docPartObj>
          <w:docPartGallery w:val="Table of Contents"/>
          <w:docPartUnique/>
        </w:docPartObj>
      </w:sdtPr>
      <w:sdtEndPr>
        <w:rPr>
          <w:b/>
          <w:bCs/>
          <w:noProof/>
        </w:rPr>
      </w:sdtEndPr>
      <w:sdtContent>
        <w:p w:rsidR="00183E5B" w:rsidRPr="00BF046E" w:rsidRDefault="00F31BC3" w:rsidP="00183E5B">
          <w:pPr>
            <w:pStyle w:val="TOCHeading"/>
          </w:pPr>
          <w:r w:rsidRPr="00BF046E">
            <w:t>Contents</w:t>
          </w:r>
        </w:p>
        <w:p w:rsidR="00570044" w:rsidRPr="00BF046E" w:rsidRDefault="00221554">
          <w:pPr>
            <w:pStyle w:val="TOC1"/>
            <w:rPr>
              <w:rFonts w:eastAsiaTheme="minorEastAsia" w:cstheme="minorBidi"/>
              <w:smallCaps w:val="0"/>
              <w:color w:val="auto"/>
              <w:szCs w:val="22"/>
            </w:rPr>
          </w:pPr>
          <w:r w:rsidRPr="00BF046E">
            <w:rPr>
              <w:rStyle w:val="Hyperlink"/>
            </w:rPr>
            <w:fldChar w:fldCharType="begin"/>
          </w:r>
          <w:r w:rsidR="00F31BC3" w:rsidRPr="00BF046E">
            <w:rPr>
              <w:rStyle w:val="Hyperlink"/>
            </w:rPr>
            <w:instrText xml:space="preserve"> TOC \o "1-3" \h \z \u </w:instrText>
          </w:r>
          <w:r w:rsidRPr="00BF046E">
            <w:rPr>
              <w:rStyle w:val="Hyperlink"/>
            </w:rPr>
            <w:fldChar w:fldCharType="separate"/>
          </w:r>
          <w:hyperlink w:anchor="_Toc417567990" w:history="1">
            <w:r w:rsidR="00570044" w:rsidRPr="00BF046E">
              <w:rPr>
                <w:rStyle w:val="Hyperlink"/>
              </w:rPr>
              <w:t xml:space="preserve">Chapter 1: </w:t>
            </w:r>
            <w:r w:rsidR="00570044" w:rsidRPr="00BF046E">
              <w:rPr>
                <w:rStyle w:val="Hyperlink"/>
                <w:caps/>
              </w:rPr>
              <w:t>Requirements</w:t>
            </w:r>
            <w:r w:rsidR="00570044" w:rsidRPr="00BF046E">
              <w:rPr>
                <w:webHidden/>
              </w:rPr>
              <w:tab/>
            </w:r>
            <w:r w:rsidRPr="00BF046E">
              <w:rPr>
                <w:webHidden/>
              </w:rPr>
              <w:fldChar w:fldCharType="begin"/>
            </w:r>
            <w:r w:rsidR="00570044" w:rsidRPr="00BF046E">
              <w:rPr>
                <w:webHidden/>
              </w:rPr>
              <w:instrText xml:space="preserve"> PAGEREF _Toc417567990 \h </w:instrText>
            </w:r>
            <w:r w:rsidRPr="00BF046E">
              <w:rPr>
                <w:webHidden/>
              </w:rPr>
            </w:r>
            <w:r w:rsidRPr="00BF046E">
              <w:rPr>
                <w:webHidden/>
              </w:rPr>
              <w:fldChar w:fldCharType="separate"/>
            </w:r>
            <w:r w:rsidR="00570044" w:rsidRPr="00BF046E">
              <w:rPr>
                <w:webHidden/>
              </w:rPr>
              <w:t>3</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7991" w:history="1">
            <w:r w:rsidR="00570044" w:rsidRPr="00BF046E">
              <w:rPr>
                <w:rStyle w:val="Hyperlink"/>
              </w:rPr>
              <w:t>1.1 Introduction</w:t>
            </w:r>
            <w:r w:rsidR="00570044" w:rsidRPr="00BF046E">
              <w:rPr>
                <w:webHidden/>
              </w:rPr>
              <w:tab/>
            </w:r>
            <w:r w:rsidRPr="00BF046E">
              <w:rPr>
                <w:webHidden/>
              </w:rPr>
              <w:fldChar w:fldCharType="begin"/>
            </w:r>
            <w:r w:rsidR="00570044" w:rsidRPr="00BF046E">
              <w:rPr>
                <w:webHidden/>
              </w:rPr>
              <w:instrText xml:space="preserve"> PAGEREF _Toc417567991 \h </w:instrText>
            </w:r>
            <w:r w:rsidRPr="00BF046E">
              <w:rPr>
                <w:webHidden/>
              </w:rPr>
            </w:r>
            <w:r w:rsidRPr="00BF046E">
              <w:rPr>
                <w:webHidden/>
              </w:rPr>
              <w:fldChar w:fldCharType="separate"/>
            </w:r>
            <w:r w:rsidR="00570044" w:rsidRPr="00BF046E">
              <w:rPr>
                <w:webHidden/>
              </w:rPr>
              <w:t>3</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7992" w:history="1">
            <w:r w:rsidR="00570044" w:rsidRPr="00BF046E">
              <w:rPr>
                <w:rStyle w:val="Hyperlink"/>
              </w:rPr>
              <w:t>1.2 Glossary</w:t>
            </w:r>
            <w:r w:rsidR="00570044" w:rsidRPr="00BF046E">
              <w:rPr>
                <w:webHidden/>
              </w:rPr>
              <w:tab/>
            </w:r>
            <w:r w:rsidRPr="00BF046E">
              <w:rPr>
                <w:webHidden/>
              </w:rPr>
              <w:fldChar w:fldCharType="begin"/>
            </w:r>
            <w:r w:rsidR="00570044" w:rsidRPr="00BF046E">
              <w:rPr>
                <w:webHidden/>
              </w:rPr>
              <w:instrText xml:space="preserve"> PAGEREF _Toc417567992 \h </w:instrText>
            </w:r>
            <w:r w:rsidRPr="00BF046E">
              <w:rPr>
                <w:webHidden/>
              </w:rPr>
            </w:r>
            <w:r w:rsidRPr="00BF046E">
              <w:rPr>
                <w:webHidden/>
              </w:rPr>
              <w:fldChar w:fldCharType="separate"/>
            </w:r>
            <w:r w:rsidR="00570044" w:rsidRPr="00BF046E">
              <w:rPr>
                <w:webHidden/>
              </w:rPr>
              <w:t>4</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7993" w:history="1">
            <w:r w:rsidR="00570044" w:rsidRPr="00BF046E">
              <w:rPr>
                <w:rStyle w:val="Hyperlink"/>
              </w:rPr>
              <w:t>1.3 System Models</w:t>
            </w:r>
            <w:r w:rsidR="00570044" w:rsidRPr="00BF046E">
              <w:rPr>
                <w:webHidden/>
              </w:rPr>
              <w:tab/>
            </w:r>
            <w:r w:rsidRPr="00BF046E">
              <w:rPr>
                <w:webHidden/>
              </w:rPr>
              <w:fldChar w:fldCharType="begin"/>
            </w:r>
            <w:r w:rsidR="00570044" w:rsidRPr="00BF046E">
              <w:rPr>
                <w:webHidden/>
              </w:rPr>
              <w:instrText xml:space="preserve"> PAGEREF _Toc417567993 \h </w:instrText>
            </w:r>
            <w:r w:rsidRPr="00BF046E">
              <w:rPr>
                <w:webHidden/>
              </w:rPr>
            </w:r>
            <w:r w:rsidRPr="00BF046E">
              <w:rPr>
                <w:webHidden/>
              </w:rPr>
              <w:fldChar w:fldCharType="separate"/>
            </w:r>
            <w:r w:rsidR="00570044" w:rsidRPr="00BF046E">
              <w:rPr>
                <w:webHidden/>
              </w:rPr>
              <w:t>5</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7994" w:history="1">
            <w:r w:rsidR="00570044" w:rsidRPr="00BF046E">
              <w:rPr>
                <w:rStyle w:val="Hyperlink"/>
              </w:rPr>
              <w:t>1.4 Constraints</w:t>
            </w:r>
            <w:r w:rsidR="00570044" w:rsidRPr="00BF046E">
              <w:rPr>
                <w:webHidden/>
              </w:rPr>
              <w:tab/>
            </w:r>
            <w:r w:rsidRPr="00BF046E">
              <w:rPr>
                <w:webHidden/>
              </w:rPr>
              <w:fldChar w:fldCharType="begin"/>
            </w:r>
            <w:r w:rsidR="00570044" w:rsidRPr="00BF046E">
              <w:rPr>
                <w:webHidden/>
              </w:rPr>
              <w:instrText xml:space="preserve"> PAGEREF _Toc417567994 \h </w:instrText>
            </w:r>
            <w:r w:rsidRPr="00BF046E">
              <w:rPr>
                <w:webHidden/>
              </w:rPr>
            </w:r>
            <w:r w:rsidRPr="00BF046E">
              <w:rPr>
                <w:webHidden/>
              </w:rPr>
              <w:fldChar w:fldCharType="separate"/>
            </w:r>
            <w:r w:rsidR="00570044" w:rsidRPr="00BF046E">
              <w:rPr>
                <w:webHidden/>
              </w:rPr>
              <w:t>7</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7995" w:history="1">
            <w:r w:rsidR="00570044" w:rsidRPr="00BF046E">
              <w:rPr>
                <w:rStyle w:val="Hyperlink"/>
              </w:rPr>
              <w:t>Time:</w:t>
            </w:r>
            <w:r w:rsidR="00570044" w:rsidRPr="00BF046E">
              <w:rPr>
                <w:webHidden/>
              </w:rPr>
              <w:tab/>
            </w:r>
            <w:r w:rsidRPr="00BF046E">
              <w:rPr>
                <w:webHidden/>
              </w:rPr>
              <w:fldChar w:fldCharType="begin"/>
            </w:r>
            <w:r w:rsidR="00570044" w:rsidRPr="00BF046E">
              <w:rPr>
                <w:webHidden/>
              </w:rPr>
              <w:instrText xml:space="preserve"> PAGEREF _Toc417567995 \h </w:instrText>
            </w:r>
            <w:r w:rsidRPr="00BF046E">
              <w:rPr>
                <w:webHidden/>
              </w:rPr>
            </w:r>
            <w:r w:rsidRPr="00BF046E">
              <w:rPr>
                <w:webHidden/>
              </w:rPr>
              <w:fldChar w:fldCharType="separate"/>
            </w:r>
            <w:r w:rsidR="00570044" w:rsidRPr="00BF046E">
              <w:rPr>
                <w:webHidden/>
              </w:rPr>
              <w:t>7</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7996" w:history="1">
            <w:r w:rsidR="00570044" w:rsidRPr="00BF046E">
              <w:rPr>
                <w:rStyle w:val="Hyperlink"/>
              </w:rPr>
              <w:t>Hardware:</w:t>
            </w:r>
            <w:r w:rsidR="00570044" w:rsidRPr="00BF046E">
              <w:rPr>
                <w:webHidden/>
              </w:rPr>
              <w:tab/>
            </w:r>
            <w:r w:rsidRPr="00BF046E">
              <w:rPr>
                <w:webHidden/>
              </w:rPr>
              <w:fldChar w:fldCharType="begin"/>
            </w:r>
            <w:r w:rsidR="00570044" w:rsidRPr="00BF046E">
              <w:rPr>
                <w:webHidden/>
              </w:rPr>
              <w:instrText xml:space="preserve"> PAGEREF _Toc417567996 \h </w:instrText>
            </w:r>
            <w:r w:rsidRPr="00BF046E">
              <w:rPr>
                <w:webHidden/>
              </w:rPr>
            </w:r>
            <w:r w:rsidRPr="00BF046E">
              <w:rPr>
                <w:webHidden/>
              </w:rPr>
              <w:fldChar w:fldCharType="separate"/>
            </w:r>
            <w:r w:rsidR="00570044" w:rsidRPr="00BF046E">
              <w:rPr>
                <w:webHidden/>
              </w:rPr>
              <w:t>7</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7997" w:history="1">
            <w:r w:rsidR="00570044" w:rsidRPr="00BF046E">
              <w:rPr>
                <w:rStyle w:val="Hyperlink"/>
              </w:rPr>
              <w:t>Software:</w:t>
            </w:r>
            <w:r w:rsidR="00570044" w:rsidRPr="00BF046E">
              <w:rPr>
                <w:webHidden/>
              </w:rPr>
              <w:tab/>
            </w:r>
            <w:r w:rsidRPr="00BF046E">
              <w:rPr>
                <w:webHidden/>
              </w:rPr>
              <w:fldChar w:fldCharType="begin"/>
            </w:r>
            <w:r w:rsidR="00570044" w:rsidRPr="00BF046E">
              <w:rPr>
                <w:webHidden/>
              </w:rPr>
              <w:instrText xml:space="preserve"> PAGEREF _Toc417567997 \h </w:instrText>
            </w:r>
            <w:r w:rsidRPr="00BF046E">
              <w:rPr>
                <w:webHidden/>
              </w:rPr>
            </w:r>
            <w:r w:rsidRPr="00BF046E">
              <w:rPr>
                <w:webHidden/>
              </w:rPr>
              <w:fldChar w:fldCharType="separate"/>
            </w:r>
            <w:r w:rsidR="00570044" w:rsidRPr="00BF046E">
              <w:rPr>
                <w:webHidden/>
              </w:rPr>
              <w:t>7</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7998" w:history="1">
            <w:r w:rsidR="00570044" w:rsidRPr="00BF046E">
              <w:rPr>
                <w:rStyle w:val="Hyperlink"/>
              </w:rPr>
              <w:t>1.5 System Evolution</w:t>
            </w:r>
            <w:r w:rsidR="00570044" w:rsidRPr="00BF046E">
              <w:rPr>
                <w:webHidden/>
              </w:rPr>
              <w:tab/>
            </w:r>
            <w:r w:rsidRPr="00BF046E">
              <w:rPr>
                <w:webHidden/>
              </w:rPr>
              <w:fldChar w:fldCharType="begin"/>
            </w:r>
            <w:r w:rsidR="00570044" w:rsidRPr="00BF046E">
              <w:rPr>
                <w:webHidden/>
              </w:rPr>
              <w:instrText xml:space="preserve"> PAGEREF _Toc417567998 \h </w:instrText>
            </w:r>
            <w:r w:rsidRPr="00BF046E">
              <w:rPr>
                <w:webHidden/>
              </w:rPr>
            </w:r>
            <w:r w:rsidRPr="00BF046E">
              <w:rPr>
                <w:webHidden/>
              </w:rPr>
              <w:fldChar w:fldCharType="separate"/>
            </w:r>
            <w:r w:rsidR="00570044" w:rsidRPr="00BF046E">
              <w:rPr>
                <w:webHidden/>
              </w:rPr>
              <w:t>8</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7999" w:history="1">
            <w:r w:rsidR="00570044" w:rsidRPr="00BF046E">
              <w:rPr>
                <w:rStyle w:val="Hyperlink"/>
              </w:rPr>
              <w:t>1.6 Requirements Specification</w:t>
            </w:r>
            <w:r w:rsidR="00570044" w:rsidRPr="00BF046E">
              <w:rPr>
                <w:webHidden/>
              </w:rPr>
              <w:tab/>
            </w:r>
            <w:r w:rsidRPr="00BF046E">
              <w:rPr>
                <w:webHidden/>
              </w:rPr>
              <w:fldChar w:fldCharType="begin"/>
            </w:r>
            <w:r w:rsidR="00570044" w:rsidRPr="00BF046E">
              <w:rPr>
                <w:webHidden/>
              </w:rPr>
              <w:instrText xml:space="preserve"> PAGEREF _Toc417567999 \h </w:instrText>
            </w:r>
            <w:r w:rsidRPr="00BF046E">
              <w:rPr>
                <w:webHidden/>
              </w:rPr>
            </w:r>
            <w:r w:rsidRPr="00BF046E">
              <w:rPr>
                <w:webHidden/>
              </w:rPr>
              <w:fldChar w:fldCharType="separate"/>
            </w:r>
            <w:r w:rsidR="00570044" w:rsidRPr="00BF046E">
              <w:rPr>
                <w:webHidden/>
              </w:rPr>
              <w:t>9</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00" w:history="1">
            <w:r w:rsidR="00570044" w:rsidRPr="00BF046E">
              <w:rPr>
                <w:rStyle w:val="Hyperlink"/>
              </w:rPr>
              <w:t>Hardware:</w:t>
            </w:r>
            <w:r w:rsidR="00570044" w:rsidRPr="00BF046E">
              <w:rPr>
                <w:webHidden/>
              </w:rPr>
              <w:tab/>
            </w:r>
            <w:r w:rsidRPr="00BF046E">
              <w:rPr>
                <w:webHidden/>
              </w:rPr>
              <w:fldChar w:fldCharType="begin"/>
            </w:r>
            <w:r w:rsidR="00570044" w:rsidRPr="00BF046E">
              <w:rPr>
                <w:webHidden/>
              </w:rPr>
              <w:instrText xml:space="preserve"> PAGEREF _Toc417568000 \h </w:instrText>
            </w:r>
            <w:r w:rsidRPr="00BF046E">
              <w:rPr>
                <w:webHidden/>
              </w:rPr>
            </w:r>
            <w:r w:rsidRPr="00BF046E">
              <w:rPr>
                <w:webHidden/>
              </w:rPr>
              <w:fldChar w:fldCharType="separate"/>
            </w:r>
            <w:r w:rsidR="00570044" w:rsidRPr="00BF046E">
              <w:rPr>
                <w:webHidden/>
              </w:rPr>
              <w:t>9</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01" w:history="1">
            <w:r w:rsidR="00570044" w:rsidRPr="00BF046E">
              <w:rPr>
                <w:rStyle w:val="Hyperlink"/>
              </w:rPr>
              <w:t>Security and Safety Requirements</w:t>
            </w:r>
            <w:r w:rsidR="00570044" w:rsidRPr="00BF046E">
              <w:rPr>
                <w:webHidden/>
              </w:rPr>
              <w:tab/>
            </w:r>
            <w:r w:rsidRPr="00BF046E">
              <w:rPr>
                <w:webHidden/>
              </w:rPr>
              <w:fldChar w:fldCharType="begin"/>
            </w:r>
            <w:r w:rsidR="00570044" w:rsidRPr="00BF046E">
              <w:rPr>
                <w:webHidden/>
              </w:rPr>
              <w:instrText xml:space="preserve"> PAGEREF _Toc417568001 \h </w:instrText>
            </w:r>
            <w:r w:rsidRPr="00BF046E">
              <w:rPr>
                <w:webHidden/>
              </w:rPr>
            </w:r>
            <w:r w:rsidRPr="00BF046E">
              <w:rPr>
                <w:webHidden/>
              </w:rPr>
              <w:fldChar w:fldCharType="separate"/>
            </w:r>
            <w:r w:rsidR="00570044" w:rsidRPr="00BF046E">
              <w:rPr>
                <w:webHidden/>
              </w:rPr>
              <w:t>9</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02" w:history="1">
            <w:r w:rsidR="00570044" w:rsidRPr="00BF046E">
              <w:rPr>
                <w:rStyle w:val="Hyperlink"/>
              </w:rPr>
              <w:t>Database Requirements</w:t>
            </w:r>
            <w:r w:rsidR="00570044" w:rsidRPr="00BF046E">
              <w:rPr>
                <w:webHidden/>
              </w:rPr>
              <w:tab/>
            </w:r>
            <w:r w:rsidRPr="00BF046E">
              <w:rPr>
                <w:webHidden/>
              </w:rPr>
              <w:fldChar w:fldCharType="begin"/>
            </w:r>
            <w:r w:rsidR="00570044" w:rsidRPr="00BF046E">
              <w:rPr>
                <w:webHidden/>
              </w:rPr>
              <w:instrText xml:space="preserve"> PAGEREF _Toc417568002 \h </w:instrText>
            </w:r>
            <w:r w:rsidRPr="00BF046E">
              <w:rPr>
                <w:webHidden/>
              </w:rPr>
            </w:r>
            <w:r w:rsidRPr="00BF046E">
              <w:rPr>
                <w:webHidden/>
              </w:rPr>
              <w:fldChar w:fldCharType="separate"/>
            </w:r>
            <w:r w:rsidR="00570044" w:rsidRPr="00BF046E">
              <w:rPr>
                <w:webHidden/>
              </w:rPr>
              <w:t>9</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03" w:history="1">
            <w:r w:rsidR="00570044" w:rsidRPr="00BF046E">
              <w:rPr>
                <w:rStyle w:val="Hyperlink"/>
              </w:rPr>
              <w:t>1.7 Functional Requirements Definition</w:t>
            </w:r>
            <w:r w:rsidR="00570044" w:rsidRPr="00BF046E">
              <w:rPr>
                <w:webHidden/>
              </w:rPr>
              <w:tab/>
            </w:r>
            <w:r w:rsidRPr="00BF046E">
              <w:rPr>
                <w:webHidden/>
              </w:rPr>
              <w:fldChar w:fldCharType="begin"/>
            </w:r>
            <w:r w:rsidR="00570044" w:rsidRPr="00BF046E">
              <w:rPr>
                <w:webHidden/>
              </w:rPr>
              <w:instrText xml:space="preserve"> PAGEREF _Toc417568003 \h </w:instrText>
            </w:r>
            <w:r w:rsidRPr="00BF046E">
              <w:rPr>
                <w:webHidden/>
              </w:rPr>
            </w:r>
            <w:r w:rsidRPr="00BF046E">
              <w:rPr>
                <w:webHidden/>
              </w:rPr>
              <w:fldChar w:fldCharType="separate"/>
            </w:r>
            <w:r w:rsidR="00570044" w:rsidRPr="00BF046E">
              <w:rPr>
                <w:webHidden/>
              </w:rPr>
              <w:t>10</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04" w:history="1">
            <w:r w:rsidR="00570044" w:rsidRPr="00BF046E">
              <w:rPr>
                <w:rStyle w:val="Hyperlink"/>
              </w:rPr>
              <w:t>1.8 Management Issues</w:t>
            </w:r>
            <w:r w:rsidR="00570044" w:rsidRPr="00BF046E">
              <w:rPr>
                <w:webHidden/>
              </w:rPr>
              <w:tab/>
            </w:r>
            <w:r w:rsidRPr="00BF046E">
              <w:rPr>
                <w:webHidden/>
              </w:rPr>
              <w:fldChar w:fldCharType="begin"/>
            </w:r>
            <w:r w:rsidR="00570044" w:rsidRPr="00BF046E">
              <w:rPr>
                <w:webHidden/>
              </w:rPr>
              <w:instrText xml:space="preserve"> PAGEREF _Toc417568004 \h </w:instrText>
            </w:r>
            <w:r w:rsidRPr="00BF046E">
              <w:rPr>
                <w:webHidden/>
              </w:rPr>
            </w:r>
            <w:r w:rsidRPr="00BF046E">
              <w:rPr>
                <w:webHidden/>
              </w:rPr>
              <w:fldChar w:fldCharType="separate"/>
            </w:r>
            <w:r w:rsidR="00570044" w:rsidRPr="00BF046E">
              <w:rPr>
                <w:webHidden/>
              </w:rPr>
              <w:t>11</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05" w:history="1">
            <w:r w:rsidR="00570044" w:rsidRPr="00BF046E">
              <w:rPr>
                <w:rStyle w:val="Hyperlink"/>
              </w:rPr>
              <w:t>Schedule</w:t>
            </w:r>
            <w:r w:rsidR="00570044" w:rsidRPr="00BF046E">
              <w:rPr>
                <w:webHidden/>
              </w:rPr>
              <w:tab/>
            </w:r>
            <w:r w:rsidRPr="00BF046E">
              <w:rPr>
                <w:webHidden/>
              </w:rPr>
              <w:fldChar w:fldCharType="begin"/>
            </w:r>
            <w:r w:rsidR="00570044" w:rsidRPr="00BF046E">
              <w:rPr>
                <w:webHidden/>
              </w:rPr>
              <w:instrText xml:space="preserve"> PAGEREF _Toc417568005 \h </w:instrText>
            </w:r>
            <w:r w:rsidRPr="00BF046E">
              <w:rPr>
                <w:webHidden/>
              </w:rPr>
            </w:r>
            <w:r w:rsidRPr="00BF046E">
              <w:rPr>
                <w:webHidden/>
              </w:rPr>
              <w:fldChar w:fldCharType="separate"/>
            </w:r>
            <w:r w:rsidR="00570044" w:rsidRPr="00BF046E">
              <w:rPr>
                <w:webHidden/>
              </w:rPr>
              <w:t>11</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06" w:history="1">
            <w:r w:rsidR="00570044" w:rsidRPr="00BF046E">
              <w:rPr>
                <w:rStyle w:val="Hyperlink"/>
              </w:rPr>
              <w:t>Technical Skills</w:t>
            </w:r>
            <w:r w:rsidR="00570044" w:rsidRPr="00BF046E">
              <w:rPr>
                <w:webHidden/>
              </w:rPr>
              <w:tab/>
            </w:r>
            <w:r w:rsidRPr="00BF046E">
              <w:rPr>
                <w:webHidden/>
              </w:rPr>
              <w:fldChar w:fldCharType="begin"/>
            </w:r>
            <w:r w:rsidR="00570044" w:rsidRPr="00BF046E">
              <w:rPr>
                <w:webHidden/>
              </w:rPr>
              <w:instrText xml:space="preserve"> PAGEREF _Toc417568006 \h </w:instrText>
            </w:r>
            <w:r w:rsidRPr="00BF046E">
              <w:rPr>
                <w:webHidden/>
              </w:rPr>
            </w:r>
            <w:r w:rsidRPr="00BF046E">
              <w:rPr>
                <w:webHidden/>
              </w:rPr>
              <w:fldChar w:fldCharType="separate"/>
            </w:r>
            <w:r w:rsidR="00570044" w:rsidRPr="00BF046E">
              <w:rPr>
                <w:webHidden/>
              </w:rPr>
              <w:t>11</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07" w:history="1">
            <w:r w:rsidR="00570044" w:rsidRPr="00BF046E">
              <w:rPr>
                <w:rStyle w:val="Hyperlink"/>
              </w:rPr>
              <w:t>1.9 Disasters</w:t>
            </w:r>
            <w:r w:rsidR="00570044" w:rsidRPr="00BF046E">
              <w:rPr>
                <w:webHidden/>
              </w:rPr>
              <w:tab/>
            </w:r>
            <w:r w:rsidRPr="00BF046E">
              <w:rPr>
                <w:webHidden/>
              </w:rPr>
              <w:fldChar w:fldCharType="begin"/>
            </w:r>
            <w:r w:rsidR="00570044" w:rsidRPr="00BF046E">
              <w:rPr>
                <w:webHidden/>
              </w:rPr>
              <w:instrText xml:space="preserve"> PAGEREF _Toc417568007 \h </w:instrText>
            </w:r>
            <w:r w:rsidRPr="00BF046E">
              <w:rPr>
                <w:webHidden/>
              </w:rPr>
            </w:r>
            <w:r w:rsidRPr="00BF046E">
              <w:rPr>
                <w:webHidden/>
              </w:rPr>
              <w:fldChar w:fldCharType="separate"/>
            </w:r>
            <w:r w:rsidR="00570044" w:rsidRPr="00BF046E">
              <w:rPr>
                <w:webHidden/>
              </w:rPr>
              <w:t>12</w:t>
            </w:r>
            <w:r w:rsidRPr="00BF046E">
              <w:rPr>
                <w:webHidden/>
              </w:rPr>
              <w:fldChar w:fldCharType="end"/>
            </w:r>
          </w:hyperlink>
        </w:p>
        <w:p w:rsidR="00570044" w:rsidRPr="00BF046E" w:rsidRDefault="00221554">
          <w:pPr>
            <w:pStyle w:val="TOC1"/>
            <w:rPr>
              <w:rFonts w:eastAsiaTheme="minorEastAsia" w:cstheme="minorBidi"/>
              <w:smallCaps w:val="0"/>
              <w:color w:val="auto"/>
              <w:szCs w:val="22"/>
            </w:rPr>
          </w:pPr>
          <w:hyperlink w:anchor="_Toc417568008" w:history="1">
            <w:r w:rsidR="00570044" w:rsidRPr="00BF046E">
              <w:rPr>
                <w:rStyle w:val="Hyperlink"/>
              </w:rPr>
              <w:t xml:space="preserve">Chapter 2: </w:t>
            </w:r>
            <w:r w:rsidR="00570044" w:rsidRPr="00BF046E">
              <w:rPr>
                <w:rStyle w:val="Hyperlink"/>
                <w:caps/>
              </w:rPr>
              <w:t>Conceptual Models</w:t>
            </w:r>
            <w:r w:rsidR="00570044" w:rsidRPr="00BF046E">
              <w:rPr>
                <w:webHidden/>
              </w:rPr>
              <w:tab/>
            </w:r>
            <w:r w:rsidRPr="00BF046E">
              <w:rPr>
                <w:webHidden/>
              </w:rPr>
              <w:fldChar w:fldCharType="begin"/>
            </w:r>
            <w:r w:rsidR="00570044" w:rsidRPr="00BF046E">
              <w:rPr>
                <w:webHidden/>
              </w:rPr>
              <w:instrText xml:space="preserve"> PAGEREF _Toc417568008 \h </w:instrText>
            </w:r>
            <w:r w:rsidRPr="00BF046E">
              <w:rPr>
                <w:webHidden/>
              </w:rPr>
            </w:r>
            <w:r w:rsidRPr="00BF046E">
              <w:rPr>
                <w:webHidden/>
              </w:rPr>
              <w:fldChar w:fldCharType="separate"/>
            </w:r>
            <w:r w:rsidR="00570044" w:rsidRPr="00BF046E">
              <w:rPr>
                <w:webHidden/>
              </w:rPr>
              <w:t>13</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09" w:history="1">
            <w:r w:rsidR="00570044" w:rsidRPr="00BF046E">
              <w:rPr>
                <w:rStyle w:val="Hyperlink"/>
              </w:rPr>
              <w:t>2.1 Overview Model</w:t>
            </w:r>
            <w:r w:rsidR="00570044" w:rsidRPr="00BF046E">
              <w:rPr>
                <w:webHidden/>
              </w:rPr>
              <w:tab/>
            </w:r>
            <w:r w:rsidRPr="00BF046E">
              <w:rPr>
                <w:webHidden/>
              </w:rPr>
              <w:fldChar w:fldCharType="begin"/>
            </w:r>
            <w:r w:rsidR="00570044" w:rsidRPr="00BF046E">
              <w:rPr>
                <w:webHidden/>
              </w:rPr>
              <w:instrText xml:space="preserve"> PAGEREF _Toc417568009 \h </w:instrText>
            </w:r>
            <w:r w:rsidRPr="00BF046E">
              <w:rPr>
                <w:webHidden/>
              </w:rPr>
            </w:r>
            <w:r w:rsidRPr="00BF046E">
              <w:rPr>
                <w:webHidden/>
              </w:rPr>
              <w:fldChar w:fldCharType="separate"/>
            </w:r>
            <w:r w:rsidR="00570044" w:rsidRPr="00BF046E">
              <w:rPr>
                <w:webHidden/>
              </w:rPr>
              <w:t>13</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10" w:history="1">
            <w:r w:rsidR="00570044" w:rsidRPr="00BF046E">
              <w:rPr>
                <w:rStyle w:val="Hyperlink"/>
              </w:rPr>
              <w:t>2.2 Hardware Conceptual Model</w:t>
            </w:r>
            <w:r w:rsidR="00570044" w:rsidRPr="00BF046E">
              <w:rPr>
                <w:webHidden/>
              </w:rPr>
              <w:tab/>
            </w:r>
            <w:r w:rsidRPr="00BF046E">
              <w:rPr>
                <w:webHidden/>
              </w:rPr>
              <w:fldChar w:fldCharType="begin"/>
            </w:r>
            <w:r w:rsidR="00570044" w:rsidRPr="00BF046E">
              <w:rPr>
                <w:webHidden/>
              </w:rPr>
              <w:instrText xml:space="preserve"> PAGEREF _Toc417568010 \h </w:instrText>
            </w:r>
            <w:r w:rsidRPr="00BF046E">
              <w:rPr>
                <w:webHidden/>
              </w:rPr>
            </w:r>
            <w:r w:rsidRPr="00BF046E">
              <w:rPr>
                <w:webHidden/>
              </w:rPr>
              <w:fldChar w:fldCharType="separate"/>
            </w:r>
            <w:r w:rsidR="00570044" w:rsidRPr="00BF046E">
              <w:rPr>
                <w:webHidden/>
              </w:rPr>
              <w:t>14</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11" w:history="1">
            <w:r w:rsidR="00570044" w:rsidRPr="00BF046E">
              <w:rPr>
                <w:rStyle w:val="Hyperlink"/>
              </w:rPr>
              <w:t>2.3 Software Conceptual Model</w:t>
            </w:r>
            <w:r w:rsidR="00570044" w:rsidRPr="00BF046E">
              <w:rPr>
                <w:webHidden/>
              </w:rPr>
              <w:tab/>
            </w:r>
            <w:r w:rsidRPr="00BF046E">
              <w:rPr>
                <w:webHidden/>
              </w:rPr>
              <w:fldChar w:fldCharType="begin"/>
            </w:r>
            <w:r w:rsidR="00570044" w:rsidRPr="00BF046E">
              <w:rPr>
                <w:webHidden/>
              </w:rPr>
              <w:instrText xml:space="preserve"> PAGEREF _Toc417568011 \h </w:instrText>
            </w:r>
            <w:r w:rsidRPr="00BF046E">
              <w:rPr>
                <w:webHidden/>
              </w:rPr>
            </w:r>
            <w:r w:rsidRPr="00BF046E">
              <w:rPr>
                <w:webHidden/>
              </w:rPr>
              <w:fldChar w:fldCharType="separate"/>
            </w:r>
            <w:r w:rsidR="00570044" w:rsidRPr="00BF046E">
              <w:rPr>
                <w:webHidden/>
              </w:rPr>
              <w:t>15</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12" w:history="1">
            <w:r w:rsidR="00570044" w:rsidRPr="00BF046E">
              <w:rPr>
                <w:rStyle w:val="Hyperlink"/>
              </w:rPr>
              <w:t>2.4 Legend</w:t>
            </w:r>
            <w:r w:rsidR="00570044" w:rsidRPr="00BF046E">
              <w:rPr>
                <w:webHidden/>
              </w:rPr>
              <w:tab/>
            </w:r>
            <w:r w:rsidRPr="00BF046E">
              <w:rPr>
                <w:webHidden/>
              </w:rPr>
              <w:fldChar w:fldCharType="begin"/>
            </w:r>
            <w:r w:rsidR="00570044" w:rsidRPr="00BF046E">
              <w:rPr>
                <w:webHidden/>
              </w:rPr>
              <w:instrText xml:space="preserve"> PAGEREF _Toc417568012 \h </w:instrText>
            </w:r>
            <w:r w:rsidRPr="00BF046E">
              <w:rPr>
                <w:webHidden/>
              </w:rPr>
            </w:r>
            <w:r w:rsidRPr="00BF046E">
              <w:rPr>
                <w:webHidden/>
              </w:rPr>
              <w:fldChar w:fldCharType="separate"/>
            </w:r>
            <w:r w:rsidR="00570044" w:rsidRPr="00BF046E">
              <w:rPr>
                <w:webHidden/>
              </w:rPr>
              <w:t>16</w:t>
            </w:r>
            <w:r w:rsidRPr="00BF046E">
              <w:rPr>
                <w:webHidden/>
              </w:rPr>
              <w:fldChar w:fldCharType="end"/>
            </w:r>
          </w:hyperlink>
        </w:p>
        <w:p w:rsidR="00570044" w:rsidRPr="00BF046E" w:rsidRDefault="00221554">
          <w:pPr>
            <w:pStyle w:val="TOC1"/>
            <w:rPr>
              <w:rFonts w:eastAsiaTheme="minorEastAsia" w:cstheme="minorBidi"/>
              <w:smallCaps w:val="0"/>
              <w:color w:val="auto"/>
              <w:szCs w:val="22"/>
            </w:rPr>
          </w:pPr>
          <w:hyperlink w:anchor="_Toc417568013" w:history="1">
            <w:r w:rsidR="00570044" w:rsidRPr="00BF046E">
              <w:rPr>
                <w:rStyle w:val="Hyperlink"/>
              </w:rPr>
              <w:t>Chapter 3: SEQUENCE DIAGRAM</w:t>
            </w:r>
            <w:r w:rsidR="00570044" w:rsidRPr="00BF046E">
              <w:rPr>
                <w:webHidden/>
              </w:rPr>
              <w:tab/>
            </w:r>
            <w:r w:rsidRPr="00BF046E">
              <w:rPr>
                <w:webHidden/>
              </w:rPr>
              <w:fldChar w:fldCharType="begin"/>
            </w:r>
            <w:r w:rsidR="00570044" w:rsidRPr="00BF046E">
              <w:rPr>
                <w:webHidden/>
              </w:rPr>
              <w:instrText xml:space="preserve"> PAGEREF _Toc417568013 \h </w:instrText>
            </w:r>
            <w:r w:rsidRPr="00BF046E">
              <w:rPr>
                <w:webHidden/>
              </w:rPr>
            </w:r>
            <w:r w:rsidRPr="00BF046E">
              <w:rPr>
                <w:webHidden/>
              </w:rPr>
              <w:fldChar w:fldCharType="separate"/>
            </w:r>
            <w:r w:rsidR="00570044" w:rsidRPr="00BF046E">
              <w:rPr>
                <w:webHidden/>
              </w:rPr>
              <w:t>17</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14" w:history="1">
            <w:r w:rsidR="00570044" w:rsidRPr="00BF046E">
              <w:rPr>
                <w:rStyle w:val="Hyperlink"/>
              </w:rPr>
              <w:t>3.1 Sequence Flow Diagram</w:t>
            </w:r>
            <w:r w:rsidR="00570044" w:rsidRPr="00BF046E">
              <w:rPr>
                <w:webHidden/>
              </w:rPr>
              <w:tab/>
            </w:r>
            <w:r w:rsidRPr="00BF046E">
              <w:rPr>
                <w:webHidden/>
              </w:rPr>
              <w:fldChar w:fldCharType="begin"/>
            </w:r>
            <w:r w:rsidR="00570044" w:rsidRPr="00BF046E">
              <w:rPr>
                <w:webHidden/>
              </w:rPr>
              <w:instrText xml:space="preserve"> PAGEREF _Toc417568014 \h </w:instrText>
            </w:r>
            <w:r w:rsidRPr="00BF046E">
              <w:rPr>
                <w:webHidden/>
              </w:rPr>
            </w:r>
            <w:r w:rsidRPr="00BF046E">
              <w:rPr>
                <w:webHidden/>
              </w:rPr>
              <w:fldChar w:fldCharType="separate"/>
            </w:r>
            <w:r w:rsidR="00570044" w:rsidRPr="00BF046E">
              <w:rPr>
                <w:webHidden/>
              </w:rPr>
              <w:t>17</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15" w:history="1">
            <w:r w:rsidR="00570044" w:rsidRPr="00BF046E">
              <w:rPr>
                <w:rStyle w:val="Hyperlink"/>
              </w:rPr>
              <w:t>3.2 Database Diagram</w:t>
            </w:r>
            <w:r w:rsidR="00570044" w:rsidRPr="00BF046E">
              <w:rPr>
                <w:webHidden/>
              </w:rPr>
              <w:tab/>
            </w:r>
            <w:r w:rsidRPr="00BF046E">
              <w:rPr>
                <w:webHidden/>
              </w:rPr>
              <w:fldChar w:fldCharType="begin"/>
            </w:r>
            <w:r w:rsidR="00570044" w:rsidRPr="00BF046E">
              <w:rPr>
                <w:webHidden/>
              </w:rPr>
              <w:instrText xml:space="preserve"> PAGEREF _Toc417568015 \h </w:instrText>
            </w:r>
            <w:r w:rsidRPr="00BF046E">
              <w:rPr>
                <w:webHidden/>
              </w:rPr>
            </w:r>
            <w:r w:rsidRPr="00BF046E">
              <w:rPr>
                <w:webHidden/>
              </w:rPr>
              <w:fldChar w:fldCharType="separate"/>
            </w:r>
            <w:r w:rsidR="00570044" w:rsidRPr="00BF046E">
              <w:rPr>
                <w:webHidden/>
              </w:rPr>
              <w:t>18</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16" w:history="1">
            <w:r w:rsidR="00570044" w:rsidRPr="00BF046E">
              <w:rPr>
                <w:rStyle w:val="Hyperlink"/>
              </w:rPr>
              <w:t>3.3 Hardware Sequence</w:t>
            </w:r>
            <w:r w:rsidR="00570044" w:rsidRPr="00BF046E">
              <w:rPr>
                <w:webHidden/>
              </w:rPr>
              <w:tab/>
            </w:r>
            <w:r w:rsidRPr="00BF046E">
              <w:rPr>
                <w:webHidden/>
              </w:rPr>
              <w:fldChar w:fldCharType="begin"/>
            </w:r>
            <w:r w:rsidR="00570044" w:rsidRPr="00BF046E">
              <w:rPr>
                <w:webHidden/>
              </w:rPr>
              <w:instrText xml:space="preserve"> PAGEREF _Toc417568016 \h </w:instrText>
            </w:r>
            <w:r w:rsidRPr="00BF046E">
              <w:rPr>
                <w:webHidden/>
              </w:rPr>
            </w:r>
            <w:r w:rsidRPr="00BF046E">
              <w:rPr>
                <w:webHidden/>
              </w:rPr>
              <w:fldChar w:fldCharType="separate"/>
            </w:r>
            <w:r w:rsidR="00570044" w:rsidRPr="00BF046E">
              <w:rPr>
                <w:webHidden/>
              </w:rPr>
              <w:t>19</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17" w:history="1">
            <w:r w:rsidR="00570044" w:rsidRPr="00BF046E">
              <w:rPr>
                <w:rStyle w:val="Hyperlink"/>
              </w:rPr>
              <w:t>3.4 Use Case</w:t>
            </w:r>
            <w:r w:rsidR="00570044" w:rsidRPr="00BF046E">
              <w:rPr>
                <w:webHidden/>
              </w:rPr>
              <w:tab/>
            </w:r>
            <w:r w:rsidRPr="00BF046E">
              <w:rPr>
                <w:webHidden/>
              </w:rPr>
              <w:fldChar w:fldCharType="begin"/>
            </w:r>
            <w:r w:rsidR="00570044" w:rsidRPr="00BF046E">
              <w:rPr>
                <w:webHidden/>
              </w:rPr>
              <w:instrText xml:space="preserve"> PAGEREF _Toc417568017 \h </w:instrText>
            </w:r>
            <w:r w:rsidRPr="00BF046E">
              <w:rPr>
                <w:webHidden/>
              </w:rPr>
            </w:r>
            <w:r w:rsidRPr="00BF046E">
              <w:rPr>
                <w:webHidden/>
              </w:rPr>
              <w:fldChar w:fldCharType="separate"/>
            </w:r>
            <w:r w:rsidR="00570044" w:rsidRPr="00BF046E">
              <w:rPr>
                <w:webHidden/>
              </w:rPr>
              <w:t>21</w:t>
            </w:r>
            <w:r w:rsidRPr="00BF046E">
              <w:rPr>
                <w:webHidden/>
              </w:rPr>
              <w:fldChar w:fldCharType="end"/>
            </w:r>
          </w:hyperlink>
        </w:p>
        <w:p w:rsidR="00570044" w:rsidRPr="00BF046E" w:rsidRDefault="00221554">
          <w:pPr>
            <w:pStyle w:val="TOC1"/>
            <w:rPr>
              <w:rFonts w:eastAsiaTheme="minorEastAsia" w:cstheme="minorBidi"/>
              <w:smallCaps w:val="0"/>
              <w:color w:val="auto"/>
              <w:szCs w:val="22"/>
            </w:rPr>
          </w:pPr>
          <w:hyperlink w:anchor="_Toc417568018" w:history="1">
            <w:r w:rsidR="00570044" w:rsidRPr="00BF046E">
              <w:rPr>
                <w:rStyle w:val="Hyperlink"/>
              </w:rPr>
              <w:t>Chapter 4: CLASS MODELS</w:t>
            </w:r>
            <w:r w:rsidR="00570044" w:rsidRPr="00BF046E">
              <w:rPr>
                <w:webHidden/>
              </w:rPr>
              <w:tab/>
            </w:r>
            <w:r w:rsidRPr="00BF046E">
              <w:rPr>
                <w:webHidden/>
              </w:rPr>
              <w:fldChar w:fldCharType="begin"/>
            </w:r>
            <w:r w:rsidR="00570044" w:rsidRPr="00BF046E">
              <w:rPr>
                <w:webHidden/>
              </w:rPr>
              <w:instrText xml:space="preserve"> PAGEREF _Toc417568018 \h </w:instrText>
            </w:r>
            <w:r w:rsidRPr="00BF046E">
              <w:rPr>
                <w:webHidden/>
              </w:rPr>
            </w:r>
            <w:r w:rsidRPr="00BF046E">
              <w:rPr>
                <w:webHidden/>
              </w:rPr>
              <w:fldChar w:fldCharType="separate"/>
            </w:r>
            <w:r w:rsidR="00570044" w:rsidRPr="00BF046E">
              <w:rPr>
                <w:webHidden/>
              </w:rPr>
              <w:t>23</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19" w:history="1">
            <w:r w:rsidR="00570044" w:rsidRPr="00BF046E">
              <w:rPr>
                <w:rStyle w:val="Hyperlink"/>
              </w:rPr>
              <w:t>4.1 Main Class Description</w:t>
            </w:r>
            <w:r w:rsidR="00570044" w:rsidRPr="00BF046E">
              <w:rPr>
                <w:webHidden/>
              </w:rPr>
              <w:tab/>
            </w:r>
            <w:r w:rsidRPr="00BF046E">
              <w:rPr>
                <w:webHidden/>
              </w:rPr>
              <w:fldChar w:fldCharType="begin"/>
            </w:r>
            <w:r w:rsidR="00570044" w:rsidRPr="00BF046E">
              <w:rPr>
                <w:webHidden/>
              </w:rPr>
              <w:instrText xml:space="preserve"> PAGEREF _Toc417568019 \h </w:instrText>
            </w:r>
            <w:r w:rsidRPr="00BF046E">
              <w:rPr>
                <w:webHidden/>
              </w:rPr>
            </w:r>
            <w:r w:rsidRPr="00BF046E">
              <w:rPr>
                <w:webHidden/>
              </w:rPr>
              <w:fldChar w:fldCharType="separate"/>
            </w:r>
            <w:r w:rsidR="00570044" w:rsidRPr="00BF046E">
              <w:rPr>
                <w:webHidden/>
              </w:rPr>
              <w:t>23</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20" w:history="1">
            <w:r w:rsidR="00570044" w:rsidRPr="00BF046E">
              <w:rPr>
                <w:rStyle w:val="Hyperlink"/>
              </w:rPr>
              <w:t>4.2 AddNew Class Description</w:t>
            </w:r>
            <w:r w:rsidR="00570044" w:rsidRPr="00BF046E">
              <w:rPr>
                <w:webHidden/>
              </w:rPr>
              <w:tab/>
            </w:r>
            <w:r w:rsidRPr="00BF046E">
              <w:rPr>
                <w:webHidden/>
              </w:rPr>
              <w:fldChar w:fldCharType="begin"/>
            </w:r>
            <w:r w:rsidR="00570044" w:rsidRPr="00BF046E">
              <w:rPr>
                <w:webHidden/>
              </w:rPr>
              <w:instrText xml:space="preserve"> PAGEREF _Toc417568020 \h </w:instrText>
            </w:r>
            <w:r w:rsidRPr="00BF046E">
              <w:rPr>
                <w:webHidden/>
              </w:rPr>
            </w:r>
            <w:r w:rsidRPr="00BF046E">
              <w:rPr>
                <w:webHidden/>
              </w:rPr>
              <w:fldChar w:fldCharType="separate"/>
            </w:r>
            <w:r w:rsidR="00570044" w:rsidRPr="00BF046E">
              <w:rPr>
                <w:webHidden/>
              </w:rPr>
              <w:t>25</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21" w:history="1">
            <w:r w:rsidR="00570044" w:rsidRPr="00BF046E">
              <w:rPr>
                <w:rStyle w:val="Hyperlink"/>
              </w:rPr>
              <w:t>4.3 LiveFeed Class Description</w:t>
            </w:r>
            <w:r w:rsidR="00570044" w:rsidRPr="00BF046E">
              <w:rPr>
                <w:webHidden/>
              </w:rPr>
              <w:tab/>
            </w:r>
            <w:r w:rsidRPr="00BF046E">
              <w:rPr>
                <w:webHidden/>
              </w:rPr>
              <w:fldChar w:fldCharType="begin"/>
            </w:r>
            <w:r w:rsidR="00570044" w:rsidRPr="00BF046E">
              <w:rPr>
                <w:webHidden/>
              </w:rPr>
              <w:instrText xml:space="preserve"> PAGEREF _Toc417568021 \h </w:instrText>
            </w:r>
            <w:r w:rsidRPr="00BF046E">
              <w:rPr>
                <w:webHidden/>
              </w:rPr>
            </w:r>
            <w:r w:rsidRPr="00BF046E">
              <w:rPr>
                <w:webHidden/>
              </w:rPr>
              <w:fldChar w:fldCharType="separate"/>
            </w:r>
            <w:r w:rsidR="00570044" w:rsidRPr="00BF046E">
              <w:rPr>
                <w:webHidden/>
              </w:rPr>
              <w:t>26</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22" w:history="1">
            <w:r w:rsidR="00570044" w:rsidRPr="00BF046E">
              <w:rPr>
                <w:rStyle w:val="Hyperlink"/>
              </w:rPr>
              <w:t>4.4 About Class Description</w:t>
            </w:r>
            <w:r w:rsidR="00570044" w:rsidRPr="00BF046E">
              <w:rPr>
                <w:webHidden/>
              </w:rPr>
              <w:tab/>
            </w:r>
            <w:r w:rsidRPr="00BF046E">
              <w:rPr>
                <w:webHidden/>
              </w:rPr>
              <w:fldChar w:fldCharType="begin"/>
            </w:r>
            <w:r w:rsidR="00570044" w:rsidRPr="00BF046E">
              <w:rPr>
                <w:webHidden/>
              </w:rPr>
              <w:instrText xml:space="preserve"> PAGEREF _Toc417568022 \h </w:instrText>
            </w:r>
            <w:r w:rsidRPr="00BF046E">
              <w:rPr>
                <w:webHidden/>
              </w:rPr>
            </w:r>
            <w:r w:rsidRPr="00BF046E">
              <w:rPr>
                <w:webHidden/>
              </w:rPr>
              <w:fldChar w:fldCharType="separate"/>
            </w:r>
            <w:r w:rsidR="00570044" w:rsidRPr="00BF046E">
              <w:rPr>
                <w:webHidden/>
              </w:rPr>
              <w:t>27</w:t>
            </w:r>
            <w:r w:rsidRPr="00BF046E">
              <w:rPr>
                <w:webHidden/>
              </w:rPr>
              <w:fldChar w:fldCharType="end"/>
            </w:r>
          </w:hyperlink>
        </w:p>
        <w:p w:rsidR="00570044" w:rsidRPr="00BF046E" w:rsidRDefault="00221554">
          <w:pPr>
            <w:pStyle w:val="TOC1"/>
            <w:rPr>
              <w:rFonts w:eastAsiaTheme="minorEastAsia" w:cstheme="minorBidi"/>
              <w:smallCaps w:val="0"/>
              <w:color w:val="auto"/>
              <w:szCs w:val="22"/>
            </w:rPr>
          </w:pPr>
          <w:hyperlink w:anchor="_Toc417568023" w:history="1">
            <w:r w:rsidR="00570044" w:rsidRPr="00BF046E">
              <w:rPr>
                <w:rStyle w:val="Hyperlink"/>
              </w:rPr>
              <w:t>Chapter 5: TESTING &amp; INTEGRATION PLAN</w:t>
            </w:r>
            <w:r w:rsidR="00570044" w:rsidRPr="00BF046E">
              <w:rPr>
                <w:webHidden/>
              </w:rPr>
              <w:tab/>
            </w:r>
            <w:r w:rsidRPr="00BF046E">
              <w:rPr>
                <w:webHidden/>
              </w:rPr>
              <w:fldChar w:fldCharType="begin"/>
            </w:r>
            <w:r w:rsidR="00570044" w:rsidRPr="00BF046E">
              <w:rPr>
                <w:webHidden/>
              </w:rPr>
              <w:instrText xml:space="preserve"> PAGEREF _Toc417568023 \h </w:instrText>
            </w:r>
            <w:r w:rsidRPr="00BF046E">
              <w:rPr>
                <w:webHidden/>
              </w:rPr>
            </w:r>
            <w:r w:rsidRPr="00BF046E">
              <w:rPr>
                <w:webHidden/>
              </w:rPr>
              <w:fldChar w:fldCharType="separate"/>
            </w:r>
            <w:r w:rsidR="00570044" w:rsidRPr="00BF046E">
              <w:rPr>
                <w:webHidden/>
              </w:rPr>
              <w:t>28</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24" w:history="1">
            <w:r w:rsidR="00570044" w:rsidRPr="00BF046E">
              <w:rPr>
                <w:rStyle w:val="Hyperlink"/>
              </w:rPr>
              <w:t>5.1 Introduction</w:t>
            </w:r>
            <w:r w:rsidR="00570044" w:rsidRPr="00BF046E">
              <w:rPr>
                <w:webHidden/>
              </w:rPr>
              <w:tab/>
            </w:r>
            <w:r w:rsidRPr="00BF046E">
              <w:rPr>
                <w:webHidden/>
              </w:rPr>
              <w:fldChar w:fldCharType="begin"/>
            </w:r>
            <w:r w:rsidR="00570044" w:rsidRPr="00BF046E">
              <w:rPr>
                <w:webHidden/>
              </w:rPr>
              <w:instrText xml:space="preserve"> PAGEREF _Toc417568024 \h </w:instrText>
            </w:r>
            <w:r w:rsidRPr="00BF046E">
              <w:rPr>
                <w:webHidden/>
              </w:rPr>
            </w:r>
            <w:r w:rsidRPr="00BF046E">
              <w:rPr>
                <w:webHidden/>
              </w:rPr>
              <w:fldChar w:fldCharType="separate"/>
            </w:r>
            <w:r w:rsidR="00570044" w:rsidRPr="00BF046E">
              <w:rPr>
                <w:webHidden/>
              </w:rPr>
              <w:t>28</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25" w:history="1">
            <w:r w:rsidR="00570044" w:rsidRPr="00BF046E">
              <w:rPr>
                <w:rStyle w:val="Hyperlink"/>
              </w:rPr>
              <w:t>5.1.1 Purpose</w:t>
            </w:r>
            <w:r w:rsidR="00570044" w:rsidRPr="00BF046E">
              <w:rPr>
                <w:webHidden/>
              </w:rPr>
              <w:tab/>
            </w:r>
            <w:r w:rsidRPr="00BF046E">
              <w:rPr>
                <w:webHidden/>
              </w:rPr>
              <w:fldChar w:fldCharType="begin"/>
            </w:r>
            <w:r w:rsidR="00570044" w:rsidRPr="00BF046E">
              <w:rPr>
                <w:webHidden/>
              </w:rPr>
              <w:instrText xml:space="preserve"> PAGEREF _Toc417568025 \h </w:instrText>
            </w:r>
            <w:r w:rsidRPr="00BF046E">
              <w:rPr>
                <w:webHidden/>
              </w:rPr>
            </w:r>
            <w:r w:rsidRPr="00BF046E">
              <w:rPr>
                <w:webHidden/>
              </w:rPr>
              <w:fldChar w:fldCharType="separate"/>
            </w:r>
            <w:r w:rsidR="00570044" w:rsidRPr="00BF046E">
              <w:rPr>
                <w:webHidden/>
              </w:rPr>
              <w:t>28</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26" w:history="1">
            <w:r w:rsidR="00570044" w:rsidRPr="00BF046E">
              <w:rPr>
                <w:rStyle w:val="Hyperlink"/>
              </w:rPr>
              <w:t>5.1.2 Scope</w:t>
            </w:r>
            <w:r w:rsidR="00570044" w:rsidRPr="00BF046E">
              <w:rPr>
                <w:webHidden/>
              </w:rPr>
              <w:tab/>
            </w:r>
            <w:r w:rsidRPr="00BF046E">
              <w:rPr>
                <w:webHidden/>
              </w:rPr>
              <w:fldChar w:fldCharType="begin"/>
            </w:r>
            <w:r w:rsidR="00570044" w:rsidRPr="00BF046E">
              <w:rPr>
                <w:webHidden/>
              </w:rPr>
              <w:instrText xml:space="preserve"> PAGEREF _Toc417568026 \h </w:instrText>
            </w:r>
            <w:r w:rsidRPr="00BF046E">
              <w:rPr>
                <w:webHidden/>
              </w:rPr>
            </w:r>
            <w:r w:rsidRPr="00BF046E">
              <w:rPr>
                <w:webHidden/>
              </w:rPr>
              <w:fldChar w:fldCharType="separate"/>
            </w:r>
            <w:r w:rsidR="00570044" w:rsidRPr="00BF046E">
              <w:rPr>
                <w:webHidden/>
              </w:rPr>
              <w:t>28</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27" w:history="1">
            <w:r w:rsidR="00570044" w:rsidRPr="00BF046E">
              <w:rPr>
                <w:rStyle w:val="Hyperlink"/>
              </w:rPr>
              <w:t>5.2 Modular</w:t>
            </w:r>
            <w:r w:rsidR="00570044" w:rsidRPr="00BF046E">
              <w:rPr>
                <w:webHidden/>
              </w:rPr>
              <w:tab/>
            </w:r>
            <w:r w:rsidRPr="00BF046E">
              <w:rPr>
                <w:webHidden/>
              </w:rPr>
              <w:fldChar w:fldCharType="begin"/>
            </w:r>
            <w:r w:rsidR="00570044" w:rsidRPr="00BF046E">
              <w:rPr>
                <w:webHidden/>
              </w:rPr>
              <w:instrText xml:space="preserve"> PAGEREF _Toc417568027 \h </w:instrText>
            </w:r>
            <w:r w:rsidRPr="00BF046E">
              <w:rPr>
                <w:webHidden/>
              </w:rPr>
            </w:r>
            <w:r w:rsidRPr="00BF046E">
              <w:rPr>
                <w:webHidden/>
              </w:rPr>
              <w:fldChar w:fldCharType="separate"/>
            </w:r>
            <w:r w:rsidR="00570044" w:rsidRPr="00BF046E">
              <w:rPr>
                <w:webHidden/>
              </w:rPr>
              <w:t>28</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28" w:history="1">
            <w:r w:rsidR="00570044" w:rsidRPr="00BF046E">
              <w:rPr>
                <w:rStyle w:val="Hyperlink"/>
              </w:rPr>
              <w:t>5.2.1 Validation Requirements</w:t>
            </w:r>
            <w:r w:rsidR="00570044" w:rsidRPr="00BF046E">
              <w:rPr>
                <w:webHidden/>
              </w:rPr>
              <w:tab/>
            </w:r>
            <w:r w:rsidRPr="00BF046E">
              <w:rPr>
                <w:webHidden/>
              </w:rPr>
              <w:fldChar w:fldCharType="begin"/>
            </w:r>
            <w:r w:rsidR="00570044" w:rsidRPr="00BF046E">
              <w:rPr>
                <w:webHidden/>
              </w:rPr>
              <w:instrText xml:space="preserve"> PAGEREF _Toc417568028 \h </w:instrText>
            </w:r>
            <w:r w:rsidRPr="00BF046E">
              <w:rPr>
                <w:webHidden/>
              </w:rPr>
            </w:r>
            <w:r w:rsidRPr="00BF046E">
              <w:rPr>
                <w:webHidden/>
              </w:rPr>
              <w:fldChar w:fldCharType="separate"/>
            </w:r>
            <w:r w:rsidR="00570044" w:rsidRPr="00BF046E">
              <w:rPr>
                <w:webHidden/>
              </w:rPr>
              <w:t>28</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29" w:history="1">
            <w:r w:rsidR="00570044" w:rsidRPr="00BF046E">
              <w:rPr>
                <w:rStyle w:val="Hyperlink"/>
              </w:rPr>
              <w:t>5.2.2 User Interface Requirements</w:t>
            </w:r>
            <w:r w:rsidR="00570044" w:rsidRPr="00BF046E">
              <w:rPr>
                <w:webHidden/>
              </w:rPr>
              <w:tab/>
            </w:r>
            <w:r w:rsidRPr="00BF046E">
              <w:rPr>
                <w:webHidden/>
              </w:rPr>
              <w:fldChar w:fldCharType="begin"/>
            </w:r>
            <w:r w:rsidR="00570044" w:rsidRPr="00BF046E">
              <w:rPr>
                <w:webHidden/>
              </w:rPr>
              <w:instrText xml:space="preserve"> PAGEREF _Toc417568029 \h </w:instrText>
            </w:r>
            <w:r w:rsidRPr="00BF046E">
              <w:rPr>
                <w:webHidden/>
              </w:rPr>
            </w:r>
            <w:r w:rsidRPr="00BF046E">
              <w:rPr>
                <w:webHidden/>
              </w:rPr>
              <w:fldChar w:fldCharType="separate"/>
            </w:r>
            <w:r w:rsidR="00570044" w:rsidRPr="00BF046E">
              <w:rPr>
                <w:webHidden/>
              </w:rPr>
              <w:t>29</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30" w:history="1">
            <w:r w:rsidR="00570044" w:rsidRPr="00BF046E">
              <w:rPr>
                <w:rStyle w:val="Hyperlink"/>
              </w:rPr>
              <w:t>5.2.3 Performance Requirements</w:t>
            </w:r>
            <w:r w:rsidR="00570044" w:rsidRPr="00BF046E">
              <w:rPr>
                <w:webHidden/>
              </w:rPr>
              <w:tab/>
            </w:r>
            <w:r w:rsidRPr="00BF046E">
              <w:rPr>
                <w:webHidden/>
              </w:rPr>
              <w:fldChar w:fldCharType="begin"/>
            </w:r>
            <w:r w:rsidR="00570044" w:rsidRPr="00BF046E">
              <w:rPr>
                <w:webHidden/>
              </w:rPr>
              <w:instrText xml:space="preserve"> PAGEREF _Toc417568030 \h </w:instrText>
            </w:r>
            <w:r w:rsidRPr="00BF046E">
              <w:rPr>
                <w:webHidden/>
              </w:rPr>
            </w:r>
            <w:r w:rsidRPr="00BF046E">
              <w:rPr>
                <w:webHidden/>
              </w:rPr>
              <w:fldChar w:fldCharType="separate"/>
            </w:r>
            <w:r w:rsidR="00570044" w:rsidRPr="00BF046E">
              <w:rPr>
                <w:webHidden/>
              </w:rPr>
              <w:t>30</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31" w:history="1">
            <w:r w:rsidR="00570044" w:rsidRPr="00BF046E">
              <w:rPr>
                <w:rStyle w:val="Hyperlink"/>
              </w:rPr>
              <w:t>5.2.4 User Platform Requirements</w:t>
            </w:r>
            <w:r w:rsidR="00570044" w:rsidRPr="00BF046E">
              <w:rPr>
                <w:webHidden/>
              </w:rPr>
              <w:tab/>
            </w:r>
            <w:r w:rsidRPr="00BF046E">
              <w:rPr>
                <w:webHidden/>
              </w:rPr>
              <w:fldChar w:fldCharType="begin"/>
            </w:r>
            <w:r w:rsidR="00570044" w:rsidRPr="00BF046E">
              <w:rPr>
                <w:webHidden/>
              </w:rPr>
              <w:instrText xml:space="preserve"> PAGEREF _Toc417568031 \h </w:instrText>
            </w:r>
            <w:r w:rsidRPr="00BF046E">
              <w:rPr>
                <w:webHidden/>
              </w:rPr>
            </w:r>
            <w:r w:rsidRPr="00BF046E">
              <w:rPr>
                <w:webHidden/>
              </w:rPr>
              <w:fldChar w:fldCharType="separate"/>
            </w:r>
            <w:r w:rsidR="00570044" w:rsidRPr="00BF046E">
              <w:rPr>
                <w:webHidden/>
              </w:rPr>
              <w:t>31</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32" w:history="1">
            <w:r w:rsidR="00570044" w:rsidRPr="00BF046E">
              <w:rPr>
                <w:rStyle w:val="Hyperlink"/>
              </w:rPr>
              <w:t>5.2.5 Fotoball Device Access requirements</w:t>
            </w:r>
            <w:r w:rsidR="00570044" w:rsidRPr="00BF046E">
              <w:rPr>
                <w:webHidden/>
              </w:rPr>
              <w:tab/>
            </w:r>
            <w:r w:rsidRPr="00BF046E">
              <w:rPr>
                <w:webHidden/>
              </w:rPr>
              <w:fldChar w:fldCharType="begin"/>
            </w:r>
            <w:r w:rsidR="00570044" w:rsidRPr="00BF046E">
              <w:rPr>
                <w:webHidden/>
              </w:rPr>
              <w:instrText xml:space="preserve"> PAGEREF _Toc417568032 \h </w:instrText>
            </w:r>
            <w:r w:rsidRPr="00BF046E">
              <w:rPr>
                <w:webHidden/>
              </w:rPr>
            </w:r>
            <w:r w:rsidRPr="00BF046E">
              <w:rPr>
                <w:webHidden/>
              </w:rPr>
              <w:fldChar w:fldCharType="separate"/>
            </w:r>
            <w:r w:rsidR="00570044" w:rsidRPr="00BF046E">
              <w:rPr>
                <w:webHidden/>
              </w:rPr>
              <w:t>32</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33" w:history="1">
            <w:r w:rsidR="00570044" w:rsidRPr="00BF046E">
              <w:rPr>
                <w:rStyle w:val="Hyperlink"/>
              </w:rPr>
              <w:t>5.2.6 Hardware Requirements</w:t>
            </w:r>
            <w:r w:rsidR="00570044" w:rsidRPr="00BF046E">
              <w:rPr>
                <w:webHidden/>
              </w:rPr>
              <w:tab/>
            </w:r>
            <w:r w:rsidRPr="00BF046E">
              <w:rPr>
                <w:webHidden/>
              </w:rPr>
              <w:fldChar w:fldCharType="begin"/>
            </w:r>
            <w:r w:rsidR="00570044" w:rsidRPr="00BF046E">
              <w:rPr>
                <w:webHidden/>
              </w:rPr>
              <w:instrText xml:space="preserve"> PAGEREF _Toc417568033 \h </w:instrText>
            </w:r>
            <w:r w:rsidRPr="00BF046E">
              <w:rPr>
                <w:webHidden/>
              </w:rPr>
            </w:r>
            <w:r w:rsidRPr="00BF046E">
              <w:rPr>
                <w:webHidden/>
              </w:rPr>
              <w:fldChar w:fldCharType="separate"/>
            </w:r>
            <w:r w:rsidR="00570044" w:rsidRPr="00BF046E">
              <w:rPr>
                <w:webHidden/>
              </w:rPr>
              <w:t>33</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34" w:history="1">
            <w:r w:rsidR="00570044" w:rsidRPr="00BF046E">
              <w:rPr>
                <w:rStyle w:val="Hyperlink"/>
              </w:rPr>
              <w:t>5.2.7 Database Requirements</w:t>
            </w:r>
            <w:r w:rsidR="00570044" w:rsidRPr="00BF046E">
              <w:rPr>
                <w:webHidden/>
              </w:rPr>
              <w:tab/>
            </w:r>
            <w:r w:rsidRPr="00BF046E">
              <w:rPr>
                <w:webHidden/>
              </w:rPr>
              <w:fldChar w:fldCharType="begin"/>
            </w:r>
            <w:r w:rsidR="00570044" w:rsidRPr="00BF046E">
              <w:rPr>
                <w:webHidden/>
              </w:rPr>
              <w:instrText xml:space="preserve"> PAGEREF _Toc417568034 \h </w:instrText>
            </w:r>
            <w:r w:rsidRPr="00BF046E">
              <w:rPr>
                <w:webHidden/>
              </w:rPr>
            </w:r>
            <w:r w:rsidRPr="00BF046E">
              <w:rPr>
                <w:webHidden/>
              </w:rPr>
              <w:fldChar w:fldCharType="separate"/>
            </w:r>
            <w:r w:rsidR="00570044" w:rsidRPr="00BF046E">
              <w:rPr>
                <w:webHidden/>
              </w:rPr>
              <w:t>34</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35" w:history="1">
            <w:r w:rsidR="00570044" w:rsidRPr="00BF046E">
              <w:rPr>
                <w:rStyle w:val="Hyperlink"/>
              </w:rPr>
              <w:t>5.3  System Integration</w:t>
            </w:r>
            <w:r w:rsidR="00570044" w:rsidRPr="00BF046E">
              <w:rPr>
                <w:webHidden/>
              </w:rPr>
              <w:tab/>
            </w:r>
            <w:r w:rsidRPr="00BF046E">
              <w:rPr>
                <w:webHidden/>
              </w:rPr>
              <w:fldChar w:fldCharType="begin"/>
            </w:r>
            <w:r w:rsidR="00570044" w:rsidRPr="00BF046E">
              <w:rPr>
                <w:webHidden/>
              </w:rPr>
              <w:instrText xml:space="preserve"> PAGEREF _Toc417568035 \h </w:instrText>
            </w:r>
            <w:r w:rsidRPr="00BF046E">
              <w:rPr>
                <w:webHidden/>
              </w:rPr>
            </w:r>
            <w:r w:rsidRPr="00BF046E">
              <w:rPr>
                <w:webHidden/>
              </w:rPr>
              <w:fldChar w:fldCharType="separate"/>
            </w:r>
            <w:r w:rsidR="00570044" w:rsidRPr="00BF046E">
              <w:rPr>
                <w:webHidden/>
              </w:rPr>
              <w:t>35</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36" w:history="1">
            <w:r w:rsidR="00570044" w:rsidRPr="00BF046E">
              <w:rPr>
                <w:rStyle w:val="Hyperlink"/>
              </w:rPr>
              <w:t>5.3.1 Integration Phase -1 - Testing system components independently</w:t>
            </w:r>
            <w:r w:rsidR="00570044" w:rsidRPr="00BF046E">
              <w:rPr>
                <w:webHidden/>
              </w:rPr>
              <w:tab/>
            </w:r>
            <w:r w:rsidRPr="00BF046E">
              <w:rPr>
                <w:webHidden/>
              </w:rPr>
              <w:fldChar w:fldCharType="begin"/>
            </w:r>
            <w:r w:rsidR="00570044" w:rsidRPr="00BF046E">
              <w:rPr>
                <w:webHidden/>
              </w:rPr>
              <w:instrText xml:space="preserve"> PAGEREF _Toc417568036 \h </w:instrText>
            </w:r>
            <w:r w:rsidRPr="00BF046E">
              <w:rPr>
                <w:webHidden/>
              </w:rPr>
            </w:r>
            <w:r w:rsidRPr="00BF046E">
              <w:rPr>
                <w:webHidden/>
              </w:rPr>
              <w:fldChar w:fldCharType="separate"/>
            </w:r>
            <w:r w:rsidR="00570044" w:rsidRPr="00BF046E">
              <w:rPr>
                <w:webHidden/>
              </w:rPr>
              <w:t>35</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37" w:history="1">
            <w:r w:rsidR="00570044" w:rsidRPr="00BF046E">
              <w:rPr>
                <w:rStyle w:val="Hyperlink"/>
              </w:rPr>
              <w:t>5.3.2 Integration Phase -2 – Database and Communication</w:t>
            </w:r>
            <w:r w:rsidR="00570044" w:rsidRPr="00BF046E">
              <w:rPr>
                <w:webHidden/>
              </w:rPr>
              <w:tab/>
            </w:r>
            <w:r w:rsidRPr="00BF046E">
              <w:rPr>
                <w:webHidden/>
              </w:rPr>
              <w:fldChar w:fldCharType="begin"/>
            </w:r>
            <w:r w:rsidR="00570044" w:rsidRPr="00BF046E">
              <w:rPr>
                <w:webHidden/>
              </w:rPr>
              <w:instrText xml:space="preserve"> PAGEREF _Toc417568037 \h </w:instrText>
            </w:r>
            <w:r w:rsidRPr="00BF046E">
              <w:rPr>
                <w:webHidden/>
              </w:rPr>
            </w:r>
            <w:r w:rsidRPr="00BF046E">
              <w:rPr>
                <w:webHidden/>
              </w:rPr>
              <w:fldChar w:fldCharType="separate"/>
            </w:r>
            <w:r w:rsidR="00570044" w:rsidRPr="00BF046E">
              <w:rPr>
                <w:webHidden/>
              </w:rPr>
              <w:t>35</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38" w:history="1">
            <w:r w:rsidR="00570044" w:rsidRPr="00BF046E">
              <w:rPr>
                <w:rStyle w:val="Hyperlink"/>
              </w:rPr>
              <w:t>5.3.3 Integration Phase -3 Functionality and Performance</w:t>
            </w:r>
            <w:r w:rsidR="00570044" w:rsidRPr="00BF046E">
              <w:rPr>
                <w:webHidden/>
              </w:rPr>
              <w:tab/>
            </w:r>
            <w:r w:rsidRPr="00BF046E">
              <w:rPr>
                <w:webHidden/>
              </w:rPr>
              <w:fldChar w:fldCharType="begin"/>
            </w:r>
            <w:r w:rsidR="00570044" w:rsidRPr="00BF046E">
              <w:rPr>
                <w:webHidden/>
              </w:rPr>
              <w:instrText xml:space="preserve"> PAGEREF _Toc417568038 \h </w:instrText>
            </w:r>
            <w:r w:rsidRPr="00BF046E">
              <w:rPr>
                <w:webHidden/>
              </w:rPr>
            </w:r>
            <w:r w:rsidRPr="00BF046E">
              <w:rPr>
                <w:webHidden/>
              </w:rPr>
              <w:fldChar w:fldCharType="separate"/>
            </w:r>
            <w:r w:rsidR="00570044" w:rsidRPr="00BF046E">
              <w:rPr>
                <w:webHidden/>
              </w:rPr>
              <w:t>35</w:t>
            </w:r>
            <w:r w:rsidRPr="00BF046E">
              <w:rPr>
                <w:webHidden/>
              </w:rPr>
              <w:fldChar w:fldCharType="end"/>
            </w:r>
          </w:hyperlink>
        </w:p>
        <w:p w:rsidR="00570044" w:rsidRPr="00BF046E" w:rsidRDefault="00221554">
          <w:pPr>
            <w:pStyle w:val="TOC3"/>
            <w:rPr>
              <w:rFonts w:eastAsiaTheme="minorEastAsia" w:cstheme="minorBidi"/>
              <w:smallCaps w:val="0"/>
              <w:color w:val="auto"/>
              <w:szCs w:val="22"/>
            </w:rPr>
          </w:pPr>
          <w:hyperlink w:anchor="_Toc417568039" w:history="1">
            <w:r w:rsidR="00570044" w:rsidRPr="00BF046E">
              <w:rPr>
                <w:rStyle w:val="Hyperlink"/>
                <w:rFonts w:eastAsia="Arial Unicode MS" w:hAnsi="Arial Unicode MS" w:cs="Arial Unicode MS"/>
              </w:rPr>
              <w:t>5.3.4</w:t>
            </w:r>
            <w:r w:rsidR="00570044" w:rsidRPr="00BF046E">
              <w:rPr>
                <w:rStyle w:val="Hyperlink"/>
                <w:rFonts w:ascii="Arial Unicode MS" w:eastAsia="Arial Unicode MS" w:cs="Arial Unicode MS"/>
              </w:rPr>
              <w:t xml:space="preserve"> </w:t>
            </w:r>
            <w:r w:rsidR="00570044" w:rsidRPr="00BF046E">
              <w:rPr>
                <w:rStyle w:val="Hyperlink"/>
                <w:rFonts w:eastAsia="Arial Unicode MS" w:hAnsi="Arial Unicode MS" w:cs="Arial Unicode MS"/>
              </w:rPr>
              <w:t xml:space="preserve">Integration Phase -4 </w:t>
            </w:r>
            <w:r w:rsidR="00570044" w:rsidRPr="00BF046E">
              <w:rPr>
                <w:rStyle w:val="Hyperlink"/>
                <w:rFonts w:ascii="Arial Unicode MS" w:eastAsia="Arial Unicode MS" w:cs="Arial Unicode MS"/>
              </w:rPr>
              <w:t>–</w:t>
            </w:r>
            <w:r w:rsidR="00570044" w:rsidRPr="00BF046E">
              <w:rPr>
                <w:rStyle w:val="Hyperlink"/>
                <w:rFonts w:eastAsia="Arial Unicode MS" w:hAnsi="Arial Unicode MS" w:cs="Arial Unicode MS"/>
              </w:rPr>
              <w:t>Complete system Integration software and hardware</w:t>
            </w:r>
            <w:r w:rsidR="00570044" w:rsidRPr="00BF046E">
              <w:rPr>
                <w:webHidden/>
              </w:rPr>
              <w:tab/>
            </w:r>
            <w:r w:rsidRPr="00BF046E">
              <w:rPr>
                <w:webHidden/>
              </w:rPr>
              <w:fldChar w:fldCharType="begin"/>
            </w:r>
            <w:r w:rsidR="00570044" w:rsidRPr="00BF046E">
              <w:rPr>
                <w:webHidden/>
              </w:rPr>
              <w:instrText xml:space="preserve"> PAGEREF _Toc417568039 \h </w:instrText>
            </w:r>
            <w:r w:rsidRPr="00BF046E">
              <w:rPr>
                <w:webHidden/>
              </w:rPr>
            </w:r>
            <w:r w:rsidRPr="00BF046E">
              <w:rPr>
                <w:webHidden/>
              </w:rPr>
              <w:fldChar w:fldCharType="separate"/>
            </w:r>
            <w:r w:rsidR="00570044" w:rsidRPr="00BF046E">
              <w:rPr>
                <w:webHidden/>
              </w:rPr>
              <w:t>36</w:t>
            </w:r>
            <w:r w:rsidRPr="00BF046E">
              <w:rPr>
                <w:webHidden/>
              </w:rPr>
              <w:fldChar w:fldCharType="end"/>
            </w:r>
          </w:hyperlink>
        </w:p>
        <w:p w:rsidR="00570044" w:rsidRPr="00BF046E" w:rsidRDefault="00221554">
          <w:pPr>
            <w:pStyle w:val="TOC2"/>
            <w:rPr>
              <w:rFonts w:eastAsiaTheme="minorEastAsia" w:cstheme="minorBidi"/>
              <w:smallCaps w:val="0"/>
              <w:color w:val="auto"/>
              <w:szCs w:val="22"/>
            </w:rPr>
          </w:pPr>
          <w:hyperlink w:anchor="_Toc417568040" w:history="1">
            <w:r w:rsidR="00570044" w:rsidRPr="00BF046E">
              <w:rPr>
                <w:rStyle w:val="Hyperlink"/>
              </w:rPr>
              <w:t>5.4 Testing Schedule</w:t>
            </w:r>
            <w:r w:rsidR="00570044" w:rsidRPr="00BF046E">
              <w:rPr>
                <w:webHidden/>
              </w:rPr>
              <w:tab/>
            </w:r>
            <w:r w:rsidRPr="00BF046E">
              <w:rPr>
                <w:webHidden/>
              </w:rPr>
              <w:fldChar w:fldCharType="begin"/>
            </w:r>
            <w:r w:rsidR="00570044" w:rsidRPr="00BF046E">
              <w:rPr>
                <w:webHidden/>
              </w:rPr>
              <w:instrText xml:space="preserve"> PAGEREF _Toc417568040 \h </w:instrText>
            </w:r>
            <w:r w:rsidRPr="00BF046E">
              <w:rPr>
                <w:webHidden/>
              </w:rPr>
            </w:r>
            <w:r w:rsidRPr="00BF046E">
              <w:rPr>
                <w:webHidden/>
              </w:rPr>
              <w:fldChar w:fldCharType="separate"/>
            </w:r>
            <w:r w:rsidR="00570044" w:rsidRPr="00BF046E">
              <w:rPr>
                <w:webHidden/>
              </w:rPr>
              <w:t>36</w:t>
            </w:r>
            <w:r w:rsidRPr="00BF046E">
              <w:rPr>
                <w:webHidden/>
              </w:rPr>
              <w:fldChar w:fldCharType="end"/>
            </w:r>
          </w:hyperlink>
        </w:p>
        <w:p w:rsidR="00570044" w:rsidRPr="00BF046E" w:rsidRDefault="00221554">
          <w:pPr>
            <w:pStyle w:val="TOC1"/>
            <w:rPr>
              <w:rFonts w:eastAsiaTheme="minorEastAsia" w:cstheme="minorBidi"/>
              <w:smallCaps w:val="0"/>
              <w:color w:val="auto"/>
              <w:szCs w:val="22"/>
            </w:rPr>
          </w:pPr>
          <w:hyperlink w:anchor="_Toc417568041" w:history="1">
            <w:r w:rsidR="00570044" w:rsidRPr="00BF046E">
              <w:rPr>
                <w:rStyle w:val="Hyperlink"/>
              </w:rPr>
              <w:t>Chapter 6: PROBLEMS ENCOUNTERED</w:t>
            </w:r>
            <w:r w:rsidR="00570044" w:rsidRPr="00BF046E">
              <w:rPr>
                <w:webHidden/>
              </w:rPr>
              <w:tab/>
            </w:r>
            <w:r w:rsidRPr="00BF046E">
              <w:rPr>
                <w:webHidden/>
              </w:rPr>
              <w:fldChar w:fldCharType="begin"/>
            </w:r>
            <w:r w:rsidR="00570044" w:rsidRPr="00BF046E">
              <w:rPr>
                <w:webHidden/>
              </w:rPr>
              <w:instrText xml:space="preserve"> PAGEREF _Toc417568041 \h </w:instrText>
            </w:r>
            <w:r w:rsidRPr="00BF046E">
              <w:rPr>
                <w:webHidden/>
              </w:rPr>
            </w:r>
            <w:r w:rsidRPr="00BF046E">
              <w:rPr>
                <w:webHidden/>
              </w:rPr>
              <w:fldChar w:fldCharType="separate"/>
            </w:r>
            <w:r w:rsidR="00570044" w:rsidRPr="00BF046E">
              <w:rPr>
                <w:webHidden/>
              </w:rPr>
              <w:t>38</w:t>
            </w:r>
            <w:r w:rsidRPr="00BF046E">
              <w:rPr>
                <w:webHidden/>
              </w:rPr>
              <w:fldChar w:fldCharType="end"/>
            </w:r>
          </w:hyperlink>
        </w:p>
        <w:p w:rsidR="00570044" w:rsidRPr="00BF046E" w:rsidRDefault="00221554">
          <w:pPr>
            <w:pStyle w:val="TOC1"/>
            <w:rPr>
              <w:rFonts w:eastAsiaTheme="minorEastAsia" w:cstheme="minorBidi"/>
              <w:smallCaps w:val="0"/>
              <w:color w:val="auto"/>
              <w:szCs w:val="22"/>
            </w:rPr>
          </w:pPr>
          <w:hyperlink w:anchor="_Toc417568042" w:history="1">
            <w:r w:rsidR="00570044" w:rsidRPr="00BF046E">
              <w:rPr>
                <w:rStyle w:val="Hyperlink"/>
              </w:rPr>
              <w:t>Chapter 7: FOTOBALL PROJECT FINAL SUMMARY</w:t>
            </w:r>
            <w:r w:rsidR="00570044" w:rsidRPr="00BF046E">
              <w:rPr>
                <w:webHidden/>
              </w:rPr>
              <w:tab/>
            </w:r>
            <w:r w:rsidRPr="00BF046E">
              <w:rPr>
                <w:webHidden/>
              </w:rPr>
              <w:fldChar w:fldCharType="begin"/>
            </w:r>
            <w:r w:rsidR="00570044" w:rsidRPr="00BF046E">
              <w:rPr>
                <w:webHidden/>
              </w:rPr>
              <w:instrText xml:space="preserve"> PAGEREF _Toc417568042 \h </w:instrText>
            </w:r>
            <w:r w:rsidRPr="00BF046E">
              <w:rPr>
                <w:webHidden/>
              </w:rPr>
            </w:r>
            <w:r w:rsidRPr="00BF046E">
              <w:rPr>
                <w:webHidden/>
              </w:rPr>
              <w:fldChar w:fldCharType="separate"/>
            </w:r>
            <w:r w:rsidR="00570044" w:rsidRPr="00BF046E">
              <w:rPr>
                <w:webHidden/>
              </w:rPr>
              <w:t>40</w:t>
            </w:r>
            <w:r w:rsidRPr="00BF046E">
              <w:rPr>
                <w:webHidden/>
              </w:rPr>
              <w:fldChar w:fldCharType="end"/>
            </w:r>
          </w:hyperlink>
        </w:p>
        <w:p w:rsidR="00F31BC3" w:rsidRPr="00BF046E" w:rsidRDefault="00221554" w:rsidP="00F31BC3">
          <w:pPr>
            <w:rPr>
              <w:b/>
              <w:bCs/>
              <w:noProof/>
            </w:rPr>
          </w:pPr>
          <w:r w:rsidRPr="00BF046E">
            <w:rPr>
              <w:rStyle w:val="Hyperlink"/>
              <w:smallCaps/>
            </w:rPr>
            <w:fldChar w:fldCharType="end"/>
          </w:r>
          <w:r w:rsidR="006E2330" w:rsidRPr="00BF046E">
            <w:rPr>
              <w:rFonts w:ascii="Arial" w:hAnsi="Arial" w:cs="Arial"/>
              <w:color w:val="000000"/>
              <w:sz w:val="23"/>
              <w:szCs w:val="23"/>
            </w:rPr>
            <w:t xml:space="preserve"> </w:t>
          </w:r>
        </w:p>
      </w:sdtContent>
    </w:sdt>
    <w:p w:rsidR="00F31BC3" w:rsidRPr="00BF046E" w:rsidRDefault="00F31BC3" w:rsidP="00F31BC3">
      <w:r w:rsidRPr="00BF046E">
        <w:br w:type="page"/>
      </w:r>
    </w:p>
    <w:p w:rsidR="00611533" w:rsidRPr="00BF046E" w:rsidRDefault="00611533" w:rsidP="00F31BC3">
      <w:pPr>
        <w:pStyle w:val="Heading1"/>
      </w:pPr>
      <w:bookmarkStart w:id="1" w:name="_Toc417567990"/>
      <w:r w:rsidRPr="00BF046E">
        <w:lastRenderedPageBreak/>
        <w:t xml:space="preserve">Chapter 1: </w:t>
      </w:r>
      <w:r w:rsidRPr="00BF046E">
        <w:rPr>
          <w:caps/>
        </w:rPr>
        <w:t>Requirements</w:t>
      </w:r>
      <w:bookmarkEnd w:id="1"/>
    </w:p>
    <w:p w:rsidR="008D7BE1" w:rsidRPr="00BF046E" w:rsidRDefault="0083241C" w:rsidP="00D87C6C">
      <w:pPr>
        <w:pStyle w:val="Heading2"/>
      </w:pPr>
      <w:bookmarkStart w:id="2" w:name="_Toc417567991"/>
      <w:r w:rsidRPr="00BF046E">
        <w:t xml:space="preserve">1.1 </w:t>
      </w:r>
      <w:r w:rsidR="00F31BC3" w:rsidRPr="00BF046E">
        <w:t>Introduction</w:t>
      </w:r>
      <w:bookmarkEnd w:id="2"/>
    </w:p>
    <w:p w:rsidR="00F31BC3" w:rsidRPr="00BF046E" w:rsidRDefault="00F31BC3" w:rsidP="00F31BC3"/>
    <w:p w:rsidR="00F31BC3" w:rsidRPr="00BF046E" w:rsidRDefault="00F31BC3" w:rsidP="00F31BC3">
      <w:pPr>
        <w:rPr>
          <w:rFonts w:ascii="Times New Roman" w:hAnsi="Times New Roman"/>
          <w:color w:val="auto"/>
          <w:sz w:val="24"/>
          <w:szCs w:val="24"/>
        </w:rPr>
      </w:pPr>
      <w:r w:rsidRPr="00BF046E">
        <w:t>The purpose of this document is to specify the hardware and software requirements of the Fotoball project. The project was derived with the idea that camera technology could be much further woven into the fabric of sports, specifically football, than it currently is.</w:t>
      </w:r>
    </w:p>
    <w:p w:rsidR="00F31BC3" w:rsidRPr="00BF046E" w:rsidRDefault="00F31BC3" w:rsidP="00F31BC3">
      <w:pPr>
        <w:rPr>
          <w:rFonts w:ascii="Times New Roman" w:hAnsi="Times New Roman"/>
          <w:color w:val="auto"/>
          <w:sz w:val="24"/>
          <w:szCs w:val="24"/>
        </w:rPr>
      </w:pPr>
    </w:p>
    <w:p w:rsidR="00F31BC3" w:rsidRPr="00BF046E" w:rsidRDefault="00F31BC3" w:rsidP="00F31BC3">
      <w:pPr>
        <w:rPr>
          <w:rFonts w:ascii="Times New Roman" w:hAnsi="Times New Roman"/>
          <w:color w:val="auto"/>
          <w:sz w:val="24"/>
          <w:szCs w:val="24"/>
        </w:rPr>
      </w:pPr>
      <w:r w:rsidRPr="00BF046E">
        <w:t>The most recent camera upgrades to the way games are broadcast involve “skycams” where a camera is suspended by a series of cables above the field and remotely controlled to provide a bird’s eye view of the action. There have also been brief experiments involving “helmet cams” where a small camera is mounted to a player’s helmet to provide first-hand game action. After some research, it was realized that very little has been done involving attaching cameras directly to the football. The only previous attempt of note was a side-mounted camera that takes a still image after each rotation and ultimately pieces together a choppy video that is oriented in the wrong direction.</w:t>
      </w:r>
    </w:p>
    <w:p w:rsidR="00F31BC3" w:rsidRPr="00BF046E" w:rsidRDefault="00F31BC3" w:rsidP="00F31BC3">
      <w:pPr>
        <w:rPr>
          <w:rFonts w:ascii="Times New Roman" w:hAnsi="Times New Roman"/>
          <w:color w:val="auto"/>
          <w:sz w:val="24"/>
          <w:szCs w:val="24"/>
        </w:rPr>
      </w:pPr>
    </w:p>
    <w:p w:rsidR="00F31BC3" w:rsidRPr="00BF046E" w:rsidRDefault="00F31BC3" w:rsidP="00F31BC3">
      <w:pPr>
        <w:rPr>
          <w:rFonts w:ascii="Times New Roman" w:hAnsi="Times New Roman"/>
          <w:color w:val="auto"/>
          <w:sz w:val="24"/>
          <w:szCs w:val="24"/>
        </w:rPr>
      </w:pPr>
      <w:r w:rsidRPr="00BF046E">
        <w:t>Our project will involve mounting two cameras to each end of the football to be able to capture a front and rear view of where the football is heading and where it came from. The data captured by each camera will then be wirelessly streamed to a user’s mobile device, most likely a smart phone. From there the video can be saved, edited, and shared however the user chooses.</w:t>
      </w:r>
    </w:p>
    <w:p w:rsidR="00F31BC3" w:rsidRPr="00BF046E" w:rsidRDefault="00F31BC3" w:rsidP="00F31BC3">
      <w:r w:rsidRPr="00BF046E">
        <w:rPr>
          <w:rFonts w:ascii="Times New Roman" w:hAnsi="Times New Roman"/>
          <w:color w:val="auto"/>
          <w:sz w:val="24"/>
          <w:szCs w:val="24"/>
        </w:rPr>
        <w:br/>
      </w:r>
      <w:r w:rsidRPr="00BF046E">
        <w:t>There are two potential markets of interest for the product. The first is as a recreational device for kids and young adults to be able to film fun videos and share with their friends. Much like the GoPro has revolutionized extreme sports like skiing, surfing, and rock climbing, we feel this product could do the same for football. The second market of interest is in high-level televised NFL and college games. This is more of a challenge since the ball would have to adhere to extremely specific guidelines, but the benefits the fan watching on television could be huge.</w:t>
      </w:r>
    </w:p>
    <w:p w:rsidR="00F31BC3" w:rsidRPr="00BF046E" w:rsidRDefault="00F31BC3">
      <w:pPr>
        <w:spacing w:after="200"/>
      </w:pPr>
      <w:r w:rsidRPr="00BF046E">
        <w:br w:type="page"/>
      </w:r>
    </w:p>
    <w:p w:rsidR="00F31BC3" w:rsidRPr="00BF046E" w:rsidRDefault="0083241C" w:rsidP="00D87C6C">
      <w:pPr>
        <w:pStyle w:val="Heading2"/>
      </w:pPr>
      <w:bookmarkStart w:id="3" w:name="_Toc417567992"/>
      <w:r w:rsidRPr="00BF046E">
        <w:lastRenderedPageBreak/>
        <w:t xml:space="preserve">1.2 </w:t>
      </w:r>
      <w:r w:rsidR="00F31BC3" w:rsidRPr="00BF046E">
        <w:t>Glossary</w:t>
      </w:r>
      <w:bookmarkEnd w:id="3"/>
    </w:p>
    <w:p w:rsidR="00F31BC3" w:rsidRPr="00BF046E" w:rsidRDefault="00F31BC3" w:rsidP="00F31BC3"/>
    <w:p w:rsidR="009A7612" w:rsidRPr="00BF046E" w:rsidRDefault="009A7612" w:rsidP="009A7612">
      <w:pPr>
        <w:rPr>
          <w:rFonts w:ascii="Times New Roman" w:hAnsi="Times New Roman"/>
          <w:color w:val="auto"/>
          <w:sz w:val="24"/>
          <w:szCs w:val="24"/>
        </w:rPr>
      </w:pPr>
      <w:r w:rsidRPr="00BF046E">
        <w:t xml:space="preserve">Alpha testing - a simulated or actual operational testing by potential users/customers or an independent test team at the developers' site. </w:t>
      </w:r>
    </w:p>
    <w:p w:rsidR="009A7612" w:rsidRPr="00BF046E" w:rsidRDefault="009A7612" w:rsidP="009A7612">
      <w:pPr>
        <w:rPr>
          <w:rFonts w:ascii="Times New Roman" w:hAnsi="Times New Roman"/>
          <w:color w:val="auto"/>
          <w:sz w:val="24"/>
          <w:szCs w:val="24"/>
        </w:rPr>
      </w:pPr>
      <w:r w:rsidRPr="00BF046E">
        <w:t>Android - a mobile operating system developed by Google and run on many different devices</w:t>
      </w:r>
    </w:p>
    <w:p w:rsidR="009A7612" w:rsidRPr="00BF046E" w:rsidRDefault="009A7612" w:rsidP="009A7612">
      <w:pPr>
        <w:rPr>
          <w:rFonts w:ascii="Times New Roman" w:hAnsi="Times New Roman"/>
          <w:color w:val="auto"/>
          <w:sz w:val="24"/>
          <w:szCs w:val="24"/>
        </w:rPr>
      </w:pPr>
      <w:r w:rsidRPr="00BF046E">
        <w:t>C++ - a general-purpose programming language.</w:t>
      </w:r>
    </w:p>
    <w:p w:rsidR="009A7612" w:rsidRPr="00BF046E" w:rsidRDefault="009A7612" w:rsidP="009A7612">
      <w:pPr>
        <w:rPr>
          <w:rFonts w:ascii="Times New Roman" w:hAnsi="Times New Roman"/>
          <w:color w:val="auto"/>
          <w:sz w:val="24"/>
          <w:szCs w:val="24"/>
        </w:rPr>
      </w:pPr>
      <w:r w:rsidRPr="00BF046E">
        <w:t>GoPro - a compact, often wearable, camera that is popular in the use of filming in extreme situations that would render a traditional camera unfit</w:t>
      </w:r>
    </w:p>
    <w:p w:rsidR="009A7612" w:rsidRPr="00BF046E" w:rsidRDefault="009A7612" w:rsidP="009A7612">
      <w:pPr>
        <w:rPr>
          <w:rFonts w:ascii="Times New Roman" w:hAnsi="Times New Roman"/>
          <w:color w:val="auto"/>
          <w:sz w:val="24"/>
          <w:szCs w:val="24"/>
        </w:rPr>
      </w:pPr>
      <w:r w:rsidRPr="00BF046E">
        <w:t>iOS - Apple’s mobile operating system run on all Apple mobile devices</w:t>
      </w:r>
    </w:p>
    <w:p w:rsidR="009A7612" w:rsidRPr="00BF046E" w:rsidRDefault="009A7612" w:rsidP="009A7612">
      <w:pPr>
        <w:rPr>
          <w:rFonts w:ascii="Times New Roman" w:hAnsi="Times New Roman"/>
          <w:color w:val="auto"/>
          <w:sz w:val="24"/>
          <w:szCs w:val="24"/>
        </w:rPr>
      </w:pPr>
      <w:r w:rsidRPr="00BF046E">
        <w:t>Java - an object-oriented programming language that is maintained by Oracle Corporation</w:t>
      </w:r>
    </w:p>
    <w:p w:rsidR="009A7612" w:rsidRPr="00BF046E" w:rsidRDefault="009A7612" w:rsidP="009A7612">
      <w:pPr>
        <w:rPr>
          <w:rFonts w:ascii="Times New Roman" w:hAnsi="Times New Roman"/>
          <w:color w:val="auto"/>
          <w:sz w:val="24"/>
          <w:szCs w:val="24"/>
        </w:rPr>
      </w:pPr>
      <w:r w:rsidRPr="00BF046E">
        <w:t>Microcontroller</w:t>
      </w:r>
      <w:r w:rsidR="00534157" w:rsidRPr="00BF046E">
        <w:t xml:space="preserve"> - a small computer on a single integrated circuit containing a processor core, memory, and programmable input/output peripherals.</w:t>
      </w:r>
    </w:p>
    <w:p w:rsidR="009A7612" w:rsidRPr="00BF046E" w:rsidRDefault="009A7612" w:rsidP="009A7612">
      <w:pPr>
        <w:rPr>
          <w:rFonts w:ascii="Times New Roman" w:hAnsi="Times New Roman"/>
          <w:color w:val="auto"/>
          <w:sz w:val="24"/>
          <w:szCs w:val="24"/>
        </w:rPr>
      </w:pPr>
      <w:r w:rsidRPr="00BF046E">
        <w:t xml:space="preserve">Resolution - the degree of sharpness of a computer-generated image as measured by the number of dots per linear inch in a hard-copy printout or the number of pixels across and down on a display screen. </w:t>
      </w:r>
    </w:p>
    <w:p w:rsidR="00F31BC3" w:rsidRPr="00BF046E" w:rsidRDefault="009A7612" w:rsidP="009A7612">
      <w:pPr>
        <w:rPr>
          <w:rFonts w:asciiTheme="majorHAnsi" w:hAnsiTheme="majorHAnsi"/>
          <w:b/>
          <w:color w:val="9D3511" w:themeColor="accent1" w:themeShade="BF"/>
          <w:spacing w:val="20"/>
          <w:sz w:val="28"/>
          <w:szCs w:val="32"/>
        </w:rPr>
      </w:pPr>
      <w:r w:rsidRPr="00BF046E">
        <w:t>Serial</w:t>
      </w:r>
      <w:r w:rsidR="00534157" w:rsidRPr="00BF046E">
        <w:t xml:space="preserve"> - the process of sending data one bit at a time, sequentially, over a communication channel or computer bus.</w:t>
      </w:r>
      <w:r w:rsidR="00F31BC3" w:rsidRPr="00BF046E">
        <w:br w:type="page"/>
      </w:r>
    </w:p>
    <w:p w:rsidR="00F31BC3" w:rsidRPr="00BF046E" w:rsidRDefault="0083241C" w:rsidP="00D87C6C">
      <w:pPr>
        <w:pStyle w:val="Heading2"/>
      </w:pPr>
      <w:bookmarkStart w:id="4" w:name="_Toc417567993"/>
      <w:r w:rsidRPr="00BF046E">
        <w:lastRenderedPageBreak/>
        <w:t xml:space="preserve">1.3 </w:t>
      </w:r>
      <w:r w:rsidR="00F31BC3" w:rsidRPr="00BF046E">
        <w:t>System Model</w:t>
      </w:r>
      <w:r w:rsidR="00595287" w:rsidRPr="00BF046E">
        <w:t>s</w:t>
      </w:r>
      <w:bookmarkEnd w:id="4"/>
    </w:p>
    <w:p w:rsidR="00620155" w:rsidRPr="00BF046E" w:rsidRDefault="00620155" w:rsidP="00620155"/>
    <w:p w:rsidR="00595287" w:rsidRPr="00BF046E" w:rsidRDefault="00595287" w:rsidP="006E2330">
      <w:r w:rsidRPr="00BF046E">
        <w:rPr>
          <w:noProof/>
        </w:rPr>
        <w:drawing>
          <wp:inline distT="0" distB="0" distL="0" distR="0">
            <wp:extent cx="5943600" cy="6541552"/>
            <wp:effectExtent l="0" t="0" r="0" b="0"/>
            <wp:docPr id="5" name="Picture 5" descr="C:\Users\David\Downloads\CSC509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wnloads\CSC509 Diagram (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541552"/>
                    </a:xfrm>
                    <a:prstGeom prst="rect">
                      <a:avLst/>
                    </a:prstGeom>
                    <a:noFill/>
                    <a:ln>
                      <a:noFill/>
                    </a:ln>
                  </pic:spPr>
                </pic:pic>
              </a:graphicData>
            </a:graphic>
          </wp:inline>
        </w:drawing>
      </w:r>
    </w:p>
    <w:p w:rsidR="009A7612" w:rsidRPr="00BF046E" w:rsidRDefault="009A7612" w:rsidP="006E2330"/>
    <w:p w:rsidR="009A7612" w:rsidRPr="00BF046E" w:rsidRDefault="009A7612" w:rsidP="006E2330"/>
    <w:p w:rsidR="009A7612" w:rsidRPr="00BF046E" w:rsidRDefault="009A7612" w:rsidP="006E2330"/>
    <w:p w:rsidR="009A7612" w:rsidRPr="00BF046E" w:rsidRDefault="009A7612" w:rsidP="006E2330"/>
    <w:p w:rsidR="009A7612" w:rsidRPr="00BF046E" w:rsidRDefault="009A7612" w:rsidP="006E2330"/>
    <w:p w:rsidR="009A7612" w:rsidRPr="00BF046E" w:rsidRDefault="009A7612" w:rsidP="009A7612">
      <w:pPr>
        <w:jc w:val="center"/>
      </w:pPr>
      <w:r w:rsidRPr="00BF046E">
        <w:rPr>
          <w:rFonts w:ascii="Arial" w:hAnsi="Arial" w:cs="Arial"/>
          <w:noProof/>
          <w:color w:val="000000"/>
          <w:sz w:val="23"/>
          <w:szCs w:val="23"/>
        </w:rPr>
        <w:drawing>
          <wp:inline distT="0" distB="0" distL="0" distR="0">
            <wp:extent cx="1914525" cy="3396170"/>
            <wp:effectExtent l="0" t="0" r="0" b="0"/>
            <wp:docPr id="1"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1484" cy="3426253"/>
                    </a:xfrm>
                    <a:prstGeom prst="rect">
                      <a:avLst/>
                    </a:prstGeom>
                    <a:noFill/>
                    <a:ln>
                      <a:noFill/>
                    </a:ln>
                  </pic:spPr>
                </pic:pic>
              </a:graphicData>
            </a:graphic>
          </wp:inline>
        </w:drawing>
      </w:r>
      <w:r w:rsidRPr="00BF046E">
        <w:tab/>
      </w:r>
      <w:r w:rsidRPr="00BF046E">
        <w:rPr>
          <w:rFonts w:ascii="Arial" w:hAnsi="Arial" w:cs="Arial"/>
          <w:noProof/>
          <w:color w:val="000000"/>
          <w:sz w:val="23"/>
          <w:szCs w:val="23"/>
        </w:rPr>
        <w:drawing>
          <wp:inline distT="0" distB="0" distL="0" distR="0">
            <wp:extent cx="1916404" cy="3399500"/>
            <wp:effectExtent l="0" t="0" r="8255" b="0"/>
            <wp:docPr id="2"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7854" cy="3526244"/>
                    </a:xfrm>
                    <a:prstGeom prst="rect">
                      <a:avLst/>
                    </a:prstGeom>
                    <a:noFill/>
                    <a:ln>
                      <a:noFill/>
                    </a:ln>
                  </pic:spPr>
                </pic:pic>
              </a:graphicData>
            </a:graphic>
          </wp:inline>
        </w:drawing>
      </w:r>
    </w:p>
    <w:p w:rsidR="00595287" w:rsidRPr="00BF046E" w:rsidRDefault="009A7612" w:rsidP="00717A4A">
      <w:pPr>
        <w:spacing w:after="200"/>
        <w:jc w:val="center"/>
      </w:pPr>
      <w:r w:rsidRPr="00BF046E">
        <w:rPr>
          <w:rFonts w:ascii="Arial" w:hAnsi="Arial" w:cs="Arial"/>
          <w:noProof/>
          <w:color w:val="000000"/>
          <w:sz w:val="23"/>
          <w:szCs w:val="23"/>
        </w:rPr>
        <w:drawing>
          <wp:inline distT="0" distB="0" distL="0" distR="0">
            <wp:extent cx="1933575" cy="3429963"/>
            <wp:effectExtent l="0" t="0" r="0" b="0"/>
            <wp:docPr id="3"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8392" cy="3456247"/>
                    </a:xfrm>
                    <a:prstGeom prst="rect">
                      <a:avLst/>
                    </a:prstGeom>
                    <a:noFill/>
                    <a:ln>
                      <a:noFill/>
                    </a:ln>
                  </pic:spPr>
                </pic:pic>
              </a:graphicData>
            </a:graphic>
          </wp:inline>
        </w:drawing>
      </w:r>
      <w:r w:rsidR="00595287" w:rsidRPr="00BF046E">
        <w:br w:type="page"/>
      </w:r>
    </w:p>
    <w:p w:rsidR="00595287" w:rsidRPr="00BF046E" w:rsidRDefault="0083241C" w:rsidP="00D87C6C">
      <w:pPr>
        <w:pStyle w:val="Heading2"/>
      </w:pPr>
      <w:bookmarkStart w:id="5" w:name="_Toc417567994"/>
      <w:r w:rsidRPr="00BF046E">
        <w:lastRenderedPageBreak/>
        <w:t xml:space="preserve">1.4 </w:t>
      </w:r>
      <w:r w:rsidR="00595287" w:rsidRPr="00BF046E">
        <w:t>Constraints</w:t>
      </w:r>
      <w:bookmarkEnd w:id="5"/>
    </w:p>
    <w:p w:rsidR="00595287" w:rsidRPr="00BF046E" w:rsidRDefault="00E665AA" w:rsidP="00E665AA">
      <w:pPr>
        <w:pStyle w:val="Heading3"/>
      </w:pPr>
      <w:r w:rsidRPr="00BF046E">
        <w:tab/>
      </w:r>
      <w:bookmarkStart w:id="6" w:name="_Toc417567995"/>
      <w:r w:rsidR="00595287" w:rsidRPr="00BF046E">
        <w:t>Time:</w:t>
      </w:r>
      <w:bookmarkEnd w:id="6"/>
    </w:p>
    <w:p w:rsidR="00595287" w:rsidRPr="00BF046E" w:rsidRDefault="00595287" w:rsidP="00595287">
      <w:pPr>
        <w:rPr>
          <w:rFonts w:ascii="Times New Roman" w:hAnsi="Times New Roman"/>
          <w:color w:val="auto"/>
          <w:sz w:val="24"/>
          <w:szCs w:val="24"/>
        </w:rPr>
      </w:pPr>
      <w:r w:rsidRPr="00BF046E">
        <w:tab/>
      </w:r>
      <w:r w:rsidRPr="00BF046E">
        <w:tab/>
        <w:t>Product and code design will be completed by 02/19/2015</w:t>
      </w:r>
    </w:p>
    <w:p w:rsidR="00595287" w:rsidRPr="00BF046E" w:rsidRDefault="00595287" w:rsidP="00595287">
      <w:pPr>
        <w:rPr>
          <w:rFonts w:ascii="Times New Roman" w:hAnsi="Times New Roman"/>
          <w:color w:val="auto"/>
          <w:sz w:val="24"/>
          <w:szCs w:val="24"/>
        </w:rPr>
      </w:pPr>
      <w:r w:rsidRPr="00BF046E">
        <w:tab/>
      </w:r>
      <w:r w:rsidRPr="00BF046E">
        <w:tab/>
        <w:t>Prototype completion will be completed by 03/13/2015</w:t>
      </w:r>
    </w:p>
    <w:p w:rsidR="00595287" w:rsidRPr="00BF046E" w:rsidRDefault="00595287" w:rsidP="00595287">
      <w:pPr>
        <w:rPr>
          <w:rFonts w:ascii="Times New Roman" w:hAnsi="Times New Roman"/>
          <w:color w:val="auto"/>
          <w:sz w:val="24"/>
          <w:szCs w:val="24"/>
        </w:rPr>
      </w:pPr>
      <w:r w:rsidRPr="00BF046E">
        <w:tab/>
      </w:r>
      <w:r w:rsidRPr="00BF046E">
        <w:tab/>
        <w:t>Alpha testing will be completed by 03/26/2015</w:t>
      </w:r>
    </w:p>
    <w:p w:rsidR="00595287" w:rsidRPr="00BF046E" w:rsidRDefault="00595287" w:rsidP="00595287">
      <w:pPr>
        <w:rPr>
          <w:rFonts w:ascii="Times New Roman" w:hAnsi="Times New Roman"/>
          <w:color w:val="auto"/>
          <w:sz w:val="24"/>
          <w:szCs w:val="24"/>
        </w:rPr>
      </w:pPr>
      <w:r w:rsidRPr="00BF046E">
        <w:tab/>
      </w:r>
      <w:r w:rsidRPr="00BF046E">
        <w:tab/>
        <w:t>Testing model will be completed by 04/09/2015</w:t>
      </w:r>
    </w:p>
    <w:p w:rsidR="00595287" w:rsidRPr="00BF046E" w:rsidRDefault="00595287" w:rsidP="00595287">
      <w:pPr>
        <w:rPr>
          <w:rFonts w:ascii="Times New Roman" w:hAnsi="Times New Roman"/>
          <w:color w:val="auto"/>
          <w:sz w:val="24"/>
          <w:szCs w:val="24"/>
        </w:rPr>
      </w:pPr>
      <w:r w:rsidRPr="00BF046E">
        <w:tab/>
      </w:r>
      <w:r w:rsidRPr="00BF046E">
        <w:tab/>
        <w:t>Final test will be completed by 04/16/2015</w:t>
      </w:r>
    </w:p>
    <w:p w:rsidR="00595287" w:rsidRPr="00BF046E" w:rsidRDefault="00595287" w:rsidP="00595287">
      <w:r w:rsidRPr="00BF046E">
        <w:tab/>
      </w:r>
      <w:r w:rsidRPr="00BF046E">
        <w:tab/>
        <w:t>Final presentation will be completed by 04/23/2015</w:t>
      </w:r>
    </w:p>
    <w:p w:rsidR="00595287" w:rsidRPr="00BF046E" w:rsidRDefault="00595287" w:rsidP="00E665AA">
      <w:pPr>
        <w:pStyle w:val="Heading3"/>
        <w:rPr>
          <w:rFonts w:ascii="Times New Roman" w:hAnsi="Times New Roman"/>
          <w:color w:val="000000"/>
        </w:rPr>
      </w:pPr>
      <w:r w:rsidRPr="00BF046E">
        <w:t>         </w:t>
      </w:r>
      <w:bookmarkStart w:id="7" w:name="_Toc417567996"/>
      <w:r w:rsidRPr="00BF046E">
        <w:t>Hardware:</w:t>
      </w:r>
      <w:bookmarkEnd w:id="7"/>
    </w:p>
    <w:p w:rsidR="00595287" w:rsidRPr="00BF046E" w:rsidRDefault="00595287" w:rsidP="00595287">
      <w:pPr>
        <w:rPr>
          <w:rFonts w:ascii="Times New Roman" w:hAnsi="Times New Roman"/>
          <w:color w:val="auto"/>
          <w:sz w:val="24"/>
          <w:szCs w:val="24"/>
        </w:rPr>
      </w:pPr>
      <w:r w:rsidRPr="00BF046E">
        <w:t>                           </w:t>
      </w:r>
      <w:r w:rsidRPr="00BF046E">
        <w:tab/>
        <w:t>The microcontroller needs to weigh under 25g.</w:t>
      </w:r>
    </w:p>
    <w:p w:rsidR="00595287" w:rsidRPr="00BF046E" w:rsidRDefault="00595287" w:rsidP="00595287">
      <w:pPr>
        <w:rPr>
          <w:rFonts w:ascii="Times New Roman" w:hAnsi="Times New Roman"/>
          <w:color w:val="auto"/>
          <w:sz w:val="24"/>
          <w:szCs w:val="24"/>
        </w:rPr>
      </w:pPr>
      <w:r w:rsidRPr="00BF046E">
        <w:t>                           </w:t>
      </w:r>
      <w:r w:rsidRPr="00BF046E">
        <w:tab/>
        <w:t>The microcontroller needs to communicate via Wi-Fi.</w:t>
      </w:r>
    </w:p>
    <w:p w:rsidR="00595287" w:rsidRPr="00BF046E" w:rsidRDefault="00595287" w:rsidP="00595287">
      <w:pPr>
        <w:rPr>
          <w:rFonts w:ascii="Times New Roman" w:hAnsi="Times New Roman"/>
          <w:color w:val="auto"/>
          <w:sz w:val="24"/>
          <w:szCs w:val="24"/>
        </w:rPr>
      </w:pPr>
      <w:r w:rsidRPr="00BF046E">
        <w:t>                           </w:t>
      </w:r>
      <w:r w:rsidRPr="00BF046E">
        <w:tab/>
        <w:t>The microcontroller needs to store video locally.</w:t>
      </w:r>
    </w:p>
    <w:p w:rsidR="00595287" w:rsidRPr="00BF046E" w:rsidRDefault="00595287" w:rsidP="00595287">
      <w:r w:rsidRPr="00BF046E">
        <w:t>                           </w:t>
      </w:r>
      <w:r w:rsidRPr="00BF046E">
        <w:tab/>
        <w:t>The camera needs to weigh under 20g.</w:t>
      </w:r>
    </w:p>
    <w:p w:rsidR="00032B57" w:rsidRPr="00BF046E" w:rsidRDefault="00032B57" w:rsidP="00595287">
      <w:pPr>
        <w:rPr>
          <w:rFonts w:ascii="Times New Roman" w:hAnsi="Times New Roman"/>
          <w:color w:val="auto"/>
          <w:sz w:val="24"/>
          <w:szCs w:val="24"/>
        </w:rPr>
      </w:pPr>
      <w:r w:rsidRPr="00BF046E">
        <w:tab/>
      </w:r>
      <w:r w:rsidRPr="00BF046E">
        <w:tab/>
        <w:t>The electronics need to be powered for at least 4 hours.</w:t>
      </w:r>
    </w:p>
    <w:p w:rsidR="00595287" w:rsidRPr="00BF046E" w:rsidRDefault="00595287" w:rsidP="00E665AA">
      <w:pPr>
        <w:pStyle w:val="Heading3"/>
        <w:rPr>
          <w:rFonts w:ascii="Times New Roman" w:hAnsi="Times New Roman"/>
          <w:color w:val="000000"/>
        </w:rPr>
      </w:pPr>
      <w:r w:rsidRPr="00BF046E">
        <w:t>         </w:t>
      </w:r>
      <w:bookmarkStart w:id="8" w:name="_Toc417567997"/>
      <w:r w:rsidRPr="00BF046E">
        <w:t>Software:</w:t>
      </w:r>
      <w:bookmarkEnd w:id="8"/>
    </w:p>
    <w:p w:rsidR="00595287" w:rsidRPr="00BF046E" w:rsidRDefault="00595287" w:rsidP="00595287">
      <w:pPr>
        <w:rPr>
          <w:rFonts w:ascii="Times New Roman" w:hAnsi="Times New Roman"/>
          <w:color w:val="auto"/>
          <w:sz w:val="24"/>
          <w:szCs w:val="24"/>
        </w:rPr>
      </w:pPr>
      <w:r w:rsidRPr="00BF046E">
        <w:t>                           </w:t>
      </w:r>
      <w:r w:rsidRPr="00BF046E">
        <w:tab/>
        <w:t>The mobile application will be programmed in Java.</w:t>
      </w:r>
    </w:p>
    <w:p w:rsidR="00595287" w:rsidRPr="00BF046E" w:rsidRDefault="00595287" w:rsidP="00595287">
      <w:r w:rsidRPr="00BF046E">
        <w:t>                           </w:t>
      </w:r>
      <w:r w:rsidRPr="00BF046E">
        <w:tab/>
        <w:t>The firmware will be programmed in C/C++.</w:t>
      </w:r>
    </w:p>
    <w:p w:rsidR="00595287" w:rsidRPr="00BF046E" w:rsidRDefault="00595287">
      <w:pPr>
        <w:spacing w:after="200"/>
      </w:pPr>
      <w:r w:rsidRPr="00BF046E">
        <w:br w:type="page"/>
      </w:r>
    </w:p>
    <w:p w:rsidR="00595287" w:rsidRPr="00BF046E" w:rsidRDefault="0083241C" w:rsidP="00D87C6C">
      <w:pPr>
        <w:pStyle w:val="Heading2"/>
      </w:pPr>
      <w:bookmarkStart w:id="9" w:name="_Toc417567998"/>
      <w:r w:rsidRPr="00BF046E">
        <w:lastRenderedPageBreak/>
        <w:t xml:space="preserve">1.5 </w:t>
      </w:r>
      <w:r w:rsidR="00032B57" w:rsidRPr="00BF046E">
        <w:t>System Evolution</w:t>
      </w:r>
      <w:bookmarkEnd w:id="9"/>
    </w:p>
    <w:p w:rsidR="00032B57" w:rsidRPr="00BF046E" w:rsidRDefault="00032B57" w:rsidP="00032B57"/>
    <w:p w:rsidR="00032B57" w:rsidRPr="00BF046E" w:rsidRDefault="00032B57" w:rsidP="00032B57">
      <w:pPr>
        <w:rPr>
          <w:rFonts w:ascii="Times New Roman" w:hAnsi="Times New Roman"/>
          <w:color w:val="auto"/>
          <w:sz w:val="24"/>
          <w:szCs w:val="24"/>
        </w:rPr>
      </w:pPr>
      <w:r w:rsidRPr="00BF046E">
        <w:t xml:space="preserve">There are several critical functions that the first iteration of our system must have. </w:t>
      </w:r>
    </w:p>
    <w:p w:rsidR="00032B57" w:rsidRPr="00BF046E" w:rsidRDefault="00032B57" w:rsidP="00032B57">
      <w:pPr>
        <w:rPr>
          <w:rFonts w:ascii="Times New Roman" w:hAnsi="Times New Roman"/>
          <w:color w:val="auto"/>
          <w:sz w:val="24"/>
          <w:szCs w:val="24"/>
        </w:rPr>
      </w:pPr>
    </w:p>
    <w:p w:rsidR="00032B57" w:rsidRPr="00BF046E" w:rsidRDefault="00032B57" w:rsidP="0012794D">
      <w:pPr>
        <w:pStyle w:val="ListParagraph"/>
        <w:numPr>
          <w:ilvl w:val="0"/>
          <w:numId w:val="6"/>
        </w:numPr>
      </w:pPr>
      <w:r w:rsidRPr="00BF046E">
        <w:t>The hardware must be attached to the ball in a way that keeps the ball as close to its originally properties as possible. Weight needs to be consistent, the overall shape needs to remain the same, and the ball must remain balanced. There is a certain amount of leeway with which to work, but not a lot. If the ball does not behave and act like a regular football, the rest will be meaningless.</w:t>
      </w:r>
    </w:p>
    <w:p w:rsidR="00032B57" w:rsidRPr="00BF046E" w:rsidRDefault="00032B57" w:rsidP="00032B57">
      <w:pPr>
        <w:rPr>
          <w:rFonts w:ascii="Times New Roman" w:hAnsi="Times New Roman"/>
          <w:color w:val="auto"/>
          <w:sz w:val="24"/>
          <w:szCs w:val="24"/>
        </w:rPr>
      </w:pPr>
    </w:p>
    <w:p w:rsidR="00032B57" w:rsidRPr="00BF046E" w:rsidRDefault="00032B57" w:rsidP="0012794D">
      <w:pPr>
        <w:pStyle w:val="ListParagraph"/>
        <w:numPr>
          <w:ilvl w:val="0"/>
          <w:numId w:val="6"/>
        </w:numPr>
      </w:pPr>
      <w:r w:rsidRPr="00BF046E">
        <w:t>The video data must reliably transmit to the user’s mobile device. If a throw is not recorded and becomes “lost” the user will get frustrated and likely stray away from the product. Internal storage is an option currently being considered as an attempt to act as a backup should this happen.</w:t>
      </w:r>
      <w:r w:rsidR="009A7612" w:rsidRPr="00BF046E">
        <w:t xml:space="preserve"> Internal storage will also be an option to act as a backup should this happen. </w:t>
      </w:r>
    </w:p>
    <w:p w:rsidR="00032B57" w:rsidRPr="00BF046E" w:rsidRDefault="00032B57" w:rsidP="00032B57">
      <w:pPr>
        <w:rPr>
          <w:rFonts w:ascii="Times New Roman" w:hAnsi="Times New Roman"/>
          <w:color w:val="auto"/>
          <w:sz w:val="24"/>
          <w:szCs w:val="24"/>
        </w:rPr>
      </w:pPr>
    </w:p>
    <w:p w:rsidR="00032B57" w:rsidRPr="00BF046E" w:rsidRDefault="00032B57" w:rsidP="0012794D">
      <w:pPr>
        <w:pStyle w:val="ListParagraph"/>
        <w:numPr>
          <w:ilvl w:val="0"/>
          <w:numId w:val="6"/>
        </w:numPr>
      </w:pPr>
      <w:r w:rsidRPr="00BF046E">
        <w:t>The image must be stabilized enough to make the video an acceptable quality. This is perhaps our biggest challenge, and likely why this product does not currently exist. Our system needs to compensate for every movement of the football as it rotates and wobbles, and ultimately return a smooth video.</w:t>
      </w:r>
    </w:p>
    <w:p w:rsidR="00032B57" w:rsidRPr="00BF046E" w:rsidRDefault="00032B57" w:rsidP="00032B57">
      <w:pPr>
        <w:rPr>
          <w:rFonts w:ascii="Times New Roman" w:hAnsi="Times New Roman"/>
          <w:color w:val="auto"/>
          <w:sz w:val="24"/>
          <w:szCs w:val="24"/>
        </w:rPr>
      </w:pPr>
    </w:p>
    <w:p w:rsidR="00032B57" w:rsidRPr="00BF046E" w:rsidRDefault="00032B57" w:rsidP="0012794D">
      <w:pPr>
        <w:pStyle w:val="ListParagraph"/>
        <w:numPr>
          <w:ilvl w:val="0"/>
          <w:numId w:val="6"/>
        </w:numPr>
      </w:pPr>
      <w:r w:rsidRPr="00BF046E">
        <w:t>The software will have to be compatible with both Apple and Android devices. To not support one of these platforms would be ignoring too big of a market segment for the endeavor to be worthwhile.</w:t>
      </w:r>
    </w:p>
    <w:p w:rsidR="00032B57" w:rsidRPr="00BF046E" w:rsidRDefault="00032B57" w:rsidP="00032B57">
      <w:pPr>
        <w:rPr>
          <w:rFonts w:ascii="Times New Roman" w:hAnsi="Times New Roman"/>
          <w:color w:val="auto"/>
          <w:sz w:val="24"/>
          <w:szCs w:val="24"/>
        </w:rPr>
      </w:pPr>
    </w:p>
    <w:p w:rsidR="00032B57" w:rsidRPr="00BF046E" w:rsidRDefault="00032B57" w:rsidP="00032B57">
      <w:pPr>
        <w:rPr>
          <w:rFonts w:ascii="Times New Roman" w:hAnsi="Times New Roman"/>
          <w:color w:val="auto"/>
          <w:sz w:val="24"/>
          <w:szCs w:val="24"/>
        </w:rPr>
      </w:pPr>
      <w:r w:rsidRPr="00BF046E">
        <w:t>As the system evolves, there are additional features that would fit in nicely. One idea is to add additional sensors capable of measuring the speed, location, rotation, and orientation of the ball. This data could then be extrapolated and used to provide “throw quality” feedback that will tell user how far the ball went, the ball’s velocity, and how tight of a spiral it was.</w:t>
      </w:r>
    </w:p>
    <w:p w:rsidR="00032B57" w:rsidRPr="00BF046E" w:rsidRDefault="00032B57" w:rsidP="00032B57">
      <w:pPr>
        <w:rPr>
          <w:rFonts w:ascii="Times New Roman" w:hAnsi="Times New Roman"/>
          <w:color w:val="auto"/>
          <w:sz w:val="24"/>
          <w:szCs w:val="24"/>
        </w:rPr>
      </w:pPr>
    </w:p>
    <w:p w:rsidR="00032B57" w:rsidRPr="00BF046E" w:rsidRDefault="00032B57" w:rsidP="00032B57">
      <w:pPr>
        <w:rPr>
          <w:rFonts w:ascii="Times New Roman" w:hAnsi="Times New Roman"/>
          <w:color w:val="auto"/>
          <w:sz w:val="24"/>
          <w:szCs w:val="24"/>
        </w:rPr>
      </w:pPr>
      <w:r w:rsidRPr="00BF046E">
        <w:t>Another goal is to gradually improve the quality of components to provide higher resolution video and even audio.</w:t>
      </w:r>
    </w:p>
    <w:p w:rsidR="00032B57" w:rsidRPr="00BF046E" w:rsidRDefault="00032B57" w:rsidP="00032B57"/>
    <w:p w:rsidR="00032B57" w:rsidRPr="00BF046E" w:rsidRDefault="00032B57">
      <w:pPr>
        <w:spacing w:after="200"/>
      </w:pPr>
      <w:r w:rsidRPr="00BF046E">
        <w:br w:type="page"/>
      </w:r>
    </w:p>
    <w:p w:rsidR="00595287" w:rsidRPr="00BF046E" w:rsidRDefault="0083241C" w:rsidP="00D87C6C">
      <w:pPr>
        <w:pStyle w:val="Heading2"/>
      </w:pPr>
      <w:bookmarkStart w:id="10" w:name="_Toc417567999"/>
      <w:r w:rsidRPr="00BF046E">
        <w:lastRenderedPageBreak/>
        <w:t xml:space="preserve">1.6 </w:t>
      </w:r>
      <w:r w:rsidR="00032B57" w:rsidRPr="00BF046E">
        <w:t>Requirements Specification</w:t>
      </w:r>
      <w:bookmarkEnd w:id="10"/>
    </w:p>
    <w:p w:rsidR="00032B57" w:rsidRPr="00BF046E" w:rsidRDefault="00E665AA" w:rsidP="00E665AA">
      <w:pPr>
        <w:pStyle w:val="Heading3"/>
        <w:rPr>
          <w:rFonts w:ascii="Times New Roman" w:hAnsi="Times New Roman"/>
          <w:color w:val="000000"/>
        </w:rPr>
      </w:pPr>
      <w:r w:rsidRPr="00BF046E">
        <w:tab/>
      </w:r>
      <w:bookmarkStart w:id="11" w:name="_Toc417568000"/>
      <w:r w:rsidR="00032B57" w:rsidRPr="00BF046E">
        <w:t>Hardware:</w:t>
      </w:r>
      <w:bookmarkEnd w:id="11"/>
    </w:p>
    <w:p w:rsidR="00032B57" w:rsidRPr="00BF046E" w:rsidRDefault="00032B57" w:rsidP="00032B57">
      <w:pPr>
        <w:rPr>
          <w:rFonts w:ascii="Times New Roman" w:hAnsi="Times New Roman"/>
          <w:color w:val="auto"/>
          <w:sz w:val="24"/>
          <w:szCs w:val="24"/>
        </w:rPr>
      </w:pPr>
      <w:r w:rsidRPr="00BF046E">
        <w:t>           </w:t>
      </w:r>
      <w:r w:rsidRPr="00BF046E">
        <w:tab/>
      </w:r>
      <w:r w:rsidRPr="00BF046E">
        <w:tab/>
        <w:t>The electronics shall be lightweight.</w:t>
      </w:r>
    </w:p>
    <w:p w:rsidR="00032B57" w:rsidRPr="00BF046E" w:rsidRDefault="00032B57" w:rsidP="00032B57">
      <w:pPr>
        <w:rPr>
          <w:rFonts w:ascii="Times New Roman" w:hAnsi="Times New Roman"/>
          <w:color w:val="auto"/>
          <w:sz w:val="24"/>
          <w:szCs w:val="24"/>
        </w:rPr>
      </w:pPr>
      <w:r w:rsidRPr="00BF046E">
        <w:t>           </w:t>
      </w:r>
      <w:r w:rsidRPr="00BF046E">
        <w:tab/>
      </w:r>
      <w:r w:rsidRPr="00BF046E">
        <w:tab/>
        <w:t>The electronics shall not affect footballs throw.</w:t>
      </w:r>
    </w:p>
    <w:p w:rsidR="00032B57" w:rsidRPr="00BF046E" w:rsidRDefault="00032B57" w:rsidP="00032B57">
      <w:pPr>
        <w:rPr>
          <w:rFonts w:ascii="Times New Roman" w:hAnsi="Times New Roman"/>
          <w:color w:val="auto"/>
          <w:sz w:val="24"/>
          <w:szCs w:val="24"/>
        </w:rPr>
      </w:pPr>
      <w:r w:rsidRPr="00BF046E">
        <w:t>           </w:t>
      </w:r>
      <w:r w:rsidRPr="00BF046E">
        <w:tab/>
      </w:r>
      <w:r w:rsidRPr="00BF046E">
        <w:tab/>
        <w:t>The electronics shall be able to transmit data wirelessly.</w:t>
      </w:r>
    </w:p>
    <w:p w:rsidR="00032B57" w:rsidRPr="00BF046E" w:rsidRDefault="00E665AA" w:rsidP="00E665AA">
      <w:pPr>
        <w:pStyle w:val="Heading3"/>
        <w:rPr>
          <w:rFonts w:ascii="Times New Roman" w:hAnsi="Times New Roman"/>
          <w:color w:val="000000"/>
        </w:rPr>
      </w:pPr>
      <w:r w:rsidRPr="00BF046E">
        <w:tab/>
      </w:r>
      <w:bookmarkStart w:id="12" w:name="_Toc417568001"/>
      <w:r w:rsidR="00032B57" w:rsidRPr="00BF046E">
        <w:t>Security and Safety Requirements</w:t>
      </w:r>
      <w:bookmarkEnd w:id="12"/>
    </w:p>
    <w:p w:rsidR="00032B57" w:rsidRPr="00BF046E" w:rsidRDefault="00032B57" w:rsidP="00032B57">
      <w:pPr>
        <w:rPr>
          <w:rFonts w:ascii="Times New Roman" w:hAnsi="Times New Roman"/>
          <w:color w:val="auto"/>
          <w:sz w:val="24"/>
          <w:szCs w:val="24"/>
        </w:rPr>
      </w:pPr>
      <w:r w:rsidRPr="00BF046E">
        <w:t>                           </w:t>
      </w:r>
      <w:r w:rsidRPr="00BF046E">
        <w:tab/>
        <w:t>The electronics shall not be accessible by any unauthorized devices.</w:t>
      </w:r>
    </w:p>
    <w:p w:rsidR="00032B57" w:rsidRPr="00BF046E" w:rsidRDefault="00E665AA" w:rsidP="00E665AA">
      <w:pPr>
        <w:pStyle w:val="Heading3"/>
        <w:rPr>
          <w:rFonts w:ascii="Times New Roman" w:hAnsi="Times New Roman"/>
          <w:color w:val="000000"/>
        </w:rPr>
      </w:pPr>
      <w:r w:rsidRPr="00BF046E">
        <w:tab/>
      </w:r>
      <w:bookmarkStart w:id="13" w:name="_Toc417568002"/>
      <w:r w:rsidR="00032B57" w:rsidRPr="00BF046E">
        <w:t>Database Requirements</w:t>
      </w:r>
      <w:bookmarkEnd w:id="13"/>
    </w:p>
    <w:p w:rsidR="00534157" w:rsidRPr="00BF046E" w:rsidRDefault="00032B57" w:rsidP="00032B57">
      <w:r w:rsidRPr="00BF046E">
        <w:t>                           </w:t>
      </w:r>
      <w:r w:rsidRPr="00BF046E">
        <w:tab/>
        <w:t>The software shall be able to save video locally.</w:t>
      </w:r>
    </w:p>
    <w:p w:rsidR="00534157" w:rsidRPr="00BF046E" w:rsidRDefault="00534157">
      <w:pPr>
        <w:spacing w:after="200"/>
      </w:pPr>
      <w:r w:rsidRPr="00BF046E">
        <w:br w:type="page"/>
      </w:r>
    </w:p>
    <w:p w:rsidR="00032B57" w:rsidRPr="00BF046E" w:rsidRDefault="0083241C" w:rsidP="00D87C6C">
      <w:pPr>
        <w:pStyle w:val="Heading2"/>
      </w:pPr>
      <w:bookmarkStart w:id="14" w:name="_Toc417568003"/>
      <w:r w:rsidRPr="00BF046E">
        <w:lastRenderedPageBreak/>
        <w:t xml:space="preserve">1.7 </w:t>
      </w:r>
      <w:r w:rsidR="00534157" w:rsidRPr="00BF046E">
        <w:t>Functional Requirements Definition</w:t>
      </w:r>
      <w:bookmarkEnd w:id="14"/>
    </w:p>
    <w:p w:rsidR="00534157" w:rsidRPr="00BF046E" w:rsidRDefault="00534157" w:rsidP="00534157">
      <w:pPr>
        <w:spacing w:after="0"/>
        <w:rPr>
          <w:rFonts w:ascii="Times New Roman" w:eastAsia="Times New Roman" w:hAnsi="Times New Roman"/>
          <w:color w:val="auto"/>
          <w:sz w:val="24"/>
          <w:szCs w:val="24"/>
        </w:rPr>
      </w:pPr>
    </w:p>
    <w:p w:rsidR="00534157" w:rsidRPr="00BF046E" w:rsidRDefault="00534157" w:rsidP="00534157">
      <w:pPr>
        <w:rPr>
          <w:rFonts w:ascii="Times New Roman" w:hAnsi="Times New Roman"/>
          <w:color w:val="auto"/>
        </w:rPr>
      </w:pPr>
      <w:r w:rsidRPr="00BF046E">
        <w:t>The Fotoball device will be used mainly with these two objectives in mind:</w:t>
      </w:r>
    </w:p>
    <w:p w:rsidR="00534157" w:rsidRPr="00BF046E" w:rsidRDefault="00534157" w:rsidP="0012794D">
      <w:pPr>
        <w:pStyle w:val="ListParagraph"/>
        <w:numPr>
          <w:ilvl w:val="0"/>
          <w:numId w:val="9"/>
        </w:numPr>
      </w:pPr>
      <w:r w:rsidRPr="00BF046E">
        <w:t>Recreational purposes. - User will be able to capture, edit, and share still images or videos from their mobile devices.</w:t>
      </w:r>
    </w:p>
    <w:p w:rsidR="00534157" w:rsidRPr="00BF046E" w:rsidRDefault="00534157" w:rsidP="0012794D">
      <w:pPr>
        <w:pStyle w:val="ListParagraph"/>
        <w:numPr>
          <w:ilvl w:val="0"/>
          <w:numId w:val="9"/>
        </w:numPr>
      </w:pPr>
      <w:r w:rsidRPr="00BF046E">
        <w:t>Live streaming. - The two cameras attached to the Fotoball device will make the user feel like he/she is part of the action.</w:t>
      </w:r>
    </w:p>
    <w:p w:rsidR="00534157" w:rsidRPr="00BF046E" w:rsidRDefault="00E53DC7" w:rsidP="00534157">
      <w:pPr>
        <w:jc w:val="center"/>
      </w:pPr>
      <w:r w:rsidRPr="00BF046E">
        <w:rPr>
          <w:noProof/>
        </w:rPr>
        <w:drawing>
          <wp:inline distT="0" distB="0" distL="0" distR="0">
            <wp:extent cx="5575300" cy="4191000"/>
            <wp:effectExtent l="19050" t="0" r="6350" b="0"/>
            <wp:docPr id="10" name="Picture 9" descr="user-case-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ase-new.jpg"/>
                    <pic:cNvPicPr/>
                  </pic:nvPicPr>
                  <pic:blipFill>
                    <a:blip r:embed="rId15" cstate="print"/>
                    <a:stretch>
                      <a:fillRect/>
                    </a:stretch>
                  </pic:blipFill>
                  <pic:spPr>
                    <a:xfrm>
                      <a:off x="0" y="0"/>
                      <a:ext cx="5575300" cy="4191000"/>
                    </a:xfrm>
                    <a:prstGeom prst="rect">
                      <a:avLst/>
                    </a:prstGeom>
                  </pic:spPr>
                </pic:pic>
              </a:graphicData>
            </a:graphic>
          </wp:inline>
        </w:drawing>
      </w:r>
    </w:p>
    <w:p w:rsidR="00534157" w:rsidRPr="00BF046E" w:rsidRDefault="00534157" w:rsidP="00534157">
      <w:r w:rsidRPr="00BF046E">
        <w:t>Additional features could be added for training drills purposes, such as gathering information (throwing and rotational speed, tossed angle, etc.), which will help the user to improve his/her "throw quality."</w:t>
      </w:r>
    </w:p>
    <w:p w:rsidR="00534157" w:rsidRPr="00BF046E" w:rsidRDefault="00534157" w:rsidP="00534157">
      <w:pPr>
        <w:spacing w:after="200"/>
      </w:pPr>
      <w:r w:rsidRPr="00BF046E">
        <w:br w:type="page"/>
      </w:r>
    </w:p>
    <w:p w:rsidR="00032B57" w:rsidRPr="00BF046E" w:rsidRDefault="008B5495" w:rsidP="00434921">
      <w:pPr>
        <w:pStyle w:val="Heading2"/>
      </w:pPr>
      <w:bookmarkStart w:id="15" w:name="_Toc417568004"/>
      <w:r w:rsidRPr="00BF046E">
        <w:lastRenderedPageBreak/>
        <w:t>1.</w:t>
      </w:r>
      <w:r w:rsidR="00434921" w:rsidRPr="00BF046E">
        <w:t>8</w:t>
      </w:r>
      <w:r w:rsidRPr="00BF046E">
        <w:t xml:space="preserve"> </w:t>
      </w:r>
      <w:r w:rsidR="00032B57" w:rsidRPr="00BF046E">
        <w:t>Management Issues</w:t>
      </w:r>
      <w:bookmarkEnd w:id="15"/>
    </w:p>
    <w:p w:rsidR="00032B57" w:rsidRPr="00BF046E" w:rsidRDefault="00E665AA" w:rsidP="00E665AA">
      <w:pPr>
        <w:pStyle w:val="Heading3"/>
        <w:rPr>
          <w:rFonts w:ascii="Times New Roman" w:hAnsi="Times New Roman"/>
          <w:color w:val="000000"/>
        </w:rPr>
      </w:pPr>
      <w:r w:rsidRPr="00BF046E">
        <w:tab/>
      </w:r>
      <w:bookmarkStart w:id="16" w:name="_Toc417568005"/>
      <w:r w:rsidR="00032B57" w:rsidRPr="00BF046E">
        <w:t>Schedule</w:t>
      </w:r>
      <w:bookmarkEnd w:id="16"/>
    </w:p>
    <w:tbl>
      <w:tblPr>
        <w:tblW w:w="6916" w:type="dxa"/>
        <w:tblInd w:w="1216"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15" w:type="dxa"/>
          <w:left w:w="15" w:type="dxa"/>
          <w:bottom w:w="15" w:type="dxa"/>
          <w:right w:w="15" w:type="dxa"/>
        </w:tblCellMar>
        <w:tblLook w:val="04A0"/>
      </w:tblPr>
      <w:tblGrid>
        <w:gridCol w:w="2140"/>
        <w:gridCol w:w="4776"/>
      </w:tblGrid>
      <w:tr w:rsidR="00032B57" w:rsidRPr="00BF046E" w:rsidTr="00DB4FAA">
        <w:trPr>
          <w:trHeight w:val="404"/>
        </w:trPr>
        <w:tc>
          <w:tcPr>
            <w:tcW w:w="0" w:type="auto"/>
            <w:tcMar>
              <w:top w:w="105" w:type="dxa"/>
              <w:left w:w="105" w:type="dxa"/>
              <w:bottom w:w="105" w:type="dxa"/>
              <w:right w:w="105" w:type="dxa"/>
            </w:tcMar>
            <w:hideMark/>
          </w:tcPr>
          <w:p w:rsidR="00032B57" w:rsidRPr="00BF046E" w:rsidRDefault="00032B57" w:rsidP="00032B57">
            <w:pPr>
              <w:rPr>
                <w:rFonts w:ascii="Times New Roman" w:hAnsi="Times New Roman"/>
                <w:color w:val="auto"/>
              </w:rPr>
            </w:pPr>
            <w:r w:rsidRPr="00BF046E">
              <w:rPr>
                <w:b/>
                <w:bCs/>
                <w:sz w:val="26"/>
                <w:szCs w:val="26"/>
              </w:rPr>
              <w:t>Date</w:t>
            </w:r>
          </w:p>
        </w:tc>
        <w:tc>
          <w:tcPr>
            <w:tcW w:w="0" w:type="auto"/>
            <w:tcMar>
              <w:top w:w="105" w:type="dxa"/>
              <w:left w:w="105" w:type="dxa"/>
              <w:bottom w:w="105" w:type="dxa"/>
              <w:right w:w="105" w:type="dxa"/>
            </w:tcMar>
            <w:hideMark/>
          </w:tcPr>
          <w:p w:rsidR="00032B57" w:rsidRPr="00BF046E" w:rsidRDefault="00032B57" w:rsidP="00032B57">
            <w:pPr>
              <w:rPr>
                <w:rFonts w:ascii="Times New Roman" w:hAnsi="Times New Roman"/>
                <w:color w:val="auto"/>
              </w:rPr>
            </w:pPr>
            <w:r w:rsidRPr="00BF046E">
              <w:rPr>
                <w:b/>
                <w:bCs/>
                <w:sz w:val="26"/>
                <w:szCs w:val="26"/>
              </w:rPr>
              <w:t>Process</w:t>
            </w:r>
          </w:p>
        </w:tc>
      </w:tr>
      <w:tr w:rsidR="00032B57" w:rsidRPr="00BF046E" w:rsidTr="00DB4FAA">
        <w:trPr>
          <w:trHeight w:val="367"/>
        </w:trPr>
        <w:tc>
          <w:tcPr>
            <w:tcW w:w="0" w:type="auto"/>
            <w:shd w:val="clear" w:color="auto" w:fill="C0C0C0"/>
            <w:tcMar>
              <w:top w:w="105" w:type="dxa"/>
              <w:left w:w="105" w:type="dxa"/>
              <w:bottom w:w="105" w:type="dxa"/>
              <w:right w:w="105" w:type="dxa"/>
            </w:tcMar>
            <w:hideMark/>
          </w:tcPr>
          <w:p w:rsidR="00032B57" w:rsidRPr="00BF046E" w:rsidRDefault="00032B57" w:rsidP="00032B57">
            <w:pPr>
              <w:rPr>
                <w:rFonts w:ascii="Times New Roman" w:hAnsi="Times New Roman"/>
                <w:color w:val="auto"/>
              </w:rPr>
            </w:pPr>
            <w:r w:rsidRPr="00BF046E">
              <w:rPr>
                <w:shd w:val="clear" w:color="auto" w:fill="C0C0C0"/>
              </w:rPr>
              <w:t>February 19</w:t>
            </w:r>
          </w:p>
        </w:tc>
        <w:tc>
          <w:tcPr>
            <w:tcW w:w="0" w:type="auto"/>
            <w:shd w:val="clear" w:color="auto" w:fill="C0C0C0"/>
            <w:tcMar>
              <w:top w:w="105" w:type="dxa"/>
              <w:left w:w="105" w:type="dxa"/>
              <w:bottom w:w="105" w:type="dxa"/>
              <w:right w:w="105" w:type="dxa"/>
            </w:tcMar>
            <w:hideMark/>
          </w:tcPr>
          <w:p w:rsidR="00032B57" w:rsidRPr="00BF046E" w:rsidRDefault="00032B57" w:rsidP="00032B57">
            <w:pPr>
              <w:rPr>
                <w:rFonts w:ascii="Times New Roman" w:hAnsi="Times New Roman"/>
                <w:color w:val="auto"/>
              </w:rPr>
            </w:pPr>
            <w:r w:rsidRPr="00BF046E">
              <w:rPr>
                <w:shd w:val="clear" w:color="auto" w:fill="C0C0C0"/>
              </w:rPr>
              <w:t>Product + Coding Design</w:t>
            </w:r>
          </w:p>
        </w:tc>
      </w:tr>
      <w:tr w:rsidR="00032B57" w:rsidRPr="00BF046E" w:rsidTr="00DB4FAA">
        <w:trPr>
          <w:trHeight w:val="358"/>
        </w:trPr>
        <w:tc>
          <w:tcPr>
            <w:tcW w:w="0" w:type="auto"/>
            <w:tcMar>
              <w:top w:w="105" w:type="dxa"/>
              <w:left w:w="105" w:type="dxa"/>
              <w:bottom w:w="105" w:type="dxa"/>
              <w:right w:w="105" w:type="dxa"/>
            </w:tcMar>
            <w:hideMark/>
          </w:tcPr>
          <w:p w:rsidR="00032B57" w:rsidRPr="00BF046E" w:rsidRDefault="00032B57" w:rsidP="00032B57">
            <w:pPr>
              <w:rPr>
                <w:rFonts w:ascii="Times New Roman" w:hAnsi="Times New Roman"/>
                <w:color w:val="auto"/>
              </w:rPr>
            </w:pPr>
            <w:r w:rsidRPr="00BF046E">
              <w:t>March 13</w:t>
            </w:r>
          </w:p>
        </w:tc>
        <w:tc>
          <w:tcPr>
            <w:tcW w:w="0" w:type="auto"/>
            <w:tcMar>
              <w:top w:w="105" w:type="dxa"/>
              <w:left w:w="105" w:type="dxa"/>
              <w:bottom w:w="105" w:type="dxa"/>
              <w:right w:w="105" w:type="dxa"/>
            </w:tcMar>
            <w:hideMark/>
          </w:tcPr>
          <w:p w:rsidR="00032B57" w:rsidRPr="00BF046E" w:rsidRDefault="00032B57" w:rsidP="00032B57">
            <w:pPr>
              <w:rPr>
                <w:rFonts w:ascii="Times New Roman" w:hAnsi="Times New Roman"/>
                <w:color w:val="auto"/>
              </w:rPr>
            </w:pPr>
            <w:r w:rsidRPr="00BF046E">
              <w:t>Prototype Completion</w:t>
            </w:r>
          </w:p>
        </w:tc>
      </w:tr>
      <w:tr w:rsidR="00032B57" w:rsidRPr="00BF046E" w:rsidTr="00DB4FAA">
        <w:trPr>
          <w:trHeight w:val="367"/>
        </w:trPr>
        <w:tc>
          <w:tcPr>
            <w:tcW w:w="0" w:type="auto"/>
            <w:shd w:val="clear" w:color="auto" w:fill="C0C0C0"/>
            <w:tcMar>
              <w:top w:w="105" w:type="dxa"/>
              <w:left w:w="105" w:type="dxa"/>
              <w:bottom w:w="105" w:type="dxa"/>
              <w:right w:w="105" w:type="dxa"/>
            </w:tcMar>
            <w:hideMark/>
          </w:tcPr>
          <w:p w:rsidR="00032B57" w:rsidRPr="00BF046E" w:rsidRDefault="00032B57" w:rsidP="00032B57">
            <w:pPr>
              <w:rPr>
                <w:rFonts w:ascii="Times New Roman" w:hAnsi="Times New Roman"/>
                <w:color w:val="auto"/>
              </w:rPr>
            </w:pPr>
            <w:r w:rsidRPr="00BF046E">
              <w:rPr>
                <w:shd w:val="clear" w:color="auto" w:fill="C0C0C0"/>
              </w:rPr>
              <w:t>March 26</w:t>
            </w:r>
          </w:p>
        </w:tc>
        <w:tc>
          <w:tcPr>
            <w:tcW w:w="0" w:type="auto"/>
            <w:shd w:val="clear" w:color="auto" w:fill="C0C0C0"/>
            <w:tcMar>
              <w:top w:w="105" w:type="dxa"/>
              <w:left w:w="105" w:type="dxa"/>
              <w:bottom w:w="105" w:type="dxa"/>
              <w:right w:w="105" w:type="dxa"/>
            </w:tcMar>
            <w:hideMark/>
          </w:tcPr>
          <w:p w:rsidR="00032B57" w:rsidRPr="00BF046E" w:rsidRDefault="00032B57" w:rsidP="00032B57">
            <w:pPr>
              <w:rPr>
                <w:rFonts w:ascii="Times New Roman" w:hAnsi="Times New Roman"/>
                <w:color w:val="auto"/>
              </w:rPr>
            </w:pPr>
            <w:r w:rsidRPr="00BF046E">
              <w:rPr>
                <w:shd w:val="clear" w:color="auto" w:fill="C0C0C0"/>
              </w:rPr>
              <w:t>Alpha</w:t>
            </w:r>
            <w:r w:rsidR="00886BF2" w:rsidRPr="00BF046E">
              <w:rPr>
                <w:shd w:val="clear" w:color="auto" w:fill="C0C0C0"/>
              </w:rPr>
              <w:t xml:space="preserve"> </w:t>
            </w:r>
            <w:r w:rsidRPr="00BF046E">
              <w:rPr>
                <w:shd w:val="clear" w:color="auto" w:fill="C0C0C0"/>
              </w:rPr>
              <w:t>Testing</w:t>
            </w:r>
          </w:p>
        </w:tc>
      </w:tr>
      <w:tr w:rsidR="00032B57" w:rsidRPr="00BF046E" w:rsidTr="00DB4FAA">
        <w:trPr>
          <w:trHeight w:val="367"/>
        </w:trPr>
        <w:tc>
          <w:tcPr>
            <w:tcW w:w="0" w:type="auto"/>
            <w:tcMar>
              <w:top w:w="105" w:type="dxa"/>
              <w:left w:w="105" w:type="dxa"/>
              <w:bottom w:w="105" w:type="dxa"/>
              <w:right w:w="105" w:type="dxa"/>
            </w:tcMar>
            <w:hideMark/>
          </w:tcPr>
          <w:p w:rsidR="00032B57" w:rsidRPr="00BF046E" w:rsidRDefault="00032B57" w:rsidP="00032B57">
            <w:pPr>
              <w:rPr>
                <w:rFonts w:ascii="Times New Roman" w:hAnsi="Times New Roman"/>
                <w:color w:val="auto"/>
              </w:rPr>
            </w:pPr>
            <w:r w:rsidRPr="00BF046E">
              <w:rPr>
                <w:b/>
                <w:bCs/>
                <w:i/>
                <w:iCs/>
              </w:rPr>
              <w:t>April 09</w:t>
            </w:r>
          </w:p>
        </w:tc>
        <w:tc>
          <w:tcPr>
            <w:tcW w:w="0" w:type="auto"/>
            <w:tcMar>
              <w:top w:w="105" w:type="dxa"/>
              <w:left w:w="105" w:type="dxa"/>
              <w:bottom w:w="105" w:type="dxa"/>
              <w:right w:w="105" w:type="dxa"/>
            </w:tcMar>
            <w:hideMark/>
          </w:tcPr>
          <w:p w:rsidR="00032B57" w:rsidRPr="00BF046E" w:rsidRDefault="00032B57" w:rsidP="00032B57">
            <w:pPr>
              <w:rPr>
                <w:rFonts w:ascii="Times New Roman" w:hAnsi="Times New Roman"/>
                <w:color w:val="auto"/>
              </w:rPr>
            </w:pPr>
            <w:r w:rsidRPr="00BF046E">
              <w:rPr>
                <w:b/>
                <w:bCs/>
                <w:i/>
                <w:iCs/>
              </w:rPr>
              <w:t>Testing Model (in class)</w:t>
            </w:r>
          </w:p>
        </w:tc>
      </w:tr>
      <w:tr w:rsidR="00032B57" w:rsidRPr="00BF046E" w:rsidTr="00DB4FAA">
        <w:trPr>
          <w:trHeight w:val="358"/>
        </w:trPr>
        <w:tc>
          <w:tcPr>
            <w:tcW w:w="0" w:type="auto"/>
            <w:shd w:val="clear" w:color="auto" w:fill="C0C0C0"/>
            <w:tcMar>
              <w:top w:w="105" w:type="dxa"/>
              <w:left w:w="105" w:type="dxa"/>
              <w:bottom w:w="105" w:type="dxa"/>
              <w:right w:w="105" w:type="dxa"/>
            </w:tcMar>
            <w:hideMark/>
          </w:tcPr>
          <w:p w:rsidR="00032B57" w:rsidRPr="00BF046E" w:rsidRDefault="00032B57" w:rsidP="00032B57">
            <w:pPr>
              <w:rPr>
                <w:rFonts w:ascii="Times New Roman" w:hAnsi="Times New Roman"/>
                <w:color w:val="auto"/>
              </w:rPr>
            </w:pPr>
            <w:r w:rsidRPr="00BF046E">
              <w:rPr>
                <w:shd w:val="clear" w:color="auto" w:fill="C0C0C0"/>
              </w:rPr>
              <w:t>April 16</w:t>
            </w:r>
          </w:p>
        </w:tc>
        <w:tc>
          <w:tcPr>
            <w:tcW w:w="0" w:type="auto"/>
            <w:shd w:val="clear" w:color="auto" w:fill="C0C0C0"/>
            <w:tcMar>
              <w:top w:w="105" w:type="dxa"/>
              <w:left w:w="105" w:type="dxa"/>
              <w:bottom w:w="105" w:type="dxa"/>
              <w:right w:w="105" w:type="dxa"/>
            </w:tcMar>
            <w:hideMark/>
          </w:tcPr>
          <w:p w:rsidR="00032B57" w:rsidRPr="00BF046E" w:rsidRDefault="00032B57" w:rsidP="00032B57">
            <w:pPr>
              <w:rPr>
                <w:rFonts w:ascii="Times New Roman" w:hAnsi="Times New Roman"/>
                <w:color w:val="auto"/>
              </w:rPr>
            </w:pPr>
            <w:r w:rsidRPr="00BF046E">
              <w:rPr>
                <w:shd w:val="clear" w:color="auto" w:fill="C0C0C0"/>
              </w:rPr>
              <w:t>Final Test</w:t>
            </w:r>
          </w:p>
        </w:tc>
      </w:tr>
      <w:tr w:rsidR="00032B57" w:rsidRPr="00BF046E" w:rsidTr="00DB4FAA">
        <w:trPr>
          <w:trHeight w:val="367"/>
        </w:trPr>
        <w:tc>
          <w:tcPr>
            <w:tcW w:w="0" w:type="auto"/>
            <w:tcMar>
              <w:top w:w="105" w:type="dxa"/>
              <w:left w:w="105" w:type="dxa"/>
              <w:bottom w:w="105" w:type="dxa"/>
              <w:right w:w="105" w:type="dxa"/>
            </w:tcMar>
            <w:hideMark/>
          </w:tcPr>
          <w:p w:rsidR="00032B57" w:rsidRPr="00BF046E" w:rsidRDefault="00032B57" w:rsidP="00032B57">
            <w:pPr>
              <w:rPr>
                <w:rFonts w:ascii="Times New Roman" w:hAnsi="Times New Roman"/>
                <w:color w:val="auto"/>
              </w:rPr>
            </w:pPr>
            <w:r w:rsidRPr="00BF046E">
              <w:rPr>
                <w:b/>
                <w:bCs/>
                <w:i/>
                <w:iCs/>
              </w:rPr>
              <w:t>April 23</w:t>
            </w:r>
          </w:p>
        </w:tc>
        <w:tc>
          <w:tcPr>
            <w:tcW w:w="0" w:type="auto"/>
            <w:tcMar>
              <w:top w:w="105" w:type="dxa"/>
              <w:left w:w="105" w:type="dxa"/>
              <w:bottom w:w="105" w:type="dxa"/>
              <w:right w:w="105" w:type="dxa"/>
            </w:tcMar>
            <w:hideMark/>
          </w:tcPr>
          <w:p w:rsidR="00032B57" w:rsidRPr="00BF046E" w:rsidRDefault="00032B57" w:rsidP="00032B57">
            <w:pPr>
              <w:rPr>
                <w:rFonts w:ascii="Times New Roman" w:hAnsi="Times New Roman"/>
                <w:color w:val="auto"/>
              </w:rPr>
            </w:pPr>
            <w:r w:rsidRPr="00BF046E">
              <w:rPr>
                <w:b/>
                <w:bCs/>
                <w:i/>
                <w:iCs/>
              </w:rPr>
              <w:t>Presentation of Final Project</w:t>
            </w:r>
          </w:p>
        </w:tc>
      </w:tr>
    </w:tbl>
    <w:p w:rsidR="00032B57" w:rsidRPr="00BF046E" w:rsidRDefault="00032B57" w:rsidP="00032B57">
      <w:pPr>
        <w:pStyle w:val="Heading2"/>
        <w:ind w:firstLine="360"/>
        <w:rPr>
          <w:rFonts w:ascii="Times New Roman" w:hAnsi="Times New Roman"/>
          <w:color w:val="000000"/>
        </w:rPr>
      </w:pPr>
      <w:bookmarkStart w:id="17" w:name="_Toc417568006"/>
      <w:r w:rsidRPr="00BF046E">
        <w:t>Technical Skills</w:t>
      </w:r>
      <w:bookmarkEnd w:id="17"/>
    </w:p>
    <w:p w:rsidR="00032B57" w:rsidRPr="00BF046E" w:rsidRDefault="00032B57" w:rsidP="0012794D">
      <w:pPr>
        <w:pStyle w:val="ListParagraph"/>
        <w:numPr>
          <w:ilvl w:val="0"/>
          <w:numId w:val="7"/>
        </w:numPr>
        <w:rPr>
          <w:rFonts w:ascii="Times New Roman" w:hAnsi="Times New Roman"/>
          <w:color w:val="auto"/>
        </w:rPr>
      </w:pPr>
      <w:r w:rsidRPr="00BF046E">
        <w:t>Hardware expertise</w:t>
      </w:r>
    </w:p>
    <w:p w:rsidR="00032B57" w:rsidRPr="00BF046E" w:rsidRDefault="00032B57" w:rsidP="0012794D">
      <w:pPr>
        <w:pStyle w:val="ListParagraph"/>
        <w:numPr>
          <w:ilvl w:val="0"/>
          <w:numId w:val="7"/>
        </w:numPr>
        <w:rPr>
          <w:rFonts w:ascii="Times New Roman" w:hAnsi="Times New Roman"/>
          <w:color w:val="auto"/>
        </w:rPr>
      </w:pPr>
      <w:r w:rsidRPr="00BF046E">
        <w:t>Coding skills</w:t>
      </w:r>
    </w:p>
    <w:p w:rsidR="00032B57" w:rsidRPr="00BF046E" w:rsidRDefault="00032B57" w:rsidP="0012794D">
      <w:pPr>
        <w:pStyle w:val="ListParagraph"/>
        <w:numPr>
          <w:ilvl w:val="0"/>
          <w:numId w:val="7"/>
        </w:numPr>
      </w:pPr>
      <w:r w:rsidRPr="00BF046E">
        <w:t>App development</w:t>
      </w:r>
    </w:p>
    <w:p w:rsidR="00032B57" w:rsidRPr="00BF046E" w:rsidRDefault="00032B57">
      <w:pPr>
        <w:spacing w:after="200"/>
      </w:pPr>
      <w:r w:rsidRPr="00BF046E">
        <w:br w:type="page"/>
      </w:r>
    </w:p>
    <w:p w:rsidR="00032B57" w:rsidRPr="00BF046E" w:rsidRDefault="008B5495" w:rsidP="00434921">
      <w:pPr>
        <w:pStyle w:val="Heading2"/>
      </w:pPr>
      <w:bookmarkStart w:id="18" w:name="_Toc417568007"/>
      <w:r w:rsidRPr="00BF046E">
        <w:lastRenderedPageBreak/>
        <w:t>1.</w:t>
      </w:r>
      <w:r w:rsidR="00434921" w:rsidRPr="00BF046E">
        <w:t>9</w:t>
      </w:r>
      <w:r w:rsidRPr="00BF046E">
        <w:t xml:space="preserve"> </w:t>
      </w:r>
      <w:r w:rsidR="00032B57" w:rsidRPr="00BF046E">
        <w:t>Disasters</w:t>
      </w:r>
      <w:bookmarkEnd w:id="18"/>
    </w:p>
    <w:p w:rsidR="00735C48" w:rsidRPr="00BF046E" w:rsidRDefault="00735C48" w:rsidP="00735C48"/>
    <w:p w:rsidR="00534157" w:rsidRPr="00BF046E" w:rsidRDefault="00534157" w:rsidP="0012794D">
      <w:pPr>
        <w:pStyle w:val="ListParagraph"/>
        <w:numPr>
          <w:ilvl w:val="0"/>
          <w:numId w:val="8"/>
        </w:numPr>
      </w:pPr>
      <w:r w:rsidRPr="00BF046E">
        <w:t>If we must face any of those circumstances, a backup plan has been elaborated to overcome these issues. We are considering the following scenarios and how we plan to deal with them:</w:t>
      </w:r>
    </w:p>
    <w:p w:rsidR="00534157" w:rsidRPr="00BF046E" w:rsidRDefault="00534157" w:rsidP="0012794D">
      <w:pPr>
        <w:pStyle w:val="ListParagraph"/>
        <w:numPr>
          <w:ilvl w:val="1"/>
          <w:numId w:val="8"/>
        </w:numPr>
      </w:pPr>
      <w:r w:rsidRPr="00BF046E">
        <w:t>Not getting all the required hardware on time to construct a high quality product: we have proposed a schedule which will allow us enough time to work around any issue.</w:t>
      </w:r>
    </w:p>
    <w:p w:rsidR="00534157" w:rsidRPr="00BF046E" w:rsidRDefault="00534157" w:rsidP="0012794D">
      <w:pPr>
        <w:pStyle w:val="ListParagraph"/>
        <w:numPr>
          <w:ilvl w:val="1"/>
          <w:numId w:val="8"/>
        </w:numPr>
      </w:pPr>
      <w:r w:rsidRPr="00BF046E">
        <w:t>The image/video streaming to the user's mobile device gets lost or interrupted: an internal storage option will be added as a backup solution.</w:t>
      </w:r>
    </w:p>
    <w:p w:rsidR="00162ECD" w:rsidRPr="00BF046E" w:rsidRDefault="00534157" w:rsidP="0012794D">
      <w:pPr>
        <w:pStyle w:val="ListParagraph"/>
        <w:numPr>
          <w:ilvl w:val="1"/>
          <w:numId w:val="8"/>
        </w:numPr>
      </w:pPr>
      <w:r w:rsidRPr="00BF046E">
        <w:t>The image/video streaming gets too blurred during the action: a real-time digital image stabilization technique will be used to counteract the motion.</w:t>
      </w:r>
    </w:p>
    <w:p w:rsidR="00162ECD" w:rsidRPr="00BF046E" w:rsidRDefault="00162ECD">
      <w:pPr>
        <w:spacing w:after="200"/>
      </w:pPr>
      <w:r w:rsidRPr="00BF046E">
        <w:br w:type="page"/>
      </w:r>
    </w:p>
    <w:p w:rsidR="008B5495" w:rsidRPr="00BF046E" w:rsidRDefault="008B5495" w:rsidP="00162ECD">
      <w:pPr>
        <w:pStyle w:val="Heading1"/>
      </w:pPr>
      <w:bookmarkStart w:id="19" w:name="_Toc417568008"/>
      <w:bookmarkStart w:id="20" w:name="_Toc286942607"/>
      <w:r w:rsidRPr="00BF046E">
        <w:lastRenderedPageBreak/>
        <w:t xml:space="preserve">Chapter 2: </w:t>
      </w:r>
      <w:r w:rsidRPr="00BF046E">
        <w:rPr>
          <w:caps/>
        </w:rPr>
        <w:t>Conceptual Models</w:t>
      </w:r>
      <w:bookmarkEnd w:id="19"/>
    </w:p>
    <w:p w:rsidR="00162ECD" w:rsidRPr="00BF046E" w:rsidRDefault="008B5495" w:rsidP="00434921">
      <w:pPr>
        <w:pStyle w:val="Heading2"/>
      </w:pPr>
      <w:bookmarkStart w:id="21" w:name="_Toc417568009"/>
      <w:r w:rsidRPr="00BF046E">
        <w:t xml:space="preserve">2.1 </w:t>
      </w:r>
      <w:r w:rsidR="00162ECD" w:rsidRPr="00BF046E">
        <w:t>Overview Model</w:t>
      </w:r>
      <w:bookmarkEnd w:id="20"/>
      <w:bookmarkEnd w:id="21"/>
    </w:p>
    <w:p w:rsidR="00162ECD" w:rsidRPr="00BF046E" w:rsidRDefault="00162ECD" w:rsidP="00162ECD"/>
    <w:p w:rsidR="00162ECD" w:rsidRPr="00BF046E" w:rsidRDefault="00162ECD" w:rsidP="00162ECD">
      <w:r w:rsidRPr="00BF046E">
        <w:t>The following represents the overall flow of the system. From the Fotoball hardware, to the users mobile device, to the internal database.</w:t>
      </w:r>
    </w:p>
    <w:p w:rsidR="00162ECD" w:rsidRPr="00BF046E" w:rsidRDefault="00763570" w:rsidP="00162ECD">
      <w:r w:rsidRPr="00BF046E">
        <w:rPr>
          <w:noProof/>
        </w:rPr>
        <w:drawing>
          <wp:inline distT="0" distB="0" distL="0" distR="0">
            <wp:extent cx="6020243" cy="6093408"/>
            <wp:effectExtent l="19050" t="0" r="0" b="0"/>
            <wp:docPr id="4" name="Picture 3" desc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16" cstate="print"/>
                    <a:srcRect l="14343" r="3538"/>
                    <a:stretch>
                      <a:fillRect/>
                    </a:stretch>
                  </pic:blipFill>
                  <pic:spPr>
                    <a:xfrm>
                      <a:off x="0" y="0"/>
                      <a:ext cx="6022974" cy="6096172"/>
                    </a:xfrm>
                    <a:prstGeom prst="rect">
                      <a:avLst/>
                    </a:prstGeom>
                  </pic:spPr>
                </pic:pic>
              </a:graphicData>
            </a:graphic>
          </wp:inline>
        </w:drawing>
      </w:r>
    </w:p>
    <w:p w:rsidR="00162ECD" w:rsidRPr="00BF046E" w:rsidRDefault="00162ECD" w:rsidP="00162ECD">
      <w:pPr>
        <w:spacing w:after="200"/>
        <w:rPr>
          <w:rFonts w:asciiTheme="majorHAnsi" w:hAnsiTheme="majorHAnsi"/>
          <w:b/>
          <w:color w:val="9D3511" w:themeColor="accent1" w:themeShade="BF"/>
          <w:spacing w:val="20"/>
          <w:sz w:val="28"/>
          <w:szCs w:val="32"/>
        </w:rPr>
      </w:pPr>
      <w:r w:rsidRPr="00BF046E">
        <w:br w:type="page"/>
      </w:r>
    </w:p>
    <w:p w:rsidR="00162ECD" w:rsidRPr="00BF046E" w:rsidRDefault="008B5495" w:rsidP="00434921">
      <w:pPr>
        <w:pStyle w:val="Heading2"/>
      </w:pPr>
      <w:bookmarkStart w:id="22" w:name="_Toc286942608"/>
      <w:bookmarkStart w:id="23" w:name="_Toc417568010"/>
      <w:r w:rsidRPr="00BF046E">
        <w:lastRenderedPageBreak/>
        <w:t xml:space="preserve">2.2 </w:t>
      </w:r>
      <w:r w:rsidR="00162ECD" w:rsidRPr="00BF046E">
        <w:t>Hardware Conceptual Model</w:t>
      </w:r>
      <w:bookmarkEnd w:id="22"/>
      <w:bookmarkEnd w:id="23"/>
    </w:p>
    <w:p w:rsidR="00162ECD" w:rsidRPr="00BF046E" w:rsidRDefault="00162ECD" w:rsidP="00162ECD"/>
    <w:p w:rsidR="00162ECD" w:rsidRPr="00BF046E" w:rsidRDefault="00162ECD" w:rsidP="00162ECD">
      <w:r w:rsidRPr="00BF046E">
        <w:t>Basic flow of the hardware system showing which components will connect to which other components.</w:t>
      </w:r>
    </w:p>
    <w:p w:rsidR="00162ECD" w:rsidRPr="00BF046E" w:rsidRDefault="00162ECD" w:rsidP="00162ECD">
      <w:r w:rsidRPr="00BF046E">
        <w:rPr>
          <w:noProof/>
        </w:rPr>
        <w:drawing>
          <wp:anchor distT="0" distB="0" distL="114300" distR="114300" simplePos="0" relativeHeight="251664384" behindDoc="0" locked="0" layoutInCell="1" allowOverlap="1">
            <wp:simplePos x="0" y="0"/>
            <wp:positionH relativeFrom="column">
              <wp:posOffset>-139700</wp:posOffset>
            </wp:positionH>
            <wp:positionV relativeFrom="paragraph">
              <wp:posOffset>201295</wp:posOffset>
            </wp:positionV>
            <wp:extent cx="6313170" cy="5943600"/>
            <wp:effectExtent l="25400" t="0" r="11430" b="0"/>
            <wp:wrapTight wrapText="bothSides">
              <wp:wrapPolygon edited="0">
                <wp:start x="-87" y="0"/>
                <wp:lineTo x="-87" y="21508"/>
                <wp:lineTo x="21639" y="21508"/>
                <wp:lineTo x="21639" y="0"/>
                <wp:lineTo x="-87" y="0"/>
              </wp:wrapPolygon>
            </wp:wrapTight>
            <wp:docPr id="6" name="Picture 3" descr=":::Desktop:Screenshots:Screen Shot 2015-03-02 at 6.53.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shots:Screen Shot 2015-03-02 at 6.53.23 PM.png"/>
                    <pic:cNvPicPr>
                      <a:picLocks noChangeAspect="1" noChangeArrowheads="1"/>
                    </pic:cNvPicPr>
                  </pic:nvPicPr>
                  <pic:blipFill>
                    <a:blip r:embed="rId17" cstate="print"/>
                    <a:srcRect/>
                    <a:stretch>
                      <a:fillRect/>
                    </a:stretch>
                  </pic:blipFill>
                  <pic:spPr bwMode="auto">
                    <a:xfrm>
                      <a:off x="0" y="0"/>
                      <a:ext cx="6313170" cy="5943600"/>
                    </a:xfrm>
                    <a:prstGeom prst="rect">
                      <a:avLst/>
                    </a:prstGeom>
                    <a:noFill/>
                    <a:ln w="9525">
                      <a:noFill/>
                      <a:miter lim="800000"/>
                      <a:headEnd/>
                      <a:tailEnd/>
                    </a:ln>
                  </pic:spPr>
                </pic:pic>
              </a:graphicData>
            </a:graphic>
          </wp:anchor>
        </w:drawing>
      </w:r>
    </w:p>
    <w:p w:rsidR="00162ECD" w:rsidRPr="00BF046E" w:rsidRDefault="00162ECD" w:rsidP="00162ECD"/>
    <w:p w:rsidR="00162ECD" w:rsidRPr="00BF046E" w:rsidRDefault="00162ECD" w:rsidP="00162ECD"/>
    <w:p w:rsidR="00162ECD" w:rsidRPr="00BF046E" w:rsidRDefault="00162ECD" w:rsidP="00162ECD"/>
    <w:p w:rsidR="00162ECD" w:rsidRPr="00BF046E" w:rsidRDefault="00162ECD" w:rsidP="00162ECD"/>
    <w:p w:rsidR="00162ECD" w:rsidRPr="00BF046E" w:rsidRDefault="008B5495" w:rsidP="00E665AA">
      <w:pPr>
        <w:pStyle w:val="Heading2"/>
      </w:pPr>
      <w:bookmarkStart w:id="24" w:name="_Toc286942609"/>
      <w:bookmarkStart w:id="25" w:name="_Toc417568011"/>
      <w:r w:rsidRPr="00BF046E">
        <w:lastRenderedPageBreak/>
        <w:t xml:space="preserve">2.3 </w:t>
      </w:r>
      <w:r w:rsidR="00162ECD" w:rsidRPr="00BF046E">
        <w:t>Software Conceptual Model</w:t>
      </w:r>
      <w:bookmarkEnd w:id="24"/>
      <w:bookmarkEnd w:id="25"/>
    </w:p>
    <w:p w:rsidR="00162ECD" w:rsidRPr="00BF046E" w:rsidRDefault="00162ECD" w:rsidP="00162ECD"/>
    <w:p w:rsidR="00162ECD" w:rsidRPr="00BF046E" w:rsidRDefault="00162ECD" w:rsidP="00162ECD">
      <w:r w:rsidRPr="00BF046E">
        <w:t>The main classes and views that make up the application are shown here, with each class’s objects represented in the middle and each class’s major methods represented in the bottom.</w:t>
      </w:r>
    </w:p>
    <w:p w:rsidR="00162ECD" w:rsidRPr="00BF046E" w:rsidRDefault="00162ECD" w:rsidP="00162ECD">
      <w:pPr>
        <w:rPr>
          <w:sz w:val="32"/>
        </w:rPr>
      </w:pPr>
    </w:p>
    <w:p w:rsidR="00162ECD" w:rsidRPr="00BF046E" w:rsidRDefault="00092613" w:rsidP="00162ECD">
      <w:r w:rsidRPr="00BF046E">
        <w:rPr>
          <w:noProof/>
        </w:rPr>
        <w:drawing>
          <wp:inline distT="0" distB="0" distL="0" distR="0">
            <wp:extent cx="5943600" cy="4495800"/>
            <wp:effectExtent l="19050" t="0" r="0" b="0"/>
            <wp:docPr id="20" name="Picture 19" descr="soft-conc-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conc-model-2.jpg"/>
                    <pic:cNvPicPr/>
                  </pic:nvPicPr>
                  <pic:blipFill>
                    <a:blip r:embed="rId18" cstate="print"/>
                    <a:stretch>
                      <a:fillRect/>
                    </a:stretch>
                  </pic:blipFill>
                  <pic:spPr>
                    <a:xfrm>
                      <a:off x="0" y="0"/>
                      <a:ext cx="5943600" cy="4495800"/>
                    </a:xfrm>
                    <a:prstGeom prst="rect">
                      <a:avLst/>
                    </a:prstGeom>
                  </pic:spPr>
                </pic:pic>
              </a:graphicData>
            </a:graphic>
          </wp:inline>
        </w:drawing>
      </w:r>
    </w:p>
    <w:p w:rsidR="00162ECD" w:rsidRPr="00BF046E" w:rsidRDefault="00162ECD" w:rsidP="00162ECD"/>
    <w:p w:rsidR="00162ECD" w:rsidRPr="00BF046E" w:rsidRDefault="00162ECD" w:rsidP="00162ECD"/>
    <w:p w:rsidR="00162ECD" w:rsidRPr="00BF046E" w:rsidRDefault="00162ECD" w:rsidP="00162ECD"/>
    <w:p w:rsidR="00162ECD" w:rsidRPr="00BF046E" w:rsidRDefault="00162ECD" w:rsidP="00162ECD"/>
    <w:p w:rsidR="00162ECD" w:rsidRPr="00BF046E" w:rsidRDefault="00162ECD" w:rsidP="00162ECD"/>
    <w:p w:rsidR="00162ECD" w:rsidRPr="00BF046E" w:rsidRDefault="00162ECD" w:rsidP="00162ECD"/>
    <w:p w:rsidR="00256AAE" w:rsidRPr="00BF046E" w:rsidRDefault="00256AAE">
      <w:pPr>
        <w:spacing w:after="200"/>
        <w:rPr>
          <w:rFonts w:asciiTheme="majorHAnsi" w:hAnsiTheme="majorHAnsi"/>
          <w:b/>
          <w:color w:val="9D3511" w:themeColor="accent1" w:themeShade="BF"/>
          <w:spacing w:val="20"/>
          <w:sz w:val="28"/>
          <w:szCs w:val="32"/>
        </w:rPr>
      </w:pPr>
      <w:bookmarkStart w:id="26" w:name="_Toc286942610"/>
      <w:r w:rsidRPr="00BF046E">
        <w:br w:type="page"/>
      </w:r>
    </w:p>
    <w:p w:rsidR="00162ECD" w:rsidRPr="00BF046E" w:rsidRDefault="008B5495" w:rsidP="00E665AA">
      <w:pPr>
        <w:pStyle w:val="Heading2"/>
      </w:pPr>
      <w:bookmarkStart w:id="27" w:name="_Toc417568012"/>
      <w:r w:rsidRPr="00BF046E">
        <w:lastRenderedPageBreak/>
        <w:t xml:space="preserve">2.4 </w:t>
      </w:r>
      <w:r w:rsidR="00162ECD" w:rsidRPr="00BF046E">
        <w:t>L</w:t>
      </w:r>
      <w:bookmarkEnd w:id="26"/>
      <w:r w:rsidR="00DB4FAA" w:rsidRPr="00BF046E">
        <w:t>egend</w:t>
      </w:r>
      <w:bookmarkEnd w:id="27"/>
    </w:p>
    <w:p w:rsidR="00162ECD" w:rsidRPr="00BF046E" w:rsidRDefault="00162ECD" w:rsidP="00162ECD">
      <w:r w:rsidRPr="00BF046E">
        <w:rPr>
          <w:noProof/>
        </w:rPr>
        <w:drawing>
          <wp:anchor distT="0" distB="0" distL="114300" distR="114300" simplePos="0" relativeHeight="251665408" behindDoc="0" locked="0" layoutInCell="1" allowOverlap="1">
            <wp:simplePos x="0" y="0"/>
            <wp:positionH relativeFrom="column">
              <wp:posOffset>99695</wp:posOffset>
            </wp:positionH>
            <wp:positionV relativeFrom="paragraph">
              <wp:posOffset>259080</wp:posOffset>
            </wp:positionV>
            <wp:extent cx="3387090" cy="3905885"/>
            <wp:effectExtent l="19050" t="0" r="3810" b="0"/>
            <wp:wrapTight wrapText="bothSides">
              <wp:wrapPolygon edited="0">
                <wp:start x="-121" y="0"/>
                <wp:lineTo x="-121" y="21491"/>
                <wp:lineTo x="21624" y="21491"/>
                <wp:lineTo x="21624" y="0"/>
                <wp:lineTo x="-121" y="0"/>
              </wp:wrapPolygon>
            </wp:wrapTight>
            <wp:docPr id="9" name="Picture 2" descr="::Screenshots:Screen Shot 2015-03-02 at 6.46.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Screen Shot 2015-03-02 at 6.46.36 PM.png"/>
                    <pic:cNvPicPr>
                      <a:picLocks noChangeAspect="1" noChangeArrowheads="1"/>
                    </pic:cNvPicPr>
                  </pic:nvPicPr>
                  <pic:blipFill>
                    <a:blip r:embed="rId19" cstate="print"/>
                    <a:srcRect b="5072"/>
                    <a:stretch>
                      <a:fillRect/>
                    </a:stretch>
                  </pic:blipFill>
                  <pic:spPr bwMode="auto">
                    <a:xfrm>
                      <a:off x="0" y="0"/>
                      <a:ext cx="3387090" cy="3905885"/>
                    </a:xfrm>
                    <a:prstGeom prst="rect">
                      <a:avLst/>
                    </a:prstGeom>
                    <a:noFill/>
                    <a:ln w="9525">
                      <a:noFill/>
                      <a:miter lim="800000"/>
                      <a:headEnd/>
                      <a:tailEnd/>
                    </a:ln>
                  </pic:spPr>
                </pic:pic>
              </a:graphicData>
            </a:graphic>
          </wp:anchor>
        </w:drawing>
      </w:r>
    </w:p>
    <w:p w:rsidR="00162ECD" w:rsidRPr="00BF046E" w:rsidRDefault="00162ECD" w:rsidP="00162ECD">
      <w:pPr>
        <w:pStyle w:val="Heading3"/>
        <w:rPr>
          <w:sz w:val="32"/>
        </w:rPr>
      </w:pPr>
    </w:p>
    <w:p w:rsidR="00B97167" w:rsidRPr="00BF046E" w:rsidRDefault="00256AAE">
      <w:pPr>
        <w:spacing w:after="200"/>
      </w:pPr>
      <w:r w:rsidRPr="00BF046E">
        <w:rPr>
          <w:noProof/>
        </w:rPr>
        <w:drawing>
          <wp:anchor distT="0" distB="0" distL="114300" distR="114300" simplePos="0" relativeHeight="251674624" behindDoc="0" locked="0" layoutInCell="1" allowOverlap="1">
            <wp:simplePos x="0" y="0"/>
            <wp:positionH relativeFrom="column">
              <wp:posOffset>-3500755</wp:posOffset>
            </wp:positionH>
            <wp:positionV relativeFrom="paragraph">
              <wp:posOffset>3716020</wp:posOffset>
            </wp:positionV>
            <wp:extent cx="3489325" cy="3550920"/>
            <wp:effectExtent l="19050" t="0" r="0" b="0"/>
            <wp:wrapSquare wrapText="bothSides"/>
            <wp:docPr id="16" name="Picture 1" descr="::Screenshots:Screen Shot 2015-03-02 at 6.46.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Screen Shot 2015-03-02 at 6.46.30 PM.png"/>
                    <pic:cNvPicPr>
                      <a:picLocks noChangeAspect="1" noChangeArrowheads="1"/>
                    </pic:cNvPicPr>
                  </pic:nvPicPr>
                  <pic:blipFill>
                    <a:blip r:embed="rId20" cstate="print"/>
                    <a:srcRect t="2907"/>
                    <a:stretch>
                      <a:fillRect/>
                    </a:stretch>
                  </pic:blipFill>
                  <pic:spPr bwMode="auto">
                    <a:xfrm>
                      <a:off x="0" y="0"/>
                      <a:ext cx="3489325" cy="3550920"/>
                    </a:xfrm>
                    <a:prstGeom prst="rect">
                      <a:avLst/>
                    </a:prstGeom>
                    <a:noFill/>
                    <a:ln w="9525">
                      <a:noFill/>
                      <a:miter lim="800000"/>
                      <a:headEnd/>
                      <a:tailEnd/>
                    </a:ln>
                  </pic:spPr>
                </pic:pic>
              </a:graphicData>
            </a:graphic>
          </wp:anchor>
        </w:drawing>
      </w:r>
      <w:r w:rsidR="00B97167" w:rsidRPr="00BF046E">
        <w:br w:type="page"/>
      </w:r>
    </w:p>
    <w:p w:rsidR="007F08DD" w:rsidRPr="00BF046E" w:rsidRDefault="007F08DD" w:rsidP="00E665AA">
      <w:pPr>
        <w:pStyle w:val="Heading1"/>
      </w:pPr>
      <w:bookmarkStart w:id="28" w:name="_Toc417568013"/>
      <w:bookmarkStart w:id="29" w:name="_Toc286943831"/>
      <w:r w:rsidRPr="00BF046E">
        <w:lastRenderedPageBreak/>
        <w:t>Chapter 3: SEQUENCE DIAGRAM</w:t>
      </w:r>
      <w:bookmarkEnd w:id="28"/>
    </w:p>
    <w:p w:rsidR="00256AAE" w:rsidRPr="00BF046E" w:rsidRDefault="00A827A1" w:rsidP="00E665AA">
      <w:pPr>
        <w:pStyle w:val="Heading2"/>
      </w:pPr>
      <w:bookmarkStart w:id="30" w:name="_Toc417568014"/>
      <w:r w:rsidRPr="00BF046E">
        <w:t xml:space="preserve">3.1 </w:t>
      </w:r>
      <w:r w:rsidR="00256AAE" w:rsidRPr="00BF046E">
        <w:t>Sequence Flow Diagram</w:t>
      </w:r>
      <w:bookmarkEnd w:id="29"/>
      <w:bookmarkEnd w:id="30"/>
    </w:p>
    <w:p w:rsidR="00256AAE" w:rsidRPr="00BF046E" w:rsidRDefault="00256AAE" w:rsidP="00256AAE"/>
    <w:p w:rsidR="00256AAE" w:rsidRPr="00BF046E" w:rsidRDefault="00256AAE" w:rsidP="00256AAE">
      <w:r w:rsidRPr="00BF046E">
        <w:t>The following chart represents the flow of control through the software system. All videos will be saved to the internal media gallery of the parent device.</w:t>
      </w:r>
    </w:p>
    <w:p w:rsidR="00256AAE" w:rsidRPr="00BF046E" w:rsidRDefault="00256AAE" w:rsidP="00256AAE"/>
    <w:p w:rsidR="00256AAE" w:rsidRPr="00BF046E" w:rsidRDefault="00256AAE" w:rsidP="00256AAE">
      <w:pPr>
        <w:spacing w:after="200"/>
        <w:rPr>
          <w:rFonts w:asciiTheme="majorHAnsi" w:hAnsiTheme="majorHAnsi"/>
          <w:b/>
          <w:color w:val="9D3511" w:themeColor="accent1" w:themeShade="BF"/>
          <w:spacing w:val="20"/>
          <w:sz w:val="28"/>
          <w:szCs w:val="32"/>
        </w:rPr>
      </w:pPr>
      <w:r w:rsidRPr="00BF046E">
        <w:rPr>
          <w:noProof/>
        </w:rPr>
        <w:drawing>
          <wp:anchor distT="0" distB="0" distL="114300" distR="114300" simplePos="0" relativeHeight="251670528" behindDoc="0" locked="0" layoutInCell="1" allowOverlap="1">
            <wp:simplePos x="0" y="0"/>
            <wp:positionH relativeFrom="column">
              <wp:posOffset>276225</wp:posOffset>
            </wp:positionH>
            <wp:positionV relativeFrom="paragraph">
              <wp:posOffset>59055</wp:posOffset>
            </wp:positionV>
            <wp:extent cx="5943600" cy="5762625"/>
            <wp:effectExtent l="0" t="0" r="0" b="0"/>
            <wp:wrapTight wrapText="bothSides">
              <wp:wrapPolygon edited="0">
                <wp:start x="692" y="0"/>
                <wp:lineTo x="277" y="286"/>
                <wp:lineTo x="623" y="1357"/>
                <wp:lineTo x="277" y="1357"/>
                <wp:lineTo x="415" y="4570"/>
                <wp:lineTo x="138" y="5355"/>
                <wp:lineTo x="900" y="5427"/>
                <wp:lineTo x="7062" y="5712"/>
                <wp:lineTo x="138" y="6069"/>
                <wp:lineTo x="138" y="6284"/>
                <wp:lineTo x="7062" y="6855"/>
                <wp:lineTo x="7062" y="14852"/>
                <wp:lineTo x="5815" y="15209"/>
                <wp:lineTo x="5262" y="15566"/>
                <wp:lineTo x="5262" y="16423"/>
                <wp:lineTo x="6438" y="17137"/>
                <wp:lineTo x="7062" y="17137"/>
                <wp:lineTo x="7062" y="19422"/>
                <wp:lineTo x="5469" y="19636"/>
                <wp:lineTo x="4846" y="19922"/>
                <wp:lineTo x="4638" y="21279"/>
                <wp:lineTo x="5331" y="21350"/>
                <wp:lineTo x="10523" y="21493"/>
                <wp:lineTo x="10869" y="21493"/>
                <wp:lineTo x="10938" y="21493"/>
                <wp:lineTo x="11769" y="20636"/>
                <wp:lineTo x="11769" y="20565"/>
                <wp:lineTo x="13846" y="20565"/>
                <wp:lineTo x="14192" y="20422"/>
                <wp:lineTo x="14123" y="14424"/>
                <wp:lineTo x="12323" y="13710"/>
                <wp:lineTo x="11008" y="13710"/>
                <wp:lineTo x="12115" y="12567"/>
                <wp:lineTo x="12808" y="11282"/>
                <wp:lineTo x="12600" y="11068"/>
                <wp:lineTo x="11423" y="10282"/>
                <wp:lineTo x="13915" y="10282"/>
                <wp:lineTo x="21185" y="9425"/>
                <wp:lineTo x="21115" y="9140"/>
                <wp:lineTo x="21600" y="8069"/>
                <wp:lineTo x="21600" y="7926"/>
                <wp:lineTo x="20008" y="6855"/>
                <wp:lineTo x="20146" y="5712"/>
                <wp:lineTo x="17446" y="4570"/>
                <wp:lineTo x="18208" y="4070"/>
                <wp:lineTo x="18208" y="3784"/>
                <wp:lineTo x="17585" y="3285"/>
                <wp:lineTo x="17308" y="2999"/>
                <wp:lineTo x="16338" y="2285"/>
                <wp:lineTo x="12877" y="1428"/>
                <wp:lineTo x="11631" y="1142"/>
                <wp:lineTo x="12254" y="857"/>
                <wp:lineTo x="12254" y="143"/>
                <wp:lineTo x="11492" y="0"/>
                <wp:lineTo x="692" y="0"/>
              </wp:wrapPolygon>
            </wp:wrapTight>
            <wp:docPr id="15" name="Picture 8" descr=":::CSC 509:509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C 509:509Flow.png"/>
                    <pic:cNvPicPr>
                      <a:picLocks noChangeAspect="1" noChangeArrowheads="1"/>
                    </pic:cNvPicPr>
                  </pic:nvPicPr>
                  <pic:blipFill>
                    <a:blip r:embed="rId21" cstate="print"/>
                    <a:srcRect/>
                    <a:stretch>
                      <a:fillRect/>
                    </a:stretch>
                  </pic:blipFill>
                  <pic:spPr bwMode="auto">
                    <a:xfrm>
                      <a:off x="0" y="0"/>
                      <a:ext cx="5943600" cy="5762625"/>
                    </a:xfrm>
                    <a:prstGeom prst="rect">
                      <a:avLst/>
                    </a:prstGeom>
                    <a:noFill/>
                    <a:ln w="9525">
                      <a:noFill/>
                      <a:miter lim="800000"/>
                      <a:headEnd/>
                      <a:tailEnd/>
                    </a:ln>
                  </pic:spPr>
                </pic:pic>
              </a:graphicData>
            </a:graphic>
          </wp:anchor>
        </w:drawing>
      </w:r>
      <w:r w:rsidRPr="00BF046E">
        <w:br w:type="page"/>
      </w:r>
    </w:p>
    <w:p w:rsidR="00256AAE" w:rsidRPr="00BF046E" w:rsidRDefault="00A827A1" w:rsidP="00E665AA">
      <w:pPr>
        <w:pStyle w:val="Heading2"/>
      </w:pPr>
      <w:bookmarkStart w:id="31" w:name="_Toc286943832"/>
      <w:bookmarkStart w:id="32" w:name="_Toc417568015"/>
      <w:r w:rsidRPr="00BF046E">
        <w:lastRenderedPageBreak/>
        <w:t xml:space="preserve">3.2 </w:t>
      </w:r>
      <w:r w:rsidR="00256AAE" w:rsidRPr="00BF046E">
        <w:t>Database Diagram</w:t>
      </w:r>
      <w:bookmarkEnd w:id="31"/>
      <w:bookmarkEnd w:id="32"/>
    </w:p>
    <w:p w:rsidR="00256AAE" w:rsidRPr="00BF046E" w:rsidRDefault="00256AAE" w:rsidP="00256AAE"/>
    <w:p w:rsidR="00256AAE" w:rsidRPr="00BF046E" w:rsidRDefault="00256AAE" w:rsidP="00256AAE">
      <w:r w:rsidRPr="00BF046E">
        <w:t>The database will connect the ball information with the mobile application. Anywhere from zero to n balls will be allowed to be created and the time and date of each creation will stored, as well as the relevant ball information.</w:t>
      </w:r>
    </w:p>
    <w:p w:rsidR="00256AAE" w:rsidRPr="00BF046E" w:rsidRDefault="00256AAE" w:rsidP="00256AAE"/>
    <w:p w:rsidR="00256AAE" w:rsidRPr="00BF046E" w:rsidRDefault="00256AAE" w:rsidP="00256AAE">
      <w:r w:rsidRPr="00BF046E">
        <w:rPr>
          <w:noProof/>
        </w:rPr>
        <w:drawing>
          <wp:anchor distT="0" distB="0" distL="114300" distR="114300" simplePos="0" relativeHeight="251671552" behindDoc="0" locked="0" layoutInCell="1" allowOverlap="1">
            <wp:simplePos x="0" y="0"/>
            <wp:positionH relativeFrom="column">
              <wp:posOffset>25400</wp:posOffset>
            </wp:positionH>
            <wp:positionV relativeFrom="paragraph">
              <wp:posOffset>280670</wp:posOffset>
            </wp:positionV>
            <wp:extent cx="4375150" cy="4921885"/>
            <wp:effectExtent l="25400" t="0" r="0" b="0"/>
            <wp:wrapTight wrapText="bothSides">
              <wp:wrapPolygon edited="0">
                <wp:start x="-125" y="0"/>
                <wp:lineTo x="-125" y="21514"/>
                <wp:lineTo x="21569" y="21514"/>
                <wp:lineTo x="21569" y="0"/>
                <wp:lineTo x="-125" y="0"/>
              </wp:wrapPolygon>
            </wp:wrapTight>
            <wp:docPr id="11" name="Picture 1" descr="::::Desktop:Screenshots:Screen Shot 2015-04-06 at 11.00.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s:Screen Shot 2015-04-06 at 11.00.26 AM.png"/>
                    <pic:cNvPicPr>
                      <a:picLocks noChangeAspect="1" noChangeArrowheads="1"/>
                    </pic:cNvPicPr>
                  </pic:nvPicPr>
                  <pic:blipFill>
                    <a:blip r:embed="rId22" cstate="print"/>
                    <a:srcRect/>
                    <a:stretch>
                      <a:fillRect/>
                    </a:stretch>
                  </pic:blipFill>
                  <pic:spPr bwMode="auto">
                    <a:xfrm>
                      <a:off x="0" y="0"/>
                      <a:ext cx="4375150" cy="4921885"/>
                    </a:xfrm>
                    <a:prstGeom prst="rect">
                      <a:avLst/>
                    </a:prstGeom>
                    <a:noFill/>
                    <a:ln w="9525">
                      <a:noFill/>
                      <a:miter lim="800000"/>
                      <a:headEnd/>
                      <a:tailEnd/>
                    </a:ln>
                  </pic:spPr>
                </pic:pic>
              </a:graphicData>
            </a:graphic>
          </wp:anchor>
        </w:drawing>
      </w:r>
    </w:p>
    <w:p w:rsidR="00256AAE" w:rsidRPr="00BF046E" w:rsidRDefault="00256AAE" w:rsidP="00256AAE"/>
    <w:p w:rsidR="00256AAE" w:rsidRPr="00BF046E" w:rsidRDefault="00256AAE" w:rsidP="00256AAE"/>
    <w:p w:rsidR="00256AAE" w:rsidRPr="00BF046E" w:rsidRDefault="00256AAE" w:rsidP="00256AAE"/>
    <w:p w:rsidR="00256AAE" w:rsidRPr="00BF046E" w:rsidRDefault="00256AAE" w:rsidP="00256AAE">
      <w:pPr>
        <w:rPr>
          <w:sz w:val="32"/>
        </w:rPr>
      </w:pPr>
    </w:p>
    <w:p w:rsidR="00256AAE" w:rsidRPr="00BF046E" w:rsidRDefault="00256AAE" w:rsidP="00256AAE">
      <w:pPr>
        <w:pStyle w:val="Heading3"/>
        <w:rPr>
          <w:sz w:val="32"/>
        </w:rPr>
      </w:pPr>
    </w:p>
    <w:p w:rsidR="00256AAE" w:rsidRPr="00BF046E" w:rsidRDefault="00256AAE" w:rsidP="00256AAE"/>
    <w:p w:rsidR="00256AAE" w:rsidRPr="00BF046E" w:rsidRDefault="00256AAE" w:rsidP="00256AAE"/>
    <w:p w:rsidR="00256AAE" w:rsidRPr="00BF046E" w:rsidRDefault="00256AAE" w:rsidP="00256AAE"/>
    <w:p w:rsidR="00256AAE" w:rsidRPr="00BF046E" w:rsidRDefault="00256AAE" w:rsidP="00256AAE"/>
    <w:p w:rsidR="00256AAE" w:rsidRPr="00BF046E" w:rsidRDefault="00256AAE" w:rsidP="00256AAE">
      <w:pPr>
        <w:pStyle w:val="Heading3"/>
        <w:rPr>
          <w:sz w:val="32"/>
        </w:rPr>
      </w:pPr>
      <w:bookmarkStart w:id="33" w:name="_Toc286943833"/>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E665AA" w:rsidRPr="00BF046E" w:rsidRDefault="00E665AA">
      <w:pPr>
        <w:spacing w:after="200"/>
        <w:rPr>
          <w:rFonts w:asciiTheme="majorHAnsi" w:hAnsiTheme="majorHAnsi"/>
          <w:b/>
          <w:color w:val="9D3511" w:themeColor="accent1" w:themeShade="BF"/>
          <w:spacing w:val="20"/>
          <w:sz w:val="28"/>
          <w:szCs w:val="32"/>
        </w:rPr>
      </w:pPr>
      <w:r w:rsidRPr="00BF046E">
        <w:rPr>
          <w:color w:val="9D3511" w:themeColor="accent1" w:themeShade="BF"/>
          <w:sz w:val="28"/>
          <w:szCs w:val="32"/>
        </w:rPr>
        <w:br w:type="page"/>
      </w:r>
    </w:p>
    <w:p w:rsidR="00256AAE" w:rsidRPr="00BF046E" w:rsidRDefault="00A827A1" w:rsidP="00E665AA">
      <w:pPr>
        <w:pStyle w:val="Heading2"/>
      </w:pPr>
      <w:bookmarkStart w:id="34" w:name="_Toc417568016"/>
      <w:r w:rsidRPr="00BF046E">
        <w:lastRenderedPageBreak/>
        <w:t xml:space="preserve">3.3 </w:t>
      </w:r>
      <w:r w:rsidR="00256AAE" w:rsidRPr="00BF046E">
        <w:t>Hardware Sequence</w:t>
      </w:r>
      <w:bookmarkEnd w:id="33"/>
      <w:bookmarkEnd w:id="34"/>
    </w:p>
    <w:p w:rsidR="00256AAE" w:rsidRPr="00BF046E" w:rsidRDefault="00256AAE" w:rsidP="00256AAE"/>
    <w:p w:rsidR="00256AAE" w:rsidRPr="00BF046E" w:rsidRDefault="00256AAE" w:rsidP="00256AAE">
      <w:r w:rsidRPr="00BF046E">
        <w:t>This represents the sequence of flow from the hardware system’s perspective. Cameras will be switched manually via hardware.</w:t>
      </w:r>
    </w:p>
    <w:p w:rsidR="00256AAE" w:rsidRPr="00BF046E" w:rsidRDefault="00256AAE" w:rsidP="00256AAE">
      <w:pPr>
        <w:rPr>
          <w:sz w:val="32"/>
        </w:rPr>
      </w:pPr>
      <w:r w:rsidRPr="00BF046E">
        <w:rPr>
          <w:noProof/>
          <w:sz w:val="32"/>
        </w:rPr>
        <w:drawing>
          <wp:anchor distT="0" distB="0" distL="114300" distR="114300" simplePos="0" relativeHeight="251668480" behindDoc="0" locked="0" layoutInCell="1" allowOverlap="1">
            <wp:simplePos x="0" y="0"/>
            <wp:positionH relativeFrom="column">
              <wp:posOffset>209550</wp:posOffset>
            </wp:positionH>
            <wp:positionV relativeFrom="paragraph">
              <wp:posOffset>301625</wp:posOffset>
            </wp:positionV>
            <wp:extent cx="5632450" cy="6807200"/>
            <wp:effectExtent l="25400" t="0" r="6350" b="0"/>
            <wp:wrapTight wrapText="bothSides">
              <wp:wrapPolygon edited="0">
                <wp:start x="-97" y="0"/>
                <wp:lineTo x="-97" y="21519"/>
                <wp:lineTo x="21624" y="21519"/>
                <wp:lineTo x="21624" y="0"/>
                <wp:lineTo x="-97" y="0"/>
              </wp:wrapPolygon>
            </wp:wrapTight>
            <wp:docPr id="12" name="Picture 5" descr=":::Desktop:Screenshots:Screen Shot 2015-03-02 at 7.22.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shots:Screen Shot 2015-03-02 at 7.22.18 PM.png"/>
                    <pic:cNvPicPr>
                      <a:picLocks noChangeAspect="1" noChangeArrowheads="1"/>
                    </pic:cNvPicPr>
                  </pic:nvPicPr>
                  <pic:blipFill>
                    <a:blip r:embed="rId23" cstate="print"/>
                    <a:srcRect/>
                    <a:stretch>
                      <a:fillRect/>
                    </a:stretch>
                  </pic:blipFill>
                  <pic:spPr bwMode="auto">
                    <a:xfrm>
                      <a:off x="0" y="0"/>
                      <a:ext cx="5632450" cy="6807200"/>
                    </a:xfrm>
                    <a:prstGeom prst="rect">
                      <a:avLst/>
                    </a:prstGeom>
                    <a:noFill/>
                    <a:ln w="9525">
                      <a:noFill/>
                      <a:miter lim="800000"/>
                      <a:headEnd/>
                      <a:tailEnd/>
                    </a:ln>
                  </pic:spPr>
                </pic:pic>
              </a:graphicData>
            </a:graphic>
          </wp:anchor>
        </w:drawing>
      </w:r>
    </w:p>
    <w:p w:rsidR="00256AAE" w:rsidRPr="00BF046E" w:rsidRDefault="00256AAE" w:rsidP="00256AAE"/>
    <w:p w:rsidR="00256AAE" w:rsidRPr="00BF046E" w:rsidRDefault="00256AAE" w:rsidP="00256AAE"/>
    <w:p w:rsidR="00256AAE" w:rsidRPr="00BF046E" w:rsidRDefault="00256AAE" w:rsidP="00256AAE">
      <w:r w:rsidRPr="00BF046E">
        <w:rPr>
          <w:noProof/>
        </w:rPr>
        <w:drawing>
          <wp:anchor distT="0" distB="0" distL="114300" distR="114300" simplePos="0" relativeHeight="251669504" behindDoc="0" locked="0" layoutInCell="1" allowOverlap="1">
            <wp:simplePos x="0" y="0"/>
            <wp:positionH relativeFrom="column">
              <wp:posOffset>71755</wp:posOffset>
            </wp:positionH>
            <wp:positionV relativeFrom="paragraph">
              <wp:posOffset>228600</wp:posOffset>
            </wp:positionV>
            <wp:extent cx="5396230" cy="6113145"/>
            <wp:effectExtent l="19050" t="0" r="0" b="0"/>
            <wp:wrapTight wrapText="bothSides">
              <wp:wrapPolygon edited="0">
                <wp:start x="-76" y="0"/>
                <wp:lineTo x="-76" y="21539"/>
                <wp:lineTo x="21580" y="21539"/>
                <wp:lineTo x="21580" y="0"/>
                <wp:lineTo x="-76" y="0"/>
              </wp:wrapPolygon>
            </wp:wrapTight>
            <wp:docPr id="13" name="Picture 6" descr=":::Desktop:Screenshots:Screen Shot 2015-03-02 at 7.22.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shots:Screen Shot 2015-03-02 at 7.22.24 PM.png"/>
                    <pic:cNvPicPr>
                      <a:picLocks noChangeAspect="1" noChangeArrowheads="1"/>
                    </pic:cNvPicPr>
                  </pic:nvPicPr>
                  <pic:blipFill>
                    <a:blip r:embed="rId24" cstate="print"/>
                    <a:srcRect r="1104"/>
                    <a:stretch>
                      <a:fillRect/>
                    </a:stretch>
                  </pic:blipFill>
                  <pic:spPr bwMode="auto">
                    <a:xfrm>
                      <a:off x="0" y="0"/>
                      <a:ext cx="5396230" cy="6113145"/>
                    </a:xfrm>
                    <a:prstGeom prst="rect">
                      <a:avLst/>
                    </a:prstGeom>
                    <a:noFill/>
                    <a:ln w="9525">
                      <a:noFill/>
                      <a:miter lim="800000"/>
                      <a:headEnd/>
                      <a:tailEnd/>
                    </a:ln>
                  </pic:spPr>
                </pic:pic>
              </a:graphicData>
            </a:graphic>
          </wp:anchor>
        </w:drawing>
      </w:r>
    </w:p>
    <w:p w:rsidR="00256AAE" w:rsidRPr="00BF046E" w:rsidRDefault="00256AAE" w:rsidP="00256AAE"/>
    <w:p w:rsidR="00256AAE" w:rsidRPr="00BF046E" w:rsidRDefault="00256AAE" w:rsidP="00256AAE"/>
    <w:p w:rsidR="00256AAE" w:rsidRPr="00BF046E" w:rsidRDefault="00256AAE" w:rsidP="00256AAE"/>
    <w:p w:rsidR="00256AAE" w:rsidRPr="00BF046E" w:rsidRDefault="00256AAE" w:rsidP="00256AAE"/>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256AAE" w:rsidP="00256AAE">
      <w:pPr>
        <w:pStyle w:val="Heading3"/>
        <w:rPr>
          <w:sz w:val="32"/>
        </w:rPr>
      </w:pPr>
    </w:p>
    <w:p w:rsidR="00256AAE" w:rsidRPr="00BF046E" w:rsidRDefault="00A827A1" w:rsidP="00E665AA">
      <w:pPr>
        <w:pStyle w:val="Heading2"/>
      </w:pPr>
      <w:bookmarkStart w:id="35" w:name="_Toc286943834"/>
      <w:bookmarkStart w:id="36" w:name="_Toc417568017"/>
      <w:r w:rsidRPr="00BF046E">
        <w:lastRenderedPageBreak/>
        <w:t xml:space="preserve">3.4 </w:t>
      </w:r>
      <w:r w:rsidR="00256AAE" w:rsidRPr="00BF046E">
        <w:t>Use Case</w:t>
      </w:r>
      <w:bookmarkEnd w:id="35"/>
      <w:bookmarkEnd w:id="36"/>
    </w:p>
    <w:p w:rsidR="00256AAE" w:rsidRPr="00BF046E" w:rsidRDefault="00256AAE" w:rsidP="00256AAE">
      <w:pPr>
        <w:rPr>
          <w:sz w:val="28"/>
        </w:rPr>
      </w:pPr>
    </w:p>
    <w:p w:rsidR="00256AAE" w:rsidRPr="00BF046E" w:rsidRDefault="00256AAE" w:rsidP="00256AAE">
      <w:pPr>
        <w:rPr>
          <w:sz w:val="28"/>
        </w:rPr>
      </w:pPr>
      <w:r w:rsidRPr="00BF046E">
        <w:rPr>
          <w:sz w:val="28"/>
        </w:rPr>
        <w:t>This App shows the user interaction with the user and the football</w:t>
      </w:r>
    </w:p>
    <w:p w:rsidR="000C2592" w:rsidRPr="00BF046E" w:rsidRDefault="000C2592" w:rsidP="000C2592">
      <w:r w:rsidRPr="00BF046E">
        <w:rPr>
          <w:rStyle w:val="Heading4Char"/>
        </w:rPr>
        <w:t>Use Case 1:</w:t>
      </w:r>
      <w:r w:rsidRPr="00BF046E">
        <w:rPr>
          <w:noProof/>
        </w:rPr>
        <w:t xml:space="preserve">  User checking a new Fotoball</w:t>
      </w:r>
    </w:p>
    <w:p w:rsidR="000C2592" w:rsidRPr="00BF046E" w:rsidRDefault="000C2592" w:rsidP="000C2592">
      <w:r w:rsidRPr="00BF046E">
        <w:rPr>
          <w:noProof/>
        </w:rPr>
        <w:drawing>
          <wp:inline distT="0" distB="0" distL="0" distR="0">
            <wp:extent cx="4308401" cy="3052244"/>
            <wp:effectExtent l="19050" t="0" r="0" b="0"/>
            <wp:docPr id="14" name="Picture 13" descr="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jpg"/>
                    <pic:cNvPicPr/>
                  </pic:nvPicPr>
                  <pic:blipFill>
                    <a:blip r:embed="rId25" cstate="print"/>
                    <a:stretch>
                      <a:fillRect/>
                    </a:stretch>
                  </pic:blipFill>
                  <pic:spPr>
                    <a:xfrm>
                      <a:off x="0" y="0"/>
                      <a:ext cx="4304970" cy="3049814"/>
                    </a:xfrm>
                    <a:prstGeom prst="rect">
                      <a:avLst/>
                    </a:prstGeom>
                  </pic:spPr>
                </pic:pic>
              </a:graphicData>
            </a:graphic>
          </wp:inline>
        </w:drawing>
      </w:r>
    </w:p>
    <w:p w:rsidR="000C2592" w:rsidRPr="00BF046E" w:rsidRDefault="000C2592" w:rsidP="000C2592">
      <w:r w:rsidRPr="00BF046E">
        <w:rPr>
          <w:rStyle w:val="Heading4Char"/>
        </w:rPr>
        <w:t>Use Case 2:</w:t>
      </w:r>
      <w:r w:rsidRPr="00BF046E">
        <w:rPr>
          <w:noProof/>
        </w:rPr>
        <w:t xml:space="preserve">  User checking a live stream from the list of sync'ed Fotoball streams and save it on his personal device</w:t>
      </w:r>
    </w:p>
    <w:p w:rsidR="000C2592" w:rsidRPr="00BF046E" w:rsidRDefault="000C2592" w:rsidP="000C2592">
      <w:r w:rsidRPr="00BF046E">
        <w:rPr>
          <w:noProof/>
        </w:rPr>
        <w:drawing>
          <wp:inline distT="0" distB="0" distL="0" distR="0">
            <wp:extent cx="5275964" cy="3033116"/>
            <wp:effectExtent l="19050" t="0" r="886" b="0"/>
            <wp:docPr id="17" name="Picture 16" descr="use-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jpg"/>
                    <pic:cNvPicPr/>
                  </pic:nvPicPr>
                  <pic:blipFill>
                    <a:blip r:embed="rId26" cstate="print"/>
                    <a:stretch>
                      <a:fillRect/>
                    </a:stretch>
                  </pic:blipFill>
                  <pic:spPr>
                    <a:xfrm>
                      <a:off x="0" y="0"/>
                      <a:ext cx="5288361" cy="3040243"/>
                    </a:xfrm>
                    <a:prstGeom prst="rect">
                      <a:avLst/>
                    </a:prstGeom>
                  </pic:spPr>
                </pic:pic>
              </a:graphicData>
            </a:graphic>
          </wp:inline>
        </w:drawing>
      </w:r>
    </w:p>
    <w:p w:rsidR="007D2262" w:rsidRPr="00BF046E" w:rsidRDefault="007D2262">
      <w:pPr>
        <w:spacing w:after="200"/>
        <w:rPr>
          <w:rStyle w:val="Heading4Char"/>
        </w:rPr>
      </w:pPr>
      <w:r w:rsidRPr="00BF046E">
        <w:rPr>
          <w:rStyle w:val="Heading4Char"/>
        </w:rPr>
        <w:br w:type="page"/>
      </w:r>
    </w:p>
    <w:p w:rsidR="000C2592" w:rsidRPr="00BF046E" w:rsidRDefault="000C2592" w:rsidP="000C2592">
      <w:r w:rsidRPr="00BF046E">
        <w:rPr>
          <w:rStyle w:val="Heading4Char"/>
        </w:rPr>
        <w:lastRenderedPageBreak/>
        <w:t>Use Case 3:</w:t>
      </w:r>
      <w:r w:rsidRPr="00BF046E">
        <w:rPr>
          <w:noProof/>
        </w:rPr>
        <w:t xml:space="preserve">  User </w:t>
      </w:r>
      <w:r w:rsidR="0009186F" w:rsidRPr="00BF046E">
        <w:rPr>
          <w:noProof/>
        </w:rPr>
        <w:t>add</w:t>
      </w:r>
      <w:r w:rsidRPr="00BF046E">
        <w:rPr>
          <w:noProof/>
        </w:rPr>
        <w:t>ing a new Fotoball and selecting a live stream</w:t>
      </w:r>
    </w:p>
    <w:p w:rsidR="000C2592" w:rsidRPr="00BF046E" w:rsidRDefault="000C2592" w:rsidP="000C2592">
      <w:r w:rsidRPr="00BF046E">
        <w:rPr>
          <w:noProof/>
        </w:rPr>
        <w:drawing>
          <wp:inline distT="0" distB="0" distL="0" distR="0">
            <wp:extent cx="5943600" cy="3161030"/>
            <wp:effectExtent l="19050" t="0" r="0" b="0"/>
            <wp:docPr id="18" name="Picture 17" descr="use-c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3.jpg"/>
                    <pic:cNvPicPr/>
                  </pic:nvPicPr>
                  <pic:blipFill>
                    <a:blip r:embed="rId27" cstate="print"/>
                    <a:stretch>
                      <a:fillRect/>
                    </a:stretch>
                  </pic:blipFill>
                  <pic:spPr>
                    <a:xfrm>
                      <a:off x="0" y="0"/>
                      <a:ext cx="5943600" cy="3161030"/>
                    </a:xfrm>
                    <a:prstGeom prst="rect">
                      <a:avLst/>
                    </a:prstGeom>
                  </pic:spPr>
                </pic:pic>
              </a:graphicData>
            </a:graphic>
          </wp:inline>
        </w:drawing>
      </w:r>
    </w:p>
    <w:p w:rsidR="000C2592" w:rsidRPr="00BF046E" w:rsidRDefault="000C2592" w:rsidP="000C2592">
      <w:r w:rsidRPr="00BF046E">
        <w:rPr>
          <w:rStyle w:val="Heading4Char"/>
        </w:rPr>
        <w:t>Use Case 4:</w:t>
      </w:r>
      <w:r w:rsidRPr="00BF046E">
        <w:rPr>
          <w:noProof/>
        </w:rPr>
        <w:t xml:space="preserve">  User checking the About information</w:t>
      </w:r>
    </w:p>
    <w:p w:rsidR="00256AAE" w:rsidRPr="00BF046E" w:rsidRDefault="00256AAE" w:rsidP="00256AAE"/>
    <w:p w:rsidR="00256AAE" w:rsidRPr="00BF046E" w:rsidRDefault="004850B9" w:rsidP="00256AAE">
      <w:r w:rsidRPr="00BF046E">
        <w:rPr>
          <w:noProof/>
        </w:rPr>
        <w:drawing>
          <wp:inline distT="0" distB="0" distL="0" distR="0">
            <wp:extent cx="4849938" cy="3455581"/>
            <wp:effectExtent l="19050" t="0" r="7812" b="0"/>
            <wp:docPr id="21" name="Picture 20" descr="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jpg"/>
                    <pic:cNvPicPr/>
                  </pic:nvPicPr>
                  <pic:blipFill>
                    <a:blip r:embed="rId28" cstate="print"/>
                    <a:stretch>
                      <a:fillRect/>
                    </a:stretch>
                  </pic:blipFill>
                  <pic:spPr>
                    <a:xfrm>
                      <a:off x="0" y="0"/>
                      <a:ext cx="4853442" cy="3458077"/>
                    </a:xfrm>
                    <a:prstGeom prst="rect">
                      <a:avLst/>
                    </a:prstGeom>
                  </pic:spPr>
                </pic:pic>
              </a:graphicData>
            </a:graphic>
          </wp:inline>
        </w:drawing>
      </w:r>
    </w:p>
    <w:p w:rsidR="00256AAE" w:rsidRPr="00BF046E" w:rsidRDefault="00256AAE" w:rsidP="00256AAE"/>
    <w:p w:rsidR="00256AAE" w:rsidRPr="00BF046E" w:rsidRDefault="00256AAE" w:rsidP="00256AAE"/>
    <w:p w:rsidR="00256AAE" w:rsidRPr="00BF046E" w:rsidRDefault="00256AAE" w:rsidP="00256AAE"/>
    <w:p w:rsidR="00620155" w:rsidRPr="00BF046E" w:rsidRDefault="00620155" w:rsidP="00D705BD">
      <w:pPr>
        <w:pStyle w:val="Heading1"/>
      </w:pPr>
      <w:bookmarkStart w:id="37" w:name="_Toc417568018"/>
      <w:r w:rsidRPr="00BF046E">
        <w:t>Chapter 4: CLASS MODELS</w:t>
      </w:r>
      <w:bookmarkEnd w:id="37"/>
    </w:p>
    <w:p w:rsidR="00620155" w:rsidRPr="00BF046E" w:rsidRDefault="00620155" w:rsidP="00E665AA">
      <w:pPr>
        <w:pStyle w:val="Heading2"/>
      </w:pPr>
      <w:bookmarkStart w:id="38" w:name="_Toc417568019"/>
      <w:r w:rsidRPr="00BF046E">
        <w:t>4.1 Main Class Description</w:t>
      </w:r>
      <w:r w:rsidRPr="00BF046E">
        <w:rPr>
          <w:vertAlign w:val="superscript"/>
        </w:rPr>
        <w:footnoteReference w:id="1"/>
      </w:r>
      <w:bookmarkEnd w:id="38"/>
    </w:p>
    <w:p w:rsidR="00620155" w:rsidRPr="00BF046E" w:rsidRDefault="00620155" w:rsidP="00E366FD">
      <w:pPr>
        <w:rPr>
          <w:rFonts w:asciiTheme="majorHAnsi" w:hAnsiTheme="majorHAnsi"/>
          <w:b/>
          <w:color w:val="9D3511" w:themeColor="accent1" w:themeShade="BF"/>
          <w:spacing w:val="20"/>
          <w:sz w:val="28"/>
          <w:szCs w:val="32"/>
        </w:rPr>
      </w:pPr>
    </w:p>
    <w:tbl>
      <w:tblPr>
        <w:tblW w:w="8848" w:type="dxa"/>
        <w:tblInd w:w="6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167"/>
        <w:gridCol w:w="4681"/>
      </w:tblGrid>
      <w:tr w:rsidR="00E366FD" w:rsidRPr="00BF046E" w:rsidTr="000E0D09">
        <w:trPr>
          <w:trHeight w:val="289"/>
        </w:trPr>
        <w:tc>
          <w:tcPr>
            <w:tcW w:w="41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Name</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Main</w:t>
            </w:r>
          </w:p>
        </w:tc>
      </w:tr>
      <w:tr w:rsidR="00E366FD" w:rsidRPr="00BF046E" w:rsidTr="000E0D09">
        <w:trPr>
          <w:trHeight w:val="289"/>
        </w:trPr>
        <w:tc>
          <w:tcPr>
            <w:tcW w:w="41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Base Class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&lt;none&gt;</w:t>
            </w:r>
          </w:p>
        </w:tc>
      </w:tr>
      <w:tr w:rsidR="00E366FD" w:rsidRPr="00BF046E" w:rsidTr="000E0D09">
        <w:trPr>
          <w:trHeight w:val="735"/>
        </w:trPr>
        <w:tc>
          <w:tcPr>
            <w:tcW w:w="41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Purpose</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 xml:space="preserve">Display the list of synced Fotoball streams and provide the option to select a ball or load a new streams </w:t>
            </w:r>
          </w:p>
        </w:tc>
      </w:tr>
      <w:tr w:rsidR="00E366FD" w:rsidRPr="00BF046E" w:rsidTr="000E0D09">
        <w:trPr>
          <w:trHeight w:val="289"/>
        </w:trPr>
        <w:tc>
          <w:tcPr>
            <w:tcW w:w="41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States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Active, Inactive</w:t>
            </w:r>
          </w:p>
        </w:tc>
      </w:tr>
      <w:tr w:rsidR="00E366FD" w:rsidRPr="00BF046E" w:rsidTr="000E0D09">
        <w:trPr>
          <w:trHeight w:val="495"/>
        </w:trPr>
        <w:tc>
          <w:tcPr>
            <w:tcW w:w="41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Constructors</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Default: empty list</w:t>
            </w:r>
          </w:p>
          <w:p w:rsidR="00E366FD" w:rsidRPr="00BF046E" w:rsidRDefault="00E366FD" w:rsidP="000E0D09">
            <w:pPr>
              <w:pStyle w:val="TableStyle2"/>
              <w:rPr>
                <w:lang w:val="en-US"/>
              </w:rPr>
            </w:pPr>
            <w:r w:rsidRPr="00BF046E">
              <w:rPr>
                <w:lang w:val="en-US"/>
              </w:rPr>
              <w:t>Fotoball array: load existing Fotoballs</w:t>
            </w:r>
          </w:p>
        </w:tc>
      </w:tr>
      <w:tr w:rsidR="00E366FD" w:rsidRPr="00BF046E" w:rsidTr="000E0D09">
        <w:trPr>
          <w:trHeight w:val="485"/>
        </w:trPr>
        <w:tc>
          <w:tcPr>
            <w:tcW w:w="41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Mutators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activateBall()</w:t>
            </w:r>
          </w:p>
          <w:p w:rsidR="00E366FD" w:rsidRPr="00BF046E" w:rsidRDefault="00E366FD" w:rsidP="000E0D09">
            <w:pPr>
              <w:pStyle w:val="TableStyle2"/>
              <w:rPr>
                <w:lang w:val="en-US"/>
              </w:rPr>
            </w:pPr>
            <w:r w:rsidRPr="00BF046E">
              <w:rPr>
                <w:lang w:val="en-US"/>
              </w:rPr>
              <w:t>addBall()</w:t>
            </w:r>
          </w:p>
        </w:tc>
      </w:tr>
      <w:tr w:rsidR="00E366FD" w:rsidRPr="00BF046E" w:rsidTr="000E0D09">
        <w:trPr>
          <w:trHeight w:val="495"/>
        </w:trPr>
        <w:tc>
          <w:tcPr>
            <w:tcW w:w="41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Accessors</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getBalls()</w:t>
            </w:r>
          </w:p>
        </w:tc>
      </w:tr>
      <w:tr w:rsidR="00E366FD" w:rsidRPr="00BF046E" w:rsidTr="000E0D09">
        <w:trPr>
          <w:trHeight w:val="289"/>
        </w:trPr>
        <w:tc>
          <w:tcPr>
            <w:tcW w:w="41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Fields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Fotoballs[]</w:t>
            </w:r>
          </w:p>
        </w:tc>
      </w:tr>
    </w:tbl>
    <w:p w:rsidR="00E366FD" w:rsidRPr="00BF046E" w:rsidRDefault="00E366FD" w:rsidP="00E366FD">
      <w:pPr>
        <w:pStyle w:val="BodyA"/>
      </w:pPr>
    </w:p>
    <w:p w:rsidR="007864B0" w:rsidRPr="00BF046E" w:rsidRDefault="007864B0" w:rsidP="00E366FD">
      <w:pPr>
        <w:pStyle w:val="BodyA"/>
      </w:pPr>
    </w:p>
    <w:p w:rsidR="00E366FD" w:rsidRPr="00BF046E" w:rsidRDefault="00E366FD" w:rsidP="00E366FD">
      <w:pPr>
        <w:pStyle w:val="BodyA"/>
        <w:ind w:firstLine="540"/>
        <w:rPr>
          <w:b/>
          <w:bCs/>
        </w:rPr>
      </w:pPr>
      <w:r w:rsidRPr="00BF046E">
        <w:rPr>
          <w:b/>
          <w:bCs/>
        </w:rPr>
        <w:t>activateBall() Method Description</w:t>
      </w:r>
    </w:p>
    <w:p w:rsidR="00E366FD" w:rsidRPr="00BF046E" w:rsidRDefault="00E366FD" w:rsidP="00E366FD">
      <w:pPr>
        <w:pStyle w:val="BodyA"/>
      </w:pPr>
    </w:p>
    <w:p w:rsidR="00D705BD" w:rsidRPr="00BF046E" w:rsidRDefault="00D705BD" w:rsidP="00E366FD">
      <w:pPr>
        <w:pStyle w:val="BodyA"/>
      </w:pPr>
    </w:p>
    <w:tbl>
      <w:tblPr>
        <w:tblW w:w="8843" w:type="dxa"/>
        <w:tblInd w:w="6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164"/>
        <w:gridCol w:w="4679"/>
      </w:tblGrid>
      <w:tr w:rsidR="00E366FD" w:rsidRPr="00BF046E" w:rsidTr="000E0D09">
        <w:trPr>
          <w:trHeight w:val="289"/>
        </w:trPr>
        <w:tc>
          <w:tcPr>
            <w:tcW w:w="41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Prototype</w:t>
            </w:r>
          </w:p>
        </w:tc>
        <w:tc>
          <w:tcPr>
            <w:tcW w:w="46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private void activateBall(Object)</w:t>
            </w:r>
          </w:p>
        </w:tc>
      </w:tr>
      <w:tr w:rsidR="00E366FD" w:rsidRPr="00BF046E" w:rsidTr="000E0D09">
        <w:trPr>
          <w:trHeight w:val="485"/>
        </w:trPr>
        <w:tc>
          <w:tcPr>
            <w:tcW w:w="41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Purpose</w:t>
            </w:r>
          </w:p>
        </w:tc>
        <w:tc>
          <w:tcPr>
            <w:tcW w:w="467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Connects to a given Fotoball stream</w:t>
            </w:r>
          </w:p>
        </w:tc>
      </w:tr>
      <w:tr w:rsidR="00E366FD" w:rsidRPr="00BF046E" w:rsidTr="000E0D09">
        <w:trPr>
          <w:trHeight w:val="372"/>
        </w:trPr>
        <w:tc>
          <w:tcPr>
            <w:tcW w:w="41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Receives</w:t>
            </w:r>
          </w:p>
        </w:tc>
        <w:tc>
          <w:tcPr>
            <w:tcW w:w="46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a Fotoball object</w:t>
            </w:r>
          </w:p>
        </w:tc>
      </w:tr>
      <w:tr w:rsidR="00E366FD" w:rsidRPr="00BF046E" w:rsidTr="000E0D09">
        <w:trPr>
          <w:trHeight w:val="289"/>
        </w:trPr>
        <w:tc>
          <w:tcPr>
            <w:tcW w:w="41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Returns</w:t>
            </w:r>
          </w:p>
        </w:tc>
        <w:tc>
          <w:tcPr>
            <w:tcW w:w="467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nothing</w:t>
            </w:r>
          </w:p>
        </w:tc>
      </w:tr>
      <w:tr w:rsidR="00E366FD" w:rsidRPr="00BF046E" w:rsidTr="000E0D09">
        <w:trPr>
          <w:trHeight w:val="245"/>
        </w:trPr>
        <w:tc>
          <w:tcPr>
            <w:tcW w:w="41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Remarks</w:t>
            </w:r>
          </w:p>
        </w:tc>
        <w:tc>
          <w:tcPr>
            <w:tcW w:w="46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Will throw an exception if unsuccessful</w:t>
            </w:r>
          </w:p>
        </w:tc>
      </w:tr>
    </w:tbl>
    <w:p w:rsidR="00E366FD" w:rsidRPr="00BF046E" w:rsidRDefault="00E366FD" w:rsidP="00E366FD">
      <w:pPr>
        <w:pStyle w:val="BodyA"/>
        <w:rPr>
          <w:b/>
          <w:bCs/>
        </w:rPr>
      </w:pPr>
    </w:p>
    <w:p w:rsidR="007864B0" w:rsidRPr="00BF046E" w:rsidRDefault="007864B0" w:rsidP="00E366FD">
      <w:pPr>
        <w:pStyle w:val="BodyA"/>
        <w:rPr>
          <w:b/>
          <w:bCs/>
        </w:rPr>
      </w:pPr>
    </w:p>
    <w:p w:rsidR="00D705BD" w:rsidRPr="00BF046E" w:rsidRDefault="00E366FD" w:rsidP="00E366FD">
      <w:pPr>
        <w:pStyle w:val="BodyA"/>
        <w:tabs>
          <w:tab w:val="left" w:pos="540"/>
        </w:tabs>
        <w:rPr>
          <w:b/>
          <w:bCs/>
        </w:rPr>
      </w:pPr>
      <w:r w:rsidRPr="00BF046E">
        <w:rPr>
          <w:b/>
          <w:bCs/>
        </w:rPr>
        <w:tab/>
      </w:r>
    </w:p>
    <w:p w:rsidR="00D705BD" w:rsidRPr="00BF046E" w:rsidRDefault="00D705BD">
      <w:pPr>
        <w:spacing w:after="200"/>
        <w:rPr>
          <w:rFonts w:ascii="Helvetica" w:eastAsia="Arial Unicode MS" w:hAnsi="Arial Unicode MS" w:cs="Arial Unicode MS"/>
          <w:b/>
          <w:bCs/>
          <w:color w:val="000000"/>
          <w:szCs w:val="22"/>
          <w:u w:color="000000"/>
          <w:bdr w:val="nil"/>
        </w:rPr>
      </w:pPr>
      <w:r w:rsidRPr="00BF046E">
        <w:rPr>
          <w:b/>
          <w:bCs/>
        </w:rPr>
        <w:br w:type="page"/>
      </w:r>
    </w:p>
    <w:p w:rsidR="00E366FD" w:rsidRPr="00BF046E" w:rsidRDefault="00D705BD" w:rsidP="00E366FD">
      <w:pPr>
        <w:pStyle w:val="BodyA"/>
        <w:tabs>
          <w:tab w:val="left" w:pos="540"/>
        </w:tabs>
        <w:rPr>
          <w:b/>
          <w:bCs/>
        </w:rPr>
      </w:pPr>
      <w:r w:rsidRPr="00BF046E">
        <w:rPr>
          <w:b/>
          <w:bCs/>
        </w:rPr>
        <w:lastRenderedPageBreak/>
        <w:tab/>
      </w:r>
      <w:r w:rsidR="00E366FD" w:rsidRPr="00BF046E">
        <w:rPr>
          <w:b/>
          <w:bCs/>
        </w:rPr>
        <w:t>addBall() Method Description</w:t>
      </w:r>
    </w:p>
    <w:p w:rsidR="00E366FD" w:rsidRPr="00BF046E" w:rsidRDefault="00E366FD" w:rsidP="00E366FD">
      <w:pPr>
        <w:pStyle w:val="BodyA"/>
        <w:rPr>
          <w:b/>
          <w:bCs/>
        </w:rPr>
      </w:pPr>
    </w:p>
    <w:p w:rsidR="00D705BD" w:rsidRPr="00BF046E" w:rsidRDefault="00D705BD" w:rsidP="00E366FD">
      <w:pPr>
        <w:pStyle w:val="BodyA"/>
        <w:rPr>
          <w:b/>
          <w:bCs/>
        </w:rPr>
      </w:pPr>
    </w:p>
    <w:tbl>
      <w:tblPr>
        <w:tblW w:w="8843" w:type="dxa"/>
        <w:tblInd w:w="6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164"/>
        <w:gridCol w:w="4679"/>
      </w:tblGrid>
      <w:tr w:rsidR="00E366FD" w:rsidRPr="00BF046E" w:rsidTr="000E0D09">
        <w:trPr>
          <w:trHeight w:val="289"/>
        </w:trPr>
        <w:tc>
          <w:tcPr>
            <w:tcW w:w="41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Prototype</w:t>
            </w:r>
          </w:p>
        </w:tc>
        <w:tc>
          <w:tcPr>
            <w:tcW w:w="46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private void addBall()</w:t>
            </w:r>
          </w:p>
        </w:tc>
      </w:tr>
      <w:tr w:rsidR="00E366FD" w:rsidRPr="00BF046E" w:rsidTr="000E0D09">
        <w:trPr>
          <w:trHeight w:val="485"/>
        </w:trPr>
        <w:tc>
          <w:tcPr>
            <w:tcW w:w="41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Purpose</w:t>
            </w:r>
          </w:p>
        </w:tc>
        <w:tc>
          <w:tcPr>
            <w:tcW w:w="467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Connects to the AddNew view</w:t>
            </w:r>
          </w:p>
        </w:tc>
      </w:tr>
      <w:tr w:rsidR="00E366FD" w:rsidRPr="00BF046E" w:rsidTr="000E0D09">
        <w:trPr>
          <w:trHeight w:val="372"/>
        </w:trPr>
        <w:tc>
          <w:tcPr>
            <w:tcW w:w="41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Receives</w:t>
            </w:r>
          </w:p>
        </w:tc>
        <w:tc>
          <w:tcPr>
            <w:tcW w:w="46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nothing</w:t>
            </w:r>
          </w:p>
        </w:tc>
      </w:tr>
      <w:tr w:rsidR="00E366FD" w:rsidRPr="00BF046E" w:rsidTr="000E0D09">
        <w:trPr>
          <w:trHeight w:val="289"/>
        </w:trPr>
        <w:tc>
          <w:tcPr>
            <w:tcW w:w="41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Returns</w:t>
            </w:r>
          </w:p>
        </w:tc>
        <w:tc>
          <w:tcPr>
            <w:tcW w:w="467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nothing</w:t>
            </w:r>
          </w:p>
        </w:tc>
      </w:tr>
      <w:tr w:rsidR="00E366FD" w:rsidRPr="00BF046E" w:rsidTr="000E0D09">
        <w:trPr>
          <w:trHeight w:val="245"/>
        </w:trPr>
        <w:tc>
          <w:tcPr>
            <w:tcW w:w="41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Remarks</w:t>
            </w:r>
          </w:p>
        </w:tc>
        <w:tc>
          <w:tcPr>
            <w:tcW w:w="46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This method will link to the AddNew class</w:t>
            </w:r>
          </w:p>
        </w:tc>
      </w:tr>
    </w:tbl>
    <w:p w:rsidR="00E366FD" w:rsidRPr="00BF046E" w:rsidRDefault="007864B0" w:rsidP="007864B0">
      <w:pPr>
        <w:pStyle w:val="BodyA"/>
        <w:tabs>
          <w:tab w:val="left" w:pos="540"/>
        </w:tabs>
        <w:ind w:left="540" w:firstLine="540"/>
        <w:rPr>
          <w:b/>
          <w:bCs/>
        </w:rPr>
      </w:pPr>
      <w:r w:rsidRPr="00BF046E">
        <w:rPr>
          <w:b/>
          <w:bCs/>
        </w:rPr>
        <w:br/>
      </w:r>
      <w:r w:rsidRPr="00BF046E">
        <w:rPr>
          <w:b/>
          <w:bCs/>
        </w:rPr>
        <w:br/>
      </w:r>
      <w:r w:rsidR="00E366FD" w:rsidRPr="00BF046E">
        <w:rPr>
          <w:b/>
          <w:bCs/>
        </w:rPr>
        <w:t>getBalls() Method Description</w:t>
      </w:r>
    </w:p>
    <w:p w:rsidR="00E366FD" w:rsidRPr="00BF046E" w:rsidRDefault="00E366FD" w:rsidP="00E366FD">
      <w:pPr>
        <w:pStyle w:val="BodyA"/>
      </w:pPr>
    </w:p>
    <w:p w:rsidR="00D705BD" w:rsidRPr="00BF046E" w:rsidRDefault="00D705BD" w:rsidP="00E366FD">
      <w:pPr>
        <w:pStyle w:val="BodyA"/>
      </w:pPr>
    </w:p>
    <w:tbl>
      <w:tblPr>
        <w:tblW w:w="8843" w:type="dxa"/>
        <w:tblInd w:w="6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164"/>
        <w:gridCol w:w="4679"/>
      </w:tblGrid>
      <w:tr w:rsidR="00E366FD" w:rsidRPr="00BF046E" w:rsidTr="000E0D09">
        <w:trPr>
          <w:trHeight w:val="289"/>
        </w:trPr>
        <w:tc>
          <w:tcPr>
            <w:tcW w:w="41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Prototype</w:t>
            </w:r>
          </w:p>
        </w:tc>
        <w:tc>
          <w:tcPr>
            <w:tcW w:w="46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private Object[] getBalls()</w:t>
            </w:r>
          </w:p>
        </w:tc>
      </w:tr>
      <w:tr w:rsidR="00E366FD" w:rsidRPr="00BF046E" w:rsidTr="000E0D09">
        <w:trPr>
          <w:trHeight w:val="485"/>
        </w:trPr>
        <w:tc>
          <w:tcPr>
            <w:tcW w:w="41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Purpose</w:t>
            </w:r>
          </w:p>
        </w:tc>
        <w:tc>
          <w:tcPr>
            <w:tcW w:w="467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Queries the Fotoball database and displays the list of synced Fotoball streams (if any)</w:t>
            </w:r>
          </w:p>
        </w:tc>
      </w:tr>
      <w:tr w:rsidR="00E366FD" w:rsidRPr="00BF046E" w:rsidTr="000E0D09">
        <w:trPr>
          <w:trHeight w:val="372"/>
        </w:trPr>
        <w:tc>
          <w:tcPr>
            <w:tcW w:w="41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Receives</w:t>
            </w:r>
          </w:p>
        </w:tc>
        <w:tc>
          <w:tcPr>
            <w:tcW w:w="46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nothing</w:t>
            </w:r>
          </w:p>
        </w:tc>
      </w:tr>
      <w:tr w:rsidR="00E366FD" w:rsidRPr="00BF046E" w:rsidTr="000E0D09">
        <w:trPr>
          <w:trHeight w:val="289"/>
        </w:trPr>
        <w:tc>
          <w:tcPr>
            <w:tcW w:w="41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Returns</w:t>
            </w:r>
          </w:p>
        </w:tc>
        <w:tc>
          <w:tcPr>
            <w:tcW w:w="467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array of Football objects</w:t>
            </w:r>
          </w:p>
        </w:tc>
      </w:tr>
      <w:tr w:rsidR="00E366FD" w:rsidRPr="00BF046E" w:rsidTr="000E0D09">
        <w:trPr>
          <w:trHeight w:val="245"/>
        </w:trPr>
        <w:tc>
          <w:tcPr>
            <w:tcW w:w="41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Remarks</w:t>
            </w:r>
          </w:p>
        </w:tc>
        <w:tc>
          <w:tcPr>
            <w:tcW w:w="46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Will display a message if no Fotoballs are found</w:t>
            </w:r>
          </w:p>
        </w:tc>
      </w:tr>
    </w:tbl>
    <w:p w:rsidR="00E366FD" w:rsidRPr="00BF046E" w:rsidRDefault="00E366FD" w:rsidP="00E366FD">
      <w:pPr>
        <w:pStyle w:val="BodyA"/>
      </w:pPr>
    </w:p>
    <w:p w:rsidR="00E366FD" w:rsidRPr="00BF046E" w:rsidRDefault="00E366FD" w:rsidP="00E366FD">
      <w:pPr>
        <w:pStyle w:val="BodyA"/>
      </w:pPr>
    </w:p>
    <w:p w:rsidR="00E366FD" w:rsidRPr="00BF046E" w:rsidRDefault="00E366FD" w:rsidP="00E366FD">
      <w:pPr>
        <w:spacing w:after="200"/>
      </w:pPr>
      <w:r w:rsidRPr="00BF046E">
        <w:br w:type="page"/>
      </w:r>
    </w:p>
    <w:p w:rsidR="00E366FD" w:rsidRPr="00BF046E" w:rsidRDefault="00E366FD" w:rsidP="00E665AA">
      <w:pPr>
        <w:pStyle w:val="Heading2"/>
      </w:pPr>
      <w:bookmarkStart w:id="39" w:name="_Toc417568020"/>
      <w:r w:rsidRPr="00BF046E">
        <w:lastRenderedPageBreak/>
        <w:t>4.2 AddNew Class Description</w:t>
      </w:r>
      <w:r w:rsidRPr="00BF046E">
        <w:rPr>
          <w:vertAlign w:val="superscript"/>
        </w:rPr>
        <w:footnoteReference w:id="2"/>
      </w:r>
      <w:bookmarkEnd w:id="39"/>
    </w:p>
    <w:p w:rsidR="00E366FD" w:rsidRPr="00BF046E" w:rsidRDefault="00E366FD" w:rsidP="00E366FD"/>
    <w:tbl>
      <w:tblPr>
        <w:tblW w:w="8758" w:type="dxa"/>
        <w:tblInd w:w="7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077"/>
        <w:gridCol w:w="4681"/>
      </w:tblGrid>
      <w:tr w:rsidR="00E366FD" w:rsidRPr="00BF046E" w:rsidTr="000E0D09">
        <w:trPr>
          <w:trHeight w:val="289"/>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Name</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AddNew</w:t>
            </w:r>
          </w:p>
        </w:tc>
      </w:tr>
      <w:tr w:rsidR="00E366FD" w:rsidRPr="00BF046E" w:rsidTr="000E0D09">
        <w:trPr>
          <w:trHeight w:val="289"/>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Base Class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&lt;none&gt;</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Purpose</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Provides an interface to connect a new Fotoball</w:t>
            </w:r>
          </w:p>
        </w:tc>
      </w:tr>
      <w:tr w:rsidR="00E366FD" w:rsidRPr="00BF046E" w:rsidTr="000E0D09">
        <w:trPr>
          <w:trHeight w:val="289"/>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States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Active, Inactive</w:t>
            </w:r>
          </w:p>
        </w:tc>
      </w:tr>
      <w:tr w:rsidR="00E366FD" w:rsidRPr="00BF046E" w:rsidTr="000E0D09">
        <w:trPr>
          <w:trHeight w:val="49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Constructors</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Default only</w:t>
            </w:r>
          </w:p>
        </w:tc>
      </w:tr>
      <w:tr w:rsidR="00E366FD" w:rsidRPr="00BF046E" w:rsidTr="000E0D09">
        <w:trPr>
          <w:trHeight w:val="289"/>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Mutators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syncBall()</w:t>
            </w:r>
          </w:p>
        </w:tc>
      </w:tr>
      <w:tr w:rsidR="00E366FD" w:rsidRPr="00BF046E" w:rsidTr="000E0D09">
        <w:trPr>
          <w:trHeight w:val="72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Accessors*</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getName()</w:t>
            </w:r>
          </w:p>
          <w:p w:rsidR="00E366FD" w:rsidRPr="00BF046E" w:rsidRDefault="00E366FD" w:rsidP="000E0D09">
            <w:pPr>
              <w:pStyle w:val="TableStyle2"/>
              <w:rPr>
                <w:lang w:val="en-US"/>
              </w:rPr>
            </w:pPr>
            <w:r w:rsidRPr="00BF046E">
              <w:rPr>
                <w:lang w:val="en-US"/>
              </w:rPr>
              <w:t>getIP()</w:t>
            </w:r>
          </w:p>
          <w:p w:rsidR="00E366FD" w:rsidRPr="00BF046E" w:rsidRDefault="00E366FD" w:rsidP="000E0D09">
            <w:pPr>
              <w:pStyle w:val="TableStyle2"/>
              <w:rPr>
                <w:lang w:val="en-US"/>
              </w:rPr>
            </w:pPr>
            <w:r w:rsidRPr="00BF046E">
              <w:rPr>
                <w:lang w:val="en-US"/>
              </w:rPr>
              <w:t>getPort()</w:t>
            </w:r>
          </w:p>
        </w:tc>
      </w:tr>
      <w:tr w:rsidR="00E366FD" w:rsidRPr="00BF046E" w:rsidTr="000E0D09">
        <w:trPr>
          <w:trHeight w:val="725"/>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Fields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Name: string</w:t>
            </w:r>
          </w:p>
          <w:p w:rsidR="00E366FD" w:rsidRPr="00BF046E" w:rsidRDefault="00E366FD" w:rsidP="000E0D09">
            <w:pPr>
              <w:pStyle w:val="TableStyle2"/>
              <w:rPr>
                <w:lang w:val="en-US"/>
              </w:rPr>
            </w:pPr>
            <w:r w:rsidRPr="00BF046E">
              <w:rPr>
                <w:lang w:val="en-US"/>
              </w:rPr>
              <w:t>IP: long integer</w:t>
            </w:r>
          </w:p>
          <w:p w:rsidR="00E366FD" w:rsidRPr="00BF046E" w:rsidRDefault="00E366FD" w:rsidP="000E0D09">
            <w:pPr>
              <w:pStyle w:val="TableStyle2"/>
              <w:rPr>
                <w:lang w:val="en-US"/>
              </w:rPr>
            </w:pPr>
            <w:r w:rsidRPr="00BF046E">
              <w:rPr>
                <w:lang w:val="en-US"/>
              </w:rPr>
              <w:t>Port: integer</w:t>
            </w:r>
          </w:p>
        </w:tc>
      </w:tr>
    </w:tbl>
    <w:p w:rsidR="00E366FD" w:rsidRPr="00BF046E" w:rsidRDefault="00E366FD" w:rsidP="00E366FD">
      <w:pPr>
        <w:pStyle w:val="BodyA"/>
        <w:rPr>
          <w:b/>
          <w:bCs/>
        </w:rPr>
      </w:pPr>
    </w:p>
    <w:p w:rsidR="00E366FD" w:rsidRPr="00BF046E" w:rsidRDefault="00E366FD" w:rsidP="00E366FD">
      <w:pPr>
        <w:pStyle w:val="BodyA"/>
        <w:tabs>
          <w:tab w:val="left" w:pos="540"/>
        </w:tabs>
        <w:rPr>
          <w:b/>
          <w:bCs/>
        </w:rPr>
      </w:pPr>
      <w:r w:rsidRPr="00BF046E">
        <w:rPr>
          <w:b/>
          <w:bCs/>
        </w:rPr>
        <w:tab/>
      </w:r>
    </w:p>
    <w:p w:rsidR="00E366FD" w:rsidRPr="00BF046E" w:rsidRDefault="00E366FD" w:rsidP="00E366FD">
      <w:pPr>
        <w:pStyle w:val="BodyA"/>
        <w:tabs>
          <w:tab w:val="left" w:pos="540"/>
        </w:tabs>
        <w:rPr>
          <w:b/>
          <w:bCs/>
        </w:rPr>
      </w:pPr>
      <w:r w:rsidRPr="00BF046E">
        <w:rPr>
          <w:b/>
          <w:bCs/>
        </w:rPr>
        <w:tab/>
        <w:t>syncBall() Method Description</w:t>
      </w:r>
    </w:p>
    <w:p w:rsidR="00E366FD" w:rsidRPr="00BF046E" w:rsidRDefault="00E366FD" w:rsidP="00E366FD">
      <w:pPr>
        <w:pStyle w:val="BodyA"/>
      </w:pPr>
    </w:p>
    <w:p w:rsidR="00D705BD" w:rsidRPr="00BF046E" w:rsidRDefault="00D705BD" w:rsidP="00E366FD">
      <w:pPr>
        <w:pStyle w:val="BodyA"/>
      </w:pPr>
    </w:p>
    <w:tbl>
      <w:tblPr>
        <w:tblW w:w="8753" w:type="dxa"/>
        <w:tblInd w:w="7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074"/>
        <w:gridCol w:w="4679"/>
      </w:tblGrid>
      <w:tr w:rsidR="00E366FD" w:rsidRPr="00BF046E" w:rsidTr="000E0D09">
        <w:trPr>
          <w:trHeight w:val="289"/>
        </w:trPr>
        <w:tc>
          <w:tcPr>
            <w:tcW w:w="40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Prototype</w:t>
            </w:r>
          </w:p>
        </w:tc>
        <w:tc>
          <w:tcPr>
            <w:tcW w:w="46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private void syncBall(String name, long ip, int port)</w:t>
            </w:r>
          </w:p>
        </w:tc>
      </w:tr>
      <w:tr w:rsidR="00E366FD" w:rsidRPr="00BF046E" w:rsidTr="000E0D09">
        <w:trPr>
          <w:trHeight w:val="485"/>
        </w:trPr>
        <w:tc>
          <w:tcPr>
            <w:tcW w:w="40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Purpose</w:t>
            </w:r>
          </w:p>
        </w:tc>
        <w:tc>
          <w:tcPr>
            <w:tcW w:w="467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Uses inputted data to connect with an external Fotoball</w:t>
            </w:r>
          </w:p>
        </w:tc>
      </w:tr>
      <w:tr w:rsidR="00E366FD" w:rsidRPr="00BF046E" w:rsidTr="000E0D09">
        <w:trPr>
          <w:trHeight w:val="372"/>
        </w:trPr>
        <w:tc>
          <w:tcPr>
            <w:tcW w:w="40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Receives</w:t>
            </w:r>
          </w:p>
        </w:tc>
        <w:tc>
          <w:tcPr>
            <w:tcW w:w="46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name, IP address, port number</w:t>
            </w:r>
          </w:p>
        </w:tc>
      </w:tr>
      <w:tr w:rsidR="00E366FD" w:rsidRPr="00BF046E" w:rsidTr="000E0D09">
        <w:trPr>
          <w:trHeight w:val="289"/>
        </w:trPr>
        <w:tc>
          <w:tcPr>
            <w:tcW w:w="40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Returns</w:t>
            </w:r>
          </w:p>
        </w:tc>
        <w:tc>
          <w:tcPr>
            <w:tcW w:w="467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nothing</w:t>
            </w:r>
          </w:p>
        </w:tc>
      </w:tr>
      <w:tr w:rsidR="00E366FD" w:rsidRPr="00BF046E" w:rsidTr="000E0D09">
        <w:trPr>
          <w:trHeight w:val="245"/>
        </w:trPr>
        <w:tc>
          <w:tcPr>
            <w:tcW w:w="40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Remarks</w:t>
            </w:r>
          </w:p>
        </w:tc>
        <w:tc>
          <w:tcPr>
            <w:tcW w:w="46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Will throw an exception if unsuccessful</w:t>
            </w:r>
          </w:p>
        </w:tc>
      </w:tr>
    </w:tbl>
    <w:p w:rsidR="00E366FD" w:rsidRPr="00BF046E" w:rsidRDefault="00E366FD" w:rsidP="00E366FD">
      <w:pPr>
        <w:pStyle w:val="BodyA"/>
      </w:pPr>
    </w:p>
    <w:p w:rsidR="00E366FD" w:rsidRPr="00BF046E" w:rsidRDefault="00E366FD" w:rsidP="00E366FD">
      <w:pPr>
        <w:tabs>
          <w:tab w:val="left" w:pos="540"/>
        </w:tabs>
      </w:pPr>
      <w:r w:rsidRPr="00BF046E">
        <w:tab/>
        <w:t>*No description for three getters since they are fairly self-explanatory</w:t>
      </w:r>
    </w:p>
    <w:p w:rsidR="00E366FD" w:rsidRPr="00BF046E" w:rsidRDefault="00E366FD" w:rsidP="00E366FD">
      <w:pPr>
        <w:pStyle w:val="Heading3"/>
        <w:rPr>
          <w:sz w:val="32"/>
        </w:rPr>
      </w:pPr>
      <w:r w:rsidRPr="00BF046E">
        <w:rPr>
          <w:sz w:val="32"/>
        </w:rPr>
        <w:br/>
      </w:r>
    </w:p>
    <w:p w:rsidR="00E366FD" w:rsidRPr="00BF046E" w:rsidRDefault="00E366FD" w:rsidP="00E366FD">
      <w:pPr>
        <w:spacing w:after="200"/>
        <w:rPr>
          <w:rFonts w:asciiTheme="majorHAnsi" w:hAnsiTheme="majorHAnsi"/>
          <w:b/>
          <w:color w:val="D34817" w:themeColor="accent1"/>
          <w:spacing w:val="20"/>
          <w:sz w:val="32"/>
          <w:szCs w:val="24"/>
        </w:rPr>
      </w:pPr>
      <w:r w:rsidRPr="00BF046E">
        <w:rPr>
          <w:sz w:val="32"/>
        </w:rPr>
        <w:br w:type="page"/>
      </w:r>
    </w:p>
    <w:p w:rsidR="00E366FD" w:rsidRPr="00BF046E" w:rsidRDefault="00E366FD" w:rsidP="00E665AA">
      <w:pPr>
        <w:pStyle w:val="Heading2"/>
      </w:pPr>
      <w:bookmarkStart w:id="40" w:name="_Toc417568021"/>
      <w:r w:rsidRPr="00BF046E">
        <w:lastRenderedPageBreak/>
        <w:t>4.3 LiveFeed Class Description</w:t>
      </w:r>
      <w:r w:rsidRPr="00BF046E">
        <w:rPr>
          <w:vertAlign w:val="superscript"/>
        </w:rPr>
        <w:footnoteReference w:id="3"/>
      </w:r>
      <w:bookmarkEnd w:id="40"/>
    </w:p>
    <w:p w:rsidR="00E366FD" w:rsidRPr="00BF046E" w:rsidRDefault="00E366FD" w:rsidP="00E366FD">
      <w:pPr>
        <w:pStyle w:val="BodyA"/>
        <w:widowControl w:val="0"/>
        <w:rPr>
          <w:b/>
          <w:bCs/>
        </w:rPr>
      </w:pPr>
    </w:p>
    <w:tbl>
      <w:tblPr>
        <w:tblW w:w="8758" w:type="dxa"/>
        <w:tblInd w:w="7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077"/>
        <w:gridCol w:w="4681"/>
      </w:tblGrid>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Name</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LiveFeed</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Base Class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&lt;none&gt;</w:t>
            </w:r>
          </w:p>
        </w:tc>
      </w:tr>
      <w:tr w:rsidR="00E366FD" w:rsidRPr="00BF046E" w:rsidTr="000E0D09">
        <w:trPr>
          <w:trHeight w:val="72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Purpose</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LiveFeed displays the video image being transmitted by the Fotoball and provides user options to change views or to capture video data</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States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Active, Inactive</w:t>
            </w:r>
          </w:p>
        </w:tc>
      </w:tr>
      <w:tr w:rsidR="00E366FD" w:rsidRPr="00BF046E" w:rsidTr="000E0D09">
        <w:trPr>
          <w:trHeight w:val="48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Constructors</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Default: no camera loaded</w:t>
            </w:r>
          </w:p>
          <w:p w:rsidR="00E366FD" w:rsidRPr="00BF046E" w:rsidRDefault="00E366FD" w:rsidP="000E0D09">
            <w:pPr>
              <w:pStyle w:val="TableStyle2"/>
              <w:rPr>
                <w:lang w:val="en-US"/>
              </w:rPr>
            </w:pPr>
            <w:r w:rsidRPr="00BF046E">
              <w:rPr>
                <w:lang w:val="en-US"/>
              </w:rPr>
              <w:t>Ball Object: sends one Fotoball object to be used</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Mutators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setCamera()</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Accessors</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getVideo()</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Fields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video_feed</w:t>
            </w:r>
          </w:p>
        </w:tc>
      </w:tr>
    </w:tbl>
    <w:p w:rsidR="00E366FD" w:rsidRPr="00BF046E" w:rsidRDefault="00E366FD" w:rsidP="00E366FD">
      <w:pPr>
        <w:pStyle w:val="BodyA"/>
        <w:widowControl w:val="0"/>
        <w:rPr>
          <w:b/>
          <w:bCs/>
        </w:rPr>
      </w:pPr>
    </w:p>
    <w:p w:rsidR="00E366FD" w:rsidRPr="00BF046E" w:rsidRDefault="00E366FD" w:rsidP="00E366FD">
      <w:pPr>
        <w:pStyle w:val="BodyA"/>
        <w:rPr>
          <w:b/>
          <w:bCs/>
        </w:rPr>
      </w:pPr>
    </w:p>
    <w:p w:rsidR="00E366FD" w:rsidRPr="00BF046E" w:rsidRDefault="00E366FD" w:rsidP="00E366FD">
      <w:pPr>
        <w:pStyle w:val="BodyA"/>
        <w:rPr>
          <w:b/>
          <w:bCs/>
        </w:rPr>
      </w:pPr>
    </w:p>
    <w:p w:rsidR="00E366FD" w:rsidRPr="00BF046E" w:rsidRDefault="00E366FD" w:rsidP="00E366FD">
      <w:pPr>
        <w:pStyle w:val="BodyA"/>
        <w:tabs>
          <w:tab w:val="left" w:pos="540"/>
        </w:tabs>
        <w:rPr>
          <w:b/>
          <w:bCs/>
        </w:rPr>
      </w:pPr>
      <w:r w:rsidRPr="00BF046E">
        <w:rPr>
          <w:b/>
          <w:bCs/>
        </w:rPr>
        <w:tab/>
        <w:t>setCamera() Method Description</w:t>
      </w:r>
    </w:p>
    <w:p w:rsidR="00E366FD" w:rsidRPr="00BF046E" w:rsidRDefault="00E366FD" w:rsidP="00E366FD">
      <w:pPr>
        <w:pStyle w:val="BodyA"/>
        <w:widowControl w:val="0"/>
        <w:rPr>
          <w:b/>
          <w:bCs/>
        </w:rPr>
      </w:pPr>
    </w:p>
    <w:tbl>
      <w:tblPr>
        <w:tblW w:w="8758" w:type="dxa"/>
        <w:tblInd w:w="7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077"/>
        <w:gridCol w:w="4681"/>
      </w:tblGrid>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Prototype</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private void setCamera(int camNum)</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Purpose</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Specify which camera to use</w:t>
            </w:r>
          </w:p>
        </w:tc>
      </w:tr>
      <w:tr w:rsidR="00E366FD" w:rsidRPr="00BF046E" w:rsidTr="000E0D09">
        <w:trPr>
          <w:trHeight w:val="48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Receives</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camNum - an integer specifying which camera to turn on</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Returns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nothing</w:t>
            </w:r>
          </w:p>
        </w:tc>
      </w:tr>
      <w:tr w:rsidR="00E366FD" w:rsidRPr="00BF046E" w:rsidTr="000E0D09">
        <w:trPr>
          <w:trHeight w:val="48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Remarks</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This method will also make sure every other camera is turned off, so only one is live at a time</w:t>
            </w:r>
          </w:p>
        </w:tc>
      </w:tr>
    </w:tbl>
    <w:p w:rsidR="00E366FD" w:rsidRPr="00BF046E" w:rsidRDefault="00E366FD" w:rsidP="00E366FD">
      <w:pPr>
        <w:pStyle w:val="BodyA"/>
        <w:widowControl w:val="0"/>
        <w:rPr>
          <w:b/>
          <w:bCs/>
        </w:rPr>
      </w:pPr>
    </w:p>
    <w:p w:rsidR="00E366FD" w:rsidRPr="00BF046E" w:rsidRDefault="00E366FD" w:rsidP="00E366FD">
      <w:pPr>
        <w:pStyle w:val="BodyA"/>
        <w:widowControl w:val="0"/>
        <w:rPr>
          <w:b/>
          <w:bCs/>
        </w:rPr>
      </w:pPr>
    </w:p>
    <w:p w:rsidR="00E366FD" w:rsidRPr="00BF046E" w:rsidRDefault="00E366FD" w:rsidP="00E366FD">
      <w:pPr>
        <w:pStyle w:val="BodyA"/>
        <w:rPr>
          <w:b/>
          <w:bCs/>
        </w:rPr>
      </w:pPr>
    </w:p>
    <w:p w:rsidR="00E366FD" w:rsidRPr="00BF046E" w:rsidRDefault="00E366FD" w:rsidP="00E366FD">
      <w:pPr>
        <w:pStyle w:val="BodyA"/>
        <w:tabs>
          <w:tab w:val="left" w:pos="540"/>
        </w:tabs>
        <w:rPr>
          <w:b/>
          <w:bCs/>
        </w:rPr>
      </w:pPr>
      <w:r w:rsidRPr="00BF046E">
        <w:rPr>
          <w:b/>
          <w:bCs/>
        </w:rPr>
        <w:tab/>
        <w:t>getVideo() method Description</w:t>
      </w:r>
    </w:p>
    <w:p w:rsidR="00E366FD" w:rsidRPr="00BF046E" w:rsidRDefault="00E366FD" w:rsidP="00E366FD">
      <w:pPr>
        <w:pStyle w:val="BodyA"/>
        <w:widowControl w:val="0"/>
        <w:rPr>
          <w:b/>
          <w:bCs/>
        </w:rPr>
      </w:pPr>
    </w:p>
    <w:tbl>
      <w:tblPr>
        <w:tblW w:w="8758" w:type="dxa"/>
        <w:tblInd w:w="7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077"/>
        <w:gridCol w:w="4681"/>
      </w:tblGrid>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Prototype</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public Object getVideo()</w:t>
            </w:r>
          </w:p>
        </w:tc>
      </w:tr>
      <w:tr w:rsidR="00E366FD" w:rsidRPr="00BF046E" w:rsidTr="000E0D09">
        <w:trPr>
          <w:trHeight w:val="485"/>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Purpose</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To extract the video in use and save it to the device gallery</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Receives</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nothing</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Returns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The current video object from the LiveFeed screen</w:t>
            </w:r>
          </w:p>
        </w:tc>
      </w:tr>
      <w:tr w:rsidR="00E366FD" w:rsidRPr="00BF046E" w:rsidTr="000E0D09">
        <w:trPr>
          <w:trHeight w:val="48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Remarks</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Will throw an exception if the video is unable to be returned</w:t>
            </w:r>
          </w:p>
        </w:tc>
      </w:tr>
    </w:tbl>
    <w:p w:rsidR="00E366FD" w:rsidRPr="00BF046E" w:rsidRDefault="00E366FD" w:rsidP="00E366FD">
      <w:pPr>
        <w:pStyle w:val="Heading3"/>
        <w:rPr>
          <w:sz w:val="32"/>
        </w:rPr>
      </w:pPr>
    </w:p>
    <w:p w:rsidR="00E366FD" w:rsidRPr="00BF046E" w:rsidRDefault="00E366FD" w:rsidP="00E665AA">
      <w:pPr>
        <w:pStyle w:val="Heading2"/>
      </w:pPr>
      <w:bookmarkStart w:id="41" w:name="_Toc417568022"/>
      <w:r w:rsidRPr="00BF046E">
        <w:t>4.4 About Class Description</w:t>
      </w:r>
      <w:r w:rsidRPr="00BF046E">
        <w:rPr>
          <w:vertAlign w:val="superscript"/>
        </w:rPr>
        <w:footnoteReference w:id="4"/>
      </w:r>
      <w:bookmarkEnd w:id="41"/>
      <w:r w:rsidRPr="00BF046E">
        <w:br/>
      </w:r>
    </w:p>
    <w:tbl>
      <w:tblPr>
        <w:tblW w:w="8758" w:type="dxa"/>
        <w:tblInd w:w="7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077"/>
        <w:gridCol w:w="4681"/>
      </w:tblGrid>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Name</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About</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Base Class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&lt;none&gt;</w:t>
            </w:r>
          </w:p>
        </w:tc>
      </w:tr>
      <w:tr w:rsidR="00E366FD" w:rsidRPr="00BF046E" w:rsidTr="000E0D09">
        <w:trPr>
          <w:trHeight w:val="48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Purpose</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Display creator information, version details, and link to website</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States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Active, Inactive</w:t>
            </w:r>
          </w:p>
        </w:tc>
      </w:tr>
      <w:tr w:rsidR="00E366FD" w:rsidRPr="00BF046E" w:rsidTr="000E0D09">
        <w:trPr>
          <w:trHeight w:val="48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Constructors</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Default only</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Mutators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none</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Accessors</w:t>
            </w:r>
          </w:p>
        </w:tc>
        <w:tc>
          <w:tcPr>
            <w:tcW w:w="4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getVersion()</w:t>
            </w:r>
          </w:p>
        </w:tc>
      </w:tr>
      <w:tr w:rsidR="00E366FD" w:rsidRPr="00BF046E" w:rsidTr="000E0D09">
        <w:trPr>
          <w:trHeight w:val="245"/>
        </w:trPr>
        <w:tc>
          <w:tcPr>
            <w:tcW w:w="4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b/>
                <w:bCs/>
                <w:lang w:val="en-US"/>
              </w:rPr>
              <w:t>Fields</w:t>
            </w:r>
          </w:p>
        </w:tc>
        <w:tc>
          <w:tcPr>
            <w:tcW w:w="4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66FD" w:rsidRPr="00BF046E" w:rsidRDefault="00E366FD" w:rsidP="000E0D09">
            <w:pPr>
              <w:pStyle w:val="TableStyle2"/>
              <w:rPr>
                <w:lang w:val="en-US"/>
              </w:rPr>
            </w:pPr>
            <w:r w:rsidRPr="00BF046E">
              <w:rPr>
                <w:lang w:val="en-US"/>
              </w:rPr>
              <w:t>version: float</w:t>
            </w:r>
          </w:p>
        </w:tc>
      </w:tr>
    </w:tbl>
    <w:p w:rsidR="00E366FD" w:rsidRPr="00BF046E" w:rsidRDefault="00E366FD" w:rsidP="00E366FD"/>
    <w:p w:rsidR="002B1366" w:rsidRPr="00BF046E" w:rsidRDefault="002B1366">
      <w:pPr>
        <w:spacing w:after="200"/>
        <w:rPr>
          <w:rFonts w:asciiTheme="majorHAnsi" w:hAnsiTheme="majorHAnsi"/>
          <w:b/>
          <w:color w:val="9D3511" w:themeColor="accent1" w:themeShade="BF"/>
          <w:spacing w:val="20"/>
          <w:sz w:val="28"/>
          <w:szCs w:val="32"/>
        </w:rPr>
      </w:pPr>
      <w:r w:rsidRPr="00BF046E">
        <w:rPr>
          <w:rFonts w:asciiTheme="majorHAnsi" w:hAnsiTheme="majorHAnsi"/>
          <w:b/>
          <w:color w:val="9D3511" w:themeColor="accent1" w:themeShade="BF"/>
          <w:spacing w:val="20"/>
          <w:sz w:val="28"/>
          <w:szCs w:val="32"/>
        </w:rPr>
        <w:br w:type="page"/>
      </w:r>
    </w:p>
    <w:p w:rsidR="00E366FD" w:rsidRPr="00BF046E" w:rsidRDefault="002B1366" w:rsidP="002B1366">
      <w:pPr>
        <w:pStyle w:val="Heading1"/>
      </w:pPr>
      <w:bookmarkStart w:id="42" w:name="_Toc417568023"/>
      <w:r w:rsidRPr="00BF046E">
        <w:lastRenderedPageBreak/>
        <w:t>Chapter 5: TESTING &amp; INTEGRATION PLAN</w:t>
      </w:r>
      <w:bookmarkEnd w:id="42"/>
    </w:p>
    <w:p w:rsidR="002B1366" w:rsidRPr="00BF046E" w:rsidRDefault="002B1366" w:rsidP="002B1366"/>
    <w:p w:rsidR="002B1366" w:rsidRPr="00BF046E" w:rsidRDefault="002B1366" w:rsidP="002B1366">
      <w:pPr>
        <w:pStyle w:val="Heading2"/>
      </w:pPr>
      <w:bookmarkStart w:id="43" w:name="_Toc417568024"/>
      <w:r w:rsidRPr="00BF046E">
        <w:t>5.1 Introduction</w:t>
      </w:r>
      <w:bookmarkEnd w:id="43"/>
      <w:r w:rsidRPr="00BF046E">
        <w:br/>
      </w:r>
    </w:p>
    <w:p w:rsidR="002B1366" w:rsidRPr="00BF046E" w:rsidRDefault="002B1366" w:rsidP="002B1366">
      <w:pPr>
        <w:spacing w:after="200"/>
      </w:pPr>
      <w:bookmarkStart w:id="44" w:name="_Toc417568025"/>
      <w:r w:rsidRPr="00BF046E">
        <w:rPr>
          <w:rStyle w:val="Heading3Char"/>
        </w:rPr>
        <w:t>5.1.1 Purpose</w:t>
      </w:r>
      <w:bookmarkEnd w:id="44"/>
      <w:r w:rsidRPr="00BF046E">
        <w:t xml:space="preserve"> - The main purpose of the system integration and testing is to validate the hardware and software.</w:t>
      </w:r>
    </w:p>
    <w:p w:rsidR="002B1366" w:rsidRPr="00BF046E" w:rsidRDefault="002B1366" w:rsidP="002B1366">
      <w:pPr>
        <w:spacing w:after="200"/>
      </w:pPr>
      <w:r w:rsidRPr="00BF046E">
        <w:t>This is to make sure the product released is ready to be used by the public. The Integration phase includes test cases for each module, as well as testing to ensure that every module ties together properly.</w:t>
      </w:r>
    </w:p>
    <w:p w:rsidR="002B1366" w:rsidRPr="00BF046E" w:rsidRDefault="002B1366" w:rsidP="002B1366">
      <w:pPr>
        <w:spacing w:after="200"/>
      </w:pPr>
      <w:bookmarkStart w:id="45" w:name="_Toc417568026"/>
      <w:r w:rsidRPr="00BF046E">
        <w:rPr>
          <w:rStyle w:val="Heading3Char"/>
        </w:rPr>
        <w:t>5.1.2 Scope</w:t>
      </w:r>
      <w:bookmarkEnd w:id="45"/>
      <w:r w:rsidRPr="00BF046E">
        <w:t xml:space="preserve"> - The integration testing routines follow the "White Box" approach to test and integrate the software.  The white box approach will help us to understand the behavior of each module and to build quality software. Integration is carried on a modular approach.</w:t>
      </w:r>
    </w:p>
    <w:p w:rsidR="002B1366" w:rsidRPr="00BF046E" w:rsidRDefault="002B1366" w:rsidP="002B1366">
      <w:pPr>
        <w:pStyle w:val="Heading2"/>
      </w:pPr>
      <w:bookmarkStart w:id="46" w:name="_Toc417568027"/>
      <w:r w:rsidRPr="00BF046E">
        <w:t>5.2 Modular</w:t>
      </w:r>
      <w:bookmarkEnd w:id="46"/>
    </w:p>
    <w:p w:rsidR="002B1366" w:rsidRPr="00BF046E" w:rsidRDefault="002B1366" w:rsidP="00D9378A">
      <w:pPr>
        <w:pStyle w:val="Heading3"/>
      </w:pPr>
      <w:bookmarkStart w:id="47" w:name="_Toc417568028"/>
      <w:r w:rsidRPr="00BF046E">
        <w:t>5.2.1 Validation Requirements</w:t>
      </w:r>
      <w:bookmarkEnd w:id="47"/>
    </w:p>
    <w:p w:rsidR="002B1366" w:rsidRPr="00BF046E" w:rsidRDefault="002B1366" w:rsidP="00D9378A">
      <w:pPr>
        <w:pStyle w:val="Heading4"/>
      </w:pPr>
      <w:r w:rsidRPr="00BF046E">
        <w:t xml:space="preserve">5.2.1.1 Validation Requirements </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89"/>
        <w:gridCol w:w="6361"/>
      </w:tblGrid>
      <w:tr w:rsidR="002B1366" w:rsidRPr="00BF046E" w:rsidTr="002B1366">
        <w:trPr>
          <w:trHeight w:val="270"/>
        </w:trPr>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 xml:space="preserve">Requirement Number </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2.1</w:t>
            </w:r>
          </w:p>
        </w:tc>
      </w:tr>
      <w:tr w:rsidR="002B1366" w:rsidRPr="00BF046E" w:rsidTr="002B1366">
        <w:trPr>
          <w:trHeight w:val="270"/>
        </w:trPr>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Requirement Name </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Validation Requirements</w:t>
            </w:r>
          </w:p>
        </w:tc>
      </w:tr>
      <w:tr w:rsidR="002B1366" w:rsidRPr="00BF046E" w:rsidTr="002B1366">
        <w:trPr>
          <w:trHeight w:val="530"/>
        </w:trPr>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Requirement Description</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Default"/>
              <w:spacing w:after="199" w:line="240" w:lineRule="auto"/>
            </w:pPr>
            <w:r w:rsidRPr="00BF046E">
              <w:rPr>
                <w:rFonts w:ascii="Calibri" w:eastAsia="Arial Unicode MS" w:hAnsi="Arial Unicode MS" w:cs="Arial Unicode MS"/>
                <w:sz w:val="22"/>
                <w:szCs w:val="22"/>
              </w:rPr>
              <w:t>Validation is handled via the mobile device</w:t>
            </w:r>
            <w:r w:rsidRPr="00BF046E">
              <w:rPr>
                <w:rFonts w:ascii="Calibri" w:eastAsia="Arial Unicode MS" w:hAnsi="Arial Unicode MS" w:cs="Arial Unicode MS"/>
                <w:sz w:val="22"/>
                <w:szCs w:val="22"/>
              </w:rPr>
              <w:t>’</w:t>
            </w:r>
            <w:r w:rsidRPr="00BF046E">
              <w:rPr>
                <w:rFonts w:ascii="Calibri" w:eastAsia="Arial Unicode MS" w:hAnsi="Arial Unicode MS" w:cs="Arial Unicode MS"/>
                <w:sz w:val="22"/>
                <w:szCs w:val="22"/>
              </w:rPr>
              <w:t>s internal security system</w:t>
            </w:r>
          </w:p>
        </w:tc>
      </w:tr>
      <w:tr w:rsidR="002B1366" w:rsidRPr="00BF046E" w:rsidTr="002B1366">
        <w:trPr>
          <w:trHeight w:val="270"/>
        </w:trPr>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Pre-conditions </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2B1366" w:rsidP="002B1366">
            <w:pPr>
              <w:rPr>
                <w:sz w:val="24"/>
                <w:szCs w:val="24"/>
              </w:rPr>
            </w:pPr>
          </w:p>
        </w:tc>
      </w:tr>
      <w:tr w:rsidR="002B1366" w:rsidRPr="00BF046E" w:rsidTr="002B1366">
        <w:trPr>
          <w:trHeight w:val="3097"/>
        </w:trPr>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Procedures </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2B1366" w:rsidP="002B1366">
            <w:pPr>
              <w:pStyle w:val="Default"/>
              <w:spacing w:after="199" w:line="240" w:lineRule="auto"/>
              <w:rPr>
                <w:rFonts w:ascii="Calibri" w:eastAsia="Arial Unicode MS" w:hAnsi="Arial Unicode MS" w:cs="Arial Unicode MS"/>
                <w:sz w:val="22"/>
                <w:szCs w:val="22"/>
              </w:rPr>
            </w:pPr>
            <w:r w:rsidRPr="00BF046E">
              <w:rPr>
                <w:rFonts w:ascii="Calibri" w:eastAsia="Arial Unicode MS" w:hAnsi="Arial Unicode MS" w:cs="Arial Unicode MS"/>
                <w:sz w:val="22"/>
                <w:szCs w:val="22"/>
              </w:rPr>
              <w:t>Since our system will not verify individual users, just individual balls, validation can be piggy-backed to the mobile system</w:t>
            </w:r>
            <w:r w:rsidRPr="00BF046E">
              <w:rPr>
                <w:rFonts w:ascii="Calibri" w:eastAsia="Arial Unicode MS" w:hAnsi="Arial Unicode MS" w:cs="Arial Unicode MS"/>
                <w:sz w:val="22"/>
                <w:szCs w:val="22"/>
              </w:rPr>
              <w:t>’</w:t>
            </w:r>
            <w:r w:rsidRPr="00BF046E">
              <w:rPr>
                <w:rFonts w:ascii="Calibri" w:eastAsia="Arial Unicode MS" w:hAnsi="Arial Unicode MS" w:cs="Arial Unicode MS"/>
                <w:sz w:val="22"/>
                <w:szCs w:val="22"/>
              </w:rPr>
              <w:t>s verification. The app will live within the device</w:t>
            </w:r>
            <w:r w:rsidRPr="00BF046E">
              <w:rPr>
                <w:rFonts w:ascii="Calibri" w:eastAsia="Arial Unicode MS" w:hAnsi="Arial Unicode MS" w:cs="Arial Unicode MS"/>
                <w:sz w:val="22"/>
                <w:szCs w:val="22"/>
              </w:rPr>
              <w:t>’</w:t>
            </w:r>
            <w:r w:rsidRPr="00BF046E">
              <w:rPr>
                <w:rFonts w:ascii="Calibri" w:eastAsia="Arial Unicode MS" w:hAnsi="Arial Unicode MS" w:cs="Arial Unicode MS"/>
                <w:sz w:val="22"/>
                <w:szCs w:val="22"/>
              </w:rPr>
              <w:t>s existing ecosystem, thus transferring any user clearances to the device</w:t>
            </w:r>
            <w:r w:rsidRPr="00BF046E">
              <w:rPr>
                <w:rFonts w:ascii="Calibri" w:eastAsia="Arial Unicode MS" w:hAnsi="Arial Unicode MS" w:cs="Arial Unicode MS"/>
                <w:sz w:val="22"/>
                <w:szCs w:val="22"/>
              </w:rPr>
              <w:t>’</w:t>
            </w:r>
            <w:r w:rsidRPr="00BF046E">
              <w:rPr>
                <w:rFonts w:ascii="Calibri" w:eastAsia="Arial Unicode MS" w:hAnsi="Arial Unicode MS" w:cs="Arial Unicode MS"/>
                <w:sz w:val="22"/>
                <w:szCs w:val="22"/>
              </w:rPr>
              <w:t>s operating system.</w:t>
            </w:r>
          </w:p>
          <w:p w:rsidR="002B1366" w:rsidRPr="00BF046E" w:rsidRDefault="002B1366" w:rsidP="002B1366">
            <w:pPr>
              <w:pStyle w:val="Default"/>
              <w:spacing w:after="199" w:line="240" w:lineRule="auto"/>
              <w:rPr>
                <w:rFonts w:ascii="Calibri" w:eastAsia="Arial Unicode MS" w:hAnsi="Arial Unicode MS" w:cs="Arial Unicode MS"/>
                <w:sz w:val="22"/>
                <w:szCs w:val="22"/>
              </w:rPr>
            </w:pPr>
          </w:p>
          <w:p w:rsidR="002B1366" w:rsidRPr="00BF046E" w:rsidRDefault="002B1366" w:rsidP="002B1366">
            <w:pPr>
              <w:pStyle w:val="Default"/>
              <w:spacing w:after="199" w:line="240" w:lineRule="auto"/>
            </w:pPr>
            <w:r w:rsidRPr="00BF046E">
              <w:rPr>
                <w:rFonts w:ascii="Calibri" w:eastAsia="Arial Unicode MS" w:hAnsi="Arial Unicode MS" w:cs="Arial Unicode MS"/>
                <w:sz w:val="22"/>
                <w:szCs w:val="22"/>
              </w:rPr>
              <w:t>If a user is provisioned to use the device, they are provisioned to use the application.</w:t>
            </w:r>
          </w:p>
        </w:tc>
      </w:tr>
      <w:tr w:rsidR="002B1366" w:rsidRPr="00BF046E" w:rsidTr="002B1366">
        <w:trPr>
          <w:trHeight w:val="569"/>
        </w:trPr>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Post Conditions </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The system will return the message:  user the validation is completed.</w:t>
            </w:r>
          </w:p>
        </w:tc>
      </w:tr>
      <w:tr w:rsidR="002B1366" w:rsidRPr="00BF046E" w:rsidTr="002B1366">
        <w:trPr>
          <w:trHeight w:val="270"/>
        </w:trPr>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Test Results </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PASS</w:t>
            </w:r>
          </w:p>
        </w:tc>
      </w:tr>
    </w:tbl>
    <w:p w:rsidR="002B1366" w:rsidRPr="00BF046E" w:rsidRDefault="002B1366" w:rsidP="00D9378A">
      <w:pPr>
        <w:pStyle w:val="Heading3"/>
      </w:pPr>
      <w:bookmarkStart w:id="48" w:name="_Toc417568029"/>
      <w:r w:rsidRPr="00BF046E">
        <w:lastRenderedPageBreak/>
        <w:t>5.2.2 User Interface Requirements</w:t>
      </w:r>
      <w:bookmarkEnd w:id="48"/>
    </w:p>
    <w:p w:rsidR="002B1366" w:rsidRPr="00BF046E" w:rsidRDefault="002B1366" w:rsidP="00D9378A">
      <w:pPr>
        <w:pStyle w:val="Heading4"/>
      </w:pPr>
      <w:r w:rsidRPr="00BF046E">
        <w:t>5.2.2.1- User Interface - GUI</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84"/>
        <w:gridCol w:w="6366"/>
      </w:tblGrid>
      <w:tr w:rsidR="002B1366" w:rsidRPr="00BF046E" w:rsidTr="002B1366">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 xml:space="preserve">Requirement Number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2.21</w:t>
            </w:r>
          </w:p>
        </w:tc>
      </w:tr>
      <w:tr w:rsidR="002B1366" w:rsidRPr="00BF046E" w:rsidTr="002B1366">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Requirement Name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User Interface </w:t>
            </w:r>
            <w:r w:rsidRPr="00BF046E">
              <w:rPr>
                <w:rFonts w:hAnsi="Calibri"/>
              </w:rPr>
              <w:t>–</w:t>
            </w:r>
            <w:r w:rsidRPr="00BF046E">
              <w:rPr>
                <w:rFonts w:hAnsi="Calibri"/>
              </w:rPr>
              <w:t xml:space="preserve"> </w:t>
            </w:r>
            <w:r w:rsidRPr="00BF046E">
              <w:rPr>
                <w:rFonts w:ascii="Calibri"/>
              </w:rPr>
              <w:t>GUI for Fotoball</w:t>
            </w:r>
          </w:p>
        </w:tc>
      </w:tr>
      <w:tr w:rsidR="002B1366" w:rsidRPr="00BF046E" w:rsidTr="002B1366">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Requirement Description</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All users can access the GUI for Fotoball </w:t>
            </w:r>
          </w:p>
        </w:tc>
      </w:tr>
      <w:tr w:rsidR="002B1366" w:rsidRPr="00BF046E" w:rsidTr="002B1366">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Pre-conditions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The user must have the application installed on the phone.</w:t>
            </w:r>
          </w:p>
        </w:tc>
      </w:tr>
      <w:tr w:rsidR="002B1366" w:rsidRPr="00BF046E" w:rsidTr="002B1366">
        <w:trPr>
          <w:trHeight w:val="1466"/>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Procedures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2B1366" w:rsidP="0012794D">
            <w:pPr>
              <w:pStyle w:val="ListParagraph"/>
              <w:numPr>
                <w:ilvl w:val="0"/>
                <w:numId w:val="11"/>
              </w:numPr>
              <w:spacing w:after="0"/>
              <w:contextualSpacing w:val="0"/>
              <w:rPr>
                <w:rFonts w:ascii="Calibri" w:eastAsia="Calibri" w:hAnsi="Calibri" w:cs="Calibri"/>
                <w:szCs w:val="22"/>
              </w:rPr>
            </w:pPr>
            <w:r w:rsidRPr="00BF046E">
              <w:rPr>
                <w:rFonts w:ascii="Calibri"/>
              </w:rPr>
              <w:t>Using your mobile device, locate the Fotoball application</w:t>
            </w:r>
          </w:p>
          <w:p w:rsidR="002B1366" w:rsidRPr="00BF046E" w:rsidRDefault="002B1366" w:rsidP="0012794D">
            <w:pPr>
              <w:pStyle w:val="ListParagraph"/>
              <w:numPr>
                <w:ilvl w:val="0"/>
                <w:numId w:val="11"/>
              </w:numPr>
              <w:spacing w:after="0"/>
              <w:contextualSpacing w:val="0"/>
              <w:rPr>
                <w:rFonts w:ascii="Calibri" w:eastAsia="Calibri" w:hAnsi="Calibri" w:cs="Calibri"/>
              </w:rPr>
            </w:pPr>
            <w:r w:rsidRPr="00BF046E">
              <w:rPr>
                <w:rFonts w:ascii="Calibri"/>
              </w:rPr>
              <w:t>Click on the application</w:t>
            </w:r>
          </w:p>
          <w:p w:rsidR="002B1366" w:rsidRPr="00BF046E" w:rsidRDefault="002B1366" w:rsidP="0012794D">
            <w:pPr>
              <w:pStyle w:val="ListParagraph"/>
              <w:numPr>
                <w:ilvl w:val="0"/>
                <w:numId w:val="11"/>
              </w:numPr>
              <w:spacing w:after="0"/>
              <w:contextualSpacing w:val="0"/>
              <w:rPr>
                <w:rFonts w:ascii="Calibri" w:eastAsia="Calibri" w:hAnsi="Calibri" w:cs="Calibri"/>
              </w:rPr>
            </w:pPr>
            <w:r w:rsidRPr="00BF046E">
              <w:rPr>
                <w:rFonts w:ascii="Calibri"/>
              </w:rPr>
              <w:t>The user will be see the Main Fotoball screen.</w:t>
            </w:r>
          </w:p>
          <w:p w:rsidR="002B1366" w:rsidRPr="00BF046E" w:rsidRDefault="002B1366" w:rsidP="002B1366">
            <w:pPr>
              <w:pStyle w:val="Body"/>
              <w:spacing w:after="0"/>
            </w:pPr>
          </w:p>
        </w:tc>
      </w:tr>
      <w:tr w:rsidR="002B1366" w:rsidRPr="00BF046E" w:rsidTr="002B1366">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Post Conditions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The Fotoball GUI can be controlled by the user </w:t>
            </w:r>
          </w:p>
        </w:tc>
      </w:tr>
      <w:tr w:rsidR="002B1366" w:rsidRPr="00BF046E" w:rsidTr="002B1366">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Test Results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PASS</w:t>
            </w:r>
          </w:p>
        </w:tc>
      </w:tr>
    </w:tbl>
    <w:p w:rsidR="002B1366" w:rsidRPr="00BF046E" w:rsidRDefault="002B1366" w:rsidP="002B1366">
      <w:pPr>
        <w:spacing w:after="200"/>
        <w:rPr>
          <w:b/>
        </w:rPr>
      </w:pPr>
    </w:p>
    <w:p w:rsidR="002B1366" w:rsidRPr="00BF046E" w:rsidRDefault="002B1366" w:rsidP="00D9378A">
      <w:pPr>
        <w:pStyle w:val="Heading4"/>
      </w:pPr>
      <w:r w:rsidRPr="00BF046E">
        <w:t>5.2.2.2 User Interface - To Allow authorized individuals to view the Fotoball</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87"/>
        <w:gridCol w:w="6363"/>
      </w:tblGrid>
      <w:tr w:rsidR="002B1366" w:rsidRPr="00BF046E" w:rsidTr="002B1366">
        <w:trPr>
          <w:trHeight w:val="270"/>
        </w:trPr>
        <w:tc>
          <w:tcPr>
            <w:tcW w:w="24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 xml:space="preserve">Requirement Number </w:t>
            </w:r>
          </w:p>
        </w:tc>
        <w:tc>
          <w:tcPr>
            <w:tcW w:w="63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2.22</w:t>
            </w:r>
          </w:p>
        </w:tc>
      </w:tr>
      <w:tr w:rsidR="002B1366" w:rsidRPr="00BF046E" w:rsidTr="002B1366">
        <w:trPr>
          <w:trHeight w:val="270"/>
        </w:trPr>
        <w:tc>
          <w:tcPr>
            <w:tcW w:w="24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Requirement Name </w:t>
            </w:r>
          </w:p>
        </w:tc>
        <w:tc>
          <w:tcPr>
            <w:tcW w:w="63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User Interface </w:t>
            </w:r>
          </w:p>
        </w:tc>
      </w:tr>
      <w:tr w:rsidR="002B1366" w:rsidRPr="00BF046E" w:rsidTr="002B1366">
        <w:trPr>
          <w:trHeight w:val="270"/>
        </w:trPr>
        <w:tc>
          <w:tcPr>
            <w:tcW w:w="24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Requirement Description</w:t>
            </w:r>
          </w:p>
        </w:tc>
        <w:tc>
          <w:tcPr>
            <w:tcW w:w="63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Allow authorizing individuals to live stream from Fotoball</w:t>
            </w:r>
          </w:p>
        </w:tc>
      </w:tr>
      <w:tr w:rsidR="002B1366" w:rsidRPr="00BF046E" w:rsidTr="002B1366">
        <w:trPr>
          <w:trHeight w:val="270"/>
        </w:trPr>
        <w:tc>
          <w:tcPr>
            <w:tcW w:w="24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Pre-conditions </w:t>
            </w:r>
          </w:p>
        </w:tc>
        <w:tc>
          <w:tcPr>
            <w:tcW w:w="63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The user must be logged into the system.</w:t>
            </w:r>
          </w:p>
        </w:tc>
      </w:tr>
      <w:tr w:rsidR="002B1366" w:rsidRPr="00BF046E" w:rsidTr="002B1366">
        <w:trPr>
          <w:trHeight w:val="1167"/>
        </w:trPr>
        <w:tc>
          <w:tcPr>
            <w:tcW w:w="24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Procedures </w:t>
            </w:r>
          </w:p>
        </w:tc>
        <w:tc>
          <w:tcPr>
            <w:tcW w:w="63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12794D">
            <w:pPr>
              <w:pStyle w:val="ListParagraph"/>
              <w:numPr>
                <w:ilvl w:val="0"/>
                <w:numId w:val="13"/>
              </w:numPr>
              <w:spacing w:after="0"/>
              <w:contextualSpacing w:val="0"/>
              <w:rPr>
                <w:rFonts w:ascii="Calibri" w:eastAsia="Calibri" w:hAnsi="Calibri" w:cs="Calibri"/>
                <w:szCs w:val="22"/>
              </w:rPr>
            </w:pPr>
            <w:r w:rsidRPr="00BF046E">
              <w:rPr>
                <w:rFonts w:ascii="Calibri"/>
              </w:rPr>
              <w:t>On the Main screen, click activate ball.</w:t>
            </w:r>
          </w:p>
          <w:p w:rsidR="002B1366" w:rsidRPr="00BF046E" w:rsidRDefault="002B1366" w:rsidP="0012794D">
            <w:pPr>
              <w:pStyle w:val="ListParagraph"/>
              <w:numPr>
                <w:ilvl w:val="0"/>
                <w:numId w:val="13"/>
              </w:numPr>
              <w:spacing w:after="0"/>
              <w:contextualSpacing w:val="0"/>
              <w:rPr>
                <w:rFonts w:ascii="Calibri" w:eastAsia="Calibri" w:hAnsi="Calibri" w:cs="Calibri"/>
              </w:rPr>
            </w:pPr>
            <w:r w:rsidRPr="00BF046E">
              <w:rPr>
                <w:rFonts w:ascii="Calibri"/>
              </w:rPr>
              <w:t>Now the user will be asked for the required Fotoball details</w:t>
            </w:r>
          </w:p>
          <w:p w:rsidR="002B1366" w:rsidRPr="00BF046E" w:rsidRDefault="002B1366" w:rsidP="0012794D">
            <w:pPr>
              <w:pStyle w:val="ListParagraph"/>
              <w:numPr>
                <w:ilvl w:val="0"/>
                <w:numId w:val="13"/>
              </w:numPr>
              <w:spacing w:after="0"/>
              <w:contextualSpacing w:val="0"/>
              <w:rPr>
                <w:rFonts w:ascii="Calibri" w:eastAsia="Calibri" w:hAnsi="Calibri" w:cs="Calibri"/>
              </w:rPr>
            </w:pPr>
            <w:r w:rsidRPr="00BF046E">
              <w:rPr>
                <w:rFonts w:ascii="Calibri"/>
              </w:rPr>
              <w:t>Enter the details and proceed</w:t>
            </w:r>
          </w:p>
        </w:tc>
      </w:tr>
      <w:tr w:rsidR="002B1366" w:rsidRPr="00BF046E" w:rsidTr="002B1366">
        <w:trPr>
          <w:trHeight w:val="569"/>
        </w:trPr>
        <w:tc>
          <w:tcPr>
            <w:tcW w:w="24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Post Conditions </w:t>
            </w:r>
          </w:p>
        </w:tc>
        <w:tc>
          <w:tcPr>
            <w:tcW w:w="63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4F3D29">
            <w:pPr>
              <w:pStyle w:val="Body"/>
              <w:spacing w:after="0"/>
            </w:pPr>
            <w:r w:rsidRPr="00BF046E">
              <w:rPr>
                <w:rFonts w:ascii="Calibri"/>
              </w:rPr>
              <w:t xml:space="preserve">The system will display a message that confirms the </w:t>
            </w:r>
            <w:r w:rsidR="004F3D29" w:rsidRPr="00BF046E">
              <w:rPr>
                <w:rFonts w:ascii="Calibri"/>
              </w:rPr>
              <w:t>F</w:t>
            </w:r>
            <w:r w:rsidRPr="00BF046E">
              <w:rPr>
                <w:rFonts w:ascii="Calibri"/>
              </w:rPr>
              <w:t xml:space="preserve">otoball access and live stream </w:t>
            </w:r>
          </w:p>
        </w:tc>
      </w:tr>
      <w:tr w:rsidR="002B1366" w:rsidRPr="00BF046E" w:rsidTr="002B1366">
        <w:trPr>
          <w:trHeight w:val="270"/>
        </w:trPr>
        <w:tc>
          <w:tcPr>
            <w:tcW w:w="24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Test Results </w:t>
            </w:r>
          </w:p>
        </w:tc>
        <w:tc>
          <w:tcPr>
            <w:tcW w:w="63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PASS </w:t>
            </w:r>
          </w:p>
        </w:tc>
      </w:tr>
    </w:tbl>
    <w:p w:rsidR="002B1366" w:rsidRPr="00BF046E" w:rsidRDefault="002B1366" w:rsidP="002B1366">
      <w:pPr>
        <w:spacing w:after="200"/>
        <w:rPr>
          <w:b/>
        </w:rPr>
      </w:pPr>
    </w:p>
    <w:p w:rsidR="002B1366" w:rsidRPr="00BF046E" w:rsidRDefault="002B1366" w:rsidP="002B1366">
      <w:pPr>
        <w:spacing w:after="200"/>
        <w:rPr>
          <w:rFonts w:asciiTheme="majorHAnsi" w:eastAsia="Arial Unicode MS" w:hAnsi="Arial Unicode MS" w:cs="Arial Unicode MS"/>
          <w:b/>
          <w:color w:val="D34817" w:themeColor="accent1"/>
          <w:spacing w:val="20"/>
          <w:sz w:val="24"/>
          <w:szCs w:val="24"/>
        </w:rPr>
      </w:pPr>
      <w:r w:rsidRPr="00BF046E">
        <w:rPr>
          <w:rFonts w:asciiTheme="majorHAnsi" w:eastAsia="Arial Unicode MS" w:hAnsi="Arial Unicode MS" w:cs="Arial Unicode MS"/>
          <w:b/>
          <w:color w:val="D34817" w:themeColor="accent1"/>
          <w:spacing w:val="20"/>
          <w:sz w:val="24"/>
          <w:szCs w:val="24"/>
        </w:rPr>
        <w:br w:type="page"/>
      </w:r>
    </w:p>
    <w:p w:rsidR="002B1366" w:rsidRPr="00BF046E" w:rsidRDefault="002B1366" w:rsidP="00D9378A">
      <w:pPr>
        <w:pStyle w:val="Heading3"/>
      </w:pPr>
      <w:bookmarkStart w:id="49" w:name="_Toc417568030"/>
      <w:r w:rsidRPr="00BF046E">
        <w:lastRenderedPageBreak/>
        <w:t>5.2.3 Performance Requirements</w:t>
      </w:r>
      <w:bookmarkEnd w:id="49"/>
      <w:r w:rsidRPr="00BF046E">
        <w:t xml:space="preserve"> </w:t>
      </w:r>
    </w:p>
    <w:p w:rsidR="002B1366" w:rsidRPr="00BF046E" w:rsidRDefault="002B1366" w:rsidP="00D9378A">
      <w:pPr>
        <w:pStyle w:val="Heading4"/>
      </w:pPr>
      <w:r w:rsidRPr="00BF046E">
        <w:t>5.2.3.1 - Performance Requirements - Booting up/ live stream authentication</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84"/>
        <w:gridCol w:w="6366"/>
      </w:tblGrid>
      <w:tr w:rsidR="002B1366" w:rsidRPr="00BF046E" w:rsidTr="002B1366">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 xml:space="preserve">Requirement Number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2.31</w:t>
            </w:r>
          </w:p>
        </w:tc>
      </w:tr>
      <w:tr w:rsidR="002B1366" w:rsidRPr="00BF046E" w:rsidTr="002B1366">
        <w:trPr>
          <w:trHeight w:val="569"/>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Requirement Name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Performance Requirements </w:t>
            </w:r>
            <w:r w:rsidRPr="00BF046E">
              <w:rPr>
                <w:rFonts w:hAnsi="Calibri"/>
              </w:rPr>
              <w:t>–</w:t>
            </w:r>
            <w:r w:rsidRPr="00BF046E">
              <w:rPr>
                <w:rFonts w:hAnsi="Calibri"/>
              </w:rPr>
              <w:t xml:space="preserve"> </w:t>
            </w:r>
            <w:r w:rsidRPr="00BF046E">
              <w:rPr>
                <w:rFonts w:ascii="Calibri"/>
              </w:rPr>
              <w:t xml:space="preserve">Booting up and Live stream authentication </w:t>
            </w:r>
          </w:p>
        </w:tc>
      </w:tr>
      <w:tr w:rsidR="002B1366" w:rsidRPr="00BF046E" w:rsidTr="002B1366">
        <w:trPr>
          <w:trHeight w:val="569"/>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Requirement Description</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Users will be able to boot into the hardware  through Fotoball application and access the live stream.</w:t>
            </w:r>
          </w:p>
        </w:tc>
      </w:tr>
      <w:tr w:rsidR="002B1366" w:rsidRPr="00BF046E" w:rsidTr="002B1366">
        <w:trPr>
          <w:trHeight w:val="569"/>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Pre-conditions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eastAsia="Calibri" w:hAnsi="Calibri" w:cs="Calibri"/>
              </w:rPr>
            </w:pPr>
            <w:r w:rsidRPr="00BF046E">
              <w:rPr>
                <w:rFonts w:ascii="Calibri"/>
              </w:rPr>
              <w:t>User must have the required access details for Fotoball.</w:t>
            </w:r>
          </w:p>
          <w:p w:rsidR="002B1366" w:rsidRPr="00BF046E" w:rsidRDefault="002B1366" w:rsidP="002B1366">
            <w:pPr>
              <w:pStyle w:val="Body"/>
              <w:spacing w:after="0"/>
            </w:pPr>
            <w:r w:rsidRPr="00BF046E">
              <w:rPr>
                <w:rFonts w:ascii="Calibri"/>
              </w:rPr>
              <w:t xml:space="preserve">Measuring it using a chronograph </w:t>
            </w:r>
          </w:p>
        </w:tc>
      </w:tr>
      <w:tr w:rsidR="002B1366" w:rsidRPr="00BF046E" w:rsidTr="002B1366">
        <w:trPr>
          <w:trHeight w:val="1466"/>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Procedures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12794D">
            <w:pPr>
              <w:pStyle w:val="ListParagraph"/>
              <w:numPr>
                <w:ilvl w:val="0"/>
                <w:numId w:val="15"/>
              </w:numPr>
              <w:spacing w:after="0"/>
              <w:contextualSpacing w:val="0"/>
              <w:rPr>
                <w:rFonts w:ascii="Calibri" w:eastAsia="Calibri" w:hAnsi="Calibri" w:cs="Calibri"/>
                <w:szCs w:val="22"/>
              </w:rPr>
            </w:pPr>
            <w:r w:rsidRPr="00BF046E">
              <w:rPr>
                <w:rFonts w:ascii="Calibri"/>
              </w:rPr>
              <w:t>Open the application</w:t>
            </w:r>
          </w:p>
          <w:p w:rsidR="002B1366" w:rsidRPr="00BF046E" w:rsidRDefault="002B1366" w:rsidP="0012794D">
            <w:pPr>
              <w:pStyle w:val="ListParagraph"/>
              <w:numPr>
                <w:ilvl w:val="0"/>
                <w:numId w:val="15"/>
              </w:numPr>
              <w:spacing w:after="0"/>
              <w:contextualSpacing w:val="0"/>
              <w:rPr>
                <w:rFonts w:ascii="Calibri" w:eastAsia="Calibri" w:hAnsi="Calibri" w:cs="Calibri"/>
              </w:rPr>
            </w:pPr>
            <w:r w:rsidRPr="00BF046E">
              <w:rPr>
                <w:rFonts w:ascii="Calibri"/>
              </w:rPr>
              <w:t>Click on the activate ball</w:t>
            </w:r>
          </w:p>
          <w:p w:rsidR="002B1366" w:rsidRPr="00BF046E" w:rsidRDefault="002B1366" w:rsidP="0012794D">
            <w:pPr>
              <w:pStyle w:val="ListParagraph"/>
              <w:numPr>
                <w:ilvl w:val="0"/>
                <w:numId w:val="15"/>
              </w:numPr>
              <w:spacing w:after="0"/>
              <w:contextualSpacing w:val="0"/>
              <w:rPr>
                <w:rFonts w:ascii="Calibri" w:eastAsia="Calibri" w:hAnsi="Calibri" w:cs="Calibri"/>
              </w:rPr>
            </w:pPr>
            <w:r w:rsidRPr="00BF046E">
              <w:rPr>
                <w:rFonts w:ascii="Calibri"/>
              </w:rPr>
              <w:t xml:space="preserve">Enter the required </w:t>
            </w:r>
            <w:r w:rsidR="004F3D29" w:rsidRPr="00BF046E">
              <w:rPr>
                <w:rFonts w:ascii="Calibri"/>
              </w:rPr>
              <w:t>Fotoball</w:t>
            </w:r>
            <w:r w:rsidRPr="00BF046E">
              <w:rPr>
                <w:rFonts w:ascii="Calibri"/>
              </w:rPr>
              <w:t xml:space="preserve"> authentication</w:t>
            </w:r>
          </w:p>
          <w:p w:rsidR="002B1366" w:rsidRPr="00BF046E" w:rsidRDefault="002B1366" w:rsidP="0012794D">
            <w:pPr>
              <w:pStyle w:val="ListParagraph"/>
              <w:numPr>
                <w:ilvl w:val="0"/>
                <w:numId w:val="15"/>
              </w:numPr>
              <w:spacing w:after="0"/>
              <w:contextualSpacing w:val="0"/>
              <w:rPr>
                <w:rFonts w:ascii="Calibri" w:eastAsia="Calibri" w:hAnsi="Calibri" w:cs="Calibri"/>
              </w:rPr>
            </w:pPr>
            <w:r w:rsidRPr="00BF046E">
              <w:rPr>
                <w:rFonts w:ascii="Calibri"/>
              </w:rPr>
              <w:t xml:space="preserve"> Click on submit</w:t>
            </w:r>
          </w:p>
          <w:p w:rsidR="002B1366" w:rsidRPr="00BF046E" w:rsidRDefault="002B1366" w:rsidP="002B1366">
            <w:pPr>
              <w:pStyle w:val="ListParagraph"/>
              <w:spacing w:after="0"/>
            </w:pPr>
            <w:r w:rsidRPr="00BF046E">
              <w:rPr>
                <w:rFonts w:ascii="Calibri"/>
              </w:rPr>
              <w:t>(&lt;5 seconds)</w:t>
            </w:r>
          </w:p>
        </w:tc>
      </w:tr>
      <w:tr w:rsidR="002B1366" w:rsidRPr="00BF046E" w:rsidTr="002B1366">
        <w:trPr>
          <w:trHeight w:val="569"/>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Post Conditions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The system will verify the details and show the live stream from </w:t>
            </w:r>
            <w:r w:rsidR="004F3D29" w:rsidRPr="00BF046E">
              <w:rPr>
                <w:rFonts w:ascii="Calibri"/>
              </w:rPr>
              <w:t>Fotoball</w:t>
            </w:r>
            <w:r w:rsidRPr="00BF046E">
              <w:rPr>
                <w:rFonts w:ascii="Calibri"/>
              </w:rPr>
              <w:t xml:space="preserve"> device</w:t>
            </w:r>
          </w:p>
        </w:tc>
      </w:tr>
      <w:tr w:rsidR="002B1366" w:rsidRPr="00BF046E" w:rsidTr="002B1366">
        <w:trPr>
          <w:trHeight w:val="270"/>
        </w:trPr>
        <w:tc>
          <w:tcPr>
            <w:tcW w:w="24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Test Results </w:t>
            </w:r>
          </w:p>
        </w:tc>
        <w:tc>
          <w:tcPr>
            <w:tcW w:w="63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PASS </w:t>
            </w:r>
          </w:p>
        </w:tc>
      </w:tr>
    </w:tbl>
    <w:p w:rsidR="002B1366" w:rsidRPr="00BF046E" w:rsidRDefault="002B1366" w:rsidP="002B1366">
      <w:pPr>
        <w:spacing w:after="200"/>
        <w:rPr>
          <w:b/>
        </w:rPr>
      </w:pPr>
    </w:p>
    <w:p w:rsidR="002B1366" w:rsidRPr="00BF046E" w:rsidRDefault="002B1366" w:rsidP="00D9378A">
      <w:pPr>
        <w:pStyle w:val="Heading4"/>
      </w:pPr>
      <w:bookmarkStart w:id="50" w:name="_Toc9"/>
      <w:r w:rsidRPr="00BF046E">
        <w:t>5.2.3.2- Performance Requirements – Accessing video and live streaming it back to the application</w:t>
      </w:r>
      <w:bookmarkEnd w:id="50"/>
    </w:p>
    <w:p w:rsidR="002B1366" w:rsidRPr="00BF046E" w:rsidRDefault="002B1366" w:rsidP="002B1366"/>
    <w:tbl>
      <w:tblPr>
        <w:tblW w:w="86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21"/>
        <w:gridCol w:w="6219"/>
      </w:tblGrid>
      <w:tr w:rsidR="002B1366" w:rsidRPr="00BF046E" w:rsidTr="002B1366">
        <w:trPr>
          <w:trHeight w:val="270"/>
        </w:trPr>
        <w:tc>
          <w:tcPr>
            <w:tcW w:w="24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 xml:space="preserve">Requirement Number </w:t>
            </w:r>
          </w:p>
        </w:tc>
        <w:tc>
          <w:tcPr>
            <w:tcW w:w="6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2.32</w:t>
            </w:r>
          </w:p>
        </w:tc>
      </w:tr>
      <w:tr w:rsidR="002B1366" w:rsidRPr="00BF046E" w:rsidTr="002B1366">
        <w:trPr>
          <w:trHeight w:val="569"/>
        </w:trPr>
        <w:tc>
          <w:tcPr>
            <w:tcW w:w="24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Requirement Name </w:t>
            </w:r>
          </w:p>
        </w:tc>
        <w:tc>
          <w:tcPr>
            <w:tcW w:w="6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Performance Requirements </w:t>
            </w:r>
            <w:r w:rsidRPr="00BF046E">
              <w:rPr>
                <w:rFonts w:hAnsi="Calibri"/>
              </w:rPr>
              <w:t>–</w:t>
            </w:r>
            <w:r w:rsidRPr="00BF046E">
              <w:rPr>
                <w:rFonts w:hAnsi="Calibri"/>
              </w:rPr>
              <w:t xml:space="preserve"> </w:t>
            </w:r>
            <w:r w:rsidRPr="00BF046E">
              <w:rPr>
                <w:rFonts w:ascii="Calibri"/>
              </w:rPr>
              <w:t>Accessing video and live streaming it back to the application.</w:t>
            </w:r>
          </w:p>
        </w:tc>
      </w:tr>
      <w:tr w:rsidR="002B1366" w:rsidRPr="00BF046E" w:rsidTr="002B1366">
        <w:trPr>
          <w:trHeight w:val="530"/>
        </w:trPr>
        <w:tc>
          <w:tcPr>
            <w:tcW w:w="24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Requirement Description</w:t>
            </w:r>
          </w:p>
        </w:tc>
        <w:tc>
          <w:tcPr>
            <w:tcW w:w="6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ListParagraph"/>
              <w:spacing w:after="0" w:line="240" w:lineRule="auto"/>
              <w:ind w:left="38"/>
            </w:pPr>
            <w:r w:rsidRPr="00BF046E">
              <w:rPr>
                <w:rFonts w:ascii="Calibri"/>
              </w:rPr>
              <w:t xml:space="preserve">The User will be able to access the video and live stream it from the </w:t>
            </w:r>
            <w:r w:rsidR="004F3D29" w:rsidRPr="00BF046E">
              <w:rPr>
                <w:rFonts w:ascii="Calibri"/>
              </w:rPr>
              <w:t>Fotoball</w:t>
            </w:r>
            <w:r w:rsidRPr="00BF046E">
              <w:rPr>
                <w:rFonts w:ascii="Calibri"/>
              </w:rPr>
              <w:t xml:space="preserve"> hardware into the application.</w:t>
            </w:r>
          </w:p>
        </w:tc>
      </w:tr>
      <w:tr w:rsidR="002B1366" w:rsidRPr="00BF046E" w:rsidTr="002B1366">
        <w:trPr>
          <w:trHeight w:val="868"/>
        </w:trPr>
        <w:tc>
          <w:tcPr>
            <w:tcW w:w="24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Pre-conditions </w:t>
            </w:r>
          </w:p>
        </w:tc>
        <w:tc>
          <w:tcPr>
            <w:tcW w:w="6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eastAsia="Calibri" w:hAnsi="Calibri" w:cs="Calibri"/>
              </w:rPr>
            </w:pPr>
            <w:r w:rsidRPr="00BF046E">
              <w:rPr>
                <w:rFonts w:ascii="Calibri"/>
              </w:rPr>
              <w:t xml:space="preserve">User must have the </w:t>
            </w:r>
            <w:r w:rsidR="004F3D29" w:rsidRPr="00BF046E">
              <w:rPr>
                <w:rFonts w:ascii="Calibri"/>
              </w:rPr>
              <w:t>Fotoball</w:t>
            </w:r>
            <w:r w:rsidRPr="00BF046E">
              <w:rPr>
                <w:rFonts w:ascii="Calibri"/>
              </w:rPr>
              <w:t xml:space="preserve"> hardware and authentication requirements for accessing live stream.</w:t>
            </w:r>
          </w:p>
          <w:p w:rsidR="002B1366" w:rsidRPr="00BF046E" w:rsidRDefault="002B1366" w:rsidP="002B1366">
            <w:pPr>
              <w:pStyle w:val="Body"/>
              <w:spacing w:after="0"/>
            </w:pPr>
            <w:r w:rsidRPr="00BF046E">
              <w:rPr>
                <w:rFonts w:ascii="Calibri"/>
              </w:rPr>
              <w:t xml:space="preserve">Have a time measurements device available. (chronometer) </w:t>
            </w:r>
          </w:p>
        </w:tc>
      </w:tr>
      <w:tr w:rsidR="002B1366" w:rsidRPr="00BF046E" w:rsidTr="002B1366">
        <w:trPr>
          <w:trHeight w:val="2610"/>
        </w:trPr>
        <w:tc>
          <w:tcPr>
            <w:tcW w:w="24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lastRenderedPageBreak/>
              <w:t xml:space="preserve">Procedures </w:t>
            </w:r>
          </w:p>
        </w:tc>
        <w:tc>
          <w:tcPr>
            <w:tcW w:w="6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12794D">
            <w:pPr>
              <w:pStyle w:val="ListParagraph"/>
              <w:numPr>
                <w:ilvl w:val="0"/>
                <w:numId w:val="17"/>
              </w:numPr>
              <w:spacing w:after="0" w:line="240" w:lineRule="auto"/>
              <w:contextualSpacing w:val="0"/>
              <w:rPr>
                <w:rFonts w:ascii="Calibri" w:eastAsia="Calibri" w:hAnsi="Calibri" w:cs="Calibri"/>
                <w:szCs w:val="22"/>
              </w:rPr>
            </w:pPr>
            <w:r w:rsidRPr="00BF046E">
              <w:rPr>
                <w:rFonts w:ascii="Calibri"/>
              </w:rPr>
              <w:t>Open the application in mobile device</w:t>
            </w:r>
          </w:p>
          <w:p w:rsidR="002B1366" w:rsidRPr="00BF046E" w:rsidRDefault="002B1366" w:rsidP="0012794D">
            <w:pPr>
              <w:pStyle w:val="ListParagraph"/>
              <w:numPr>
                <w:ilvl w:val="0"/>
                <w:numId w:val="17"/>
              </w:numPr>
              <w:spacing w:after="0" w:line="240" w:lineRule="auto"/>
              <w:contextualSpacing w:val="0"/>
              <w:rPr>
                <w:rFonts w:ascii="Calibri" w:eastAsia="Calibri" w:hAnsi="Calibri" w:cs="Calibri"/>
              </w:rPr>
            </w:pPr>
            <w:r w:rsidRPr="00BF046E">
              <w:rPr>
                <w:rFonts w:ascii="Calibri"/>
              </w:rPr>
              <w:t>Click on the activate ball option</w:t>
            </w:r>
          </w:p>
          <w:p w:rsidR="002B1366" w:rsidRPr="00BF046E" w:rsidRDefault="002B1366" w:rsidP="0012794D">
            <w:pPr>
              <w:pStyle w:val="ListParagraph"/>
              <w:numPr>
                <w:ilvl w:val="0"/>
                <w:numId w:val="17"/>
              </w:numPr>
              <w:spacing w:after="0" w:line="240" w:lineRule="auto"/>
              <w:contextualSpacing w:val="0"/>
              <w:rPr>
                <w:rFonts w:ascii="Calibri" w:eastAsia="Calibri" w:hAnsi="Calibri" w:cs="Calibri"/>
              </w:rPr>
            </w:pPr>
            <w:r w:rsidRPr="00BF046E">
              <w:rPr>
                <w:rFonts w:ascii="Calibri"/>
              </w:rPr>
              <w:t>Using your chronometer, be ready for calculating the performance</w:t>
            </w:r>
          </w:p>
          <w:p w:rsidR="002B1366" w:rsidRPr="00BF046E" w:rsidRDefault="002B1366" w:rsidP="0012794D">
            <w:pPr>
              <w:pStyle w:val="ListParagraph"/>
              <w:numPr>
                <w:ilvl w:val="0"/>
                <w:numId w:val="17"/>
              </w:numPr>
              <w:spacing w:after="0" w:line="240" w:lineRule="auto"/>
              <w:contextualSpacing w:val="0"/>
              <w:rPr>
                <w:rFonts w:ascii="Calibri" w:eastAsia="Calibri" w:hAnsi="Calibri" w:cs="Calibri"/>
              </w:rPr>
            </w:pPr>
            <w:r w:rsidRPr="00BF046E">
              <w:rPr>
                <w:rFonts w:ascii="Calibri"/>
              </w:rPr>
              <w:t xml:space="preserve">Enter the required </w:t>
            </w:r>
            <w:r w:rsidR="004F3D29" w:rsidRPr="00BF046E">
              <w:rPr>
                <w:rFonts w:ascii="Calibri"/>
              </w:rPr>
              <w:t>Fotoball</w:t>
            </w:r>
            <w:r w:rsidRPr="00BF046E">
              <w:rPr>
                <w:rFonts w:ascii="Calibri"/>
              </w:rPr>
              <w:t xml:space="preserve"> authentication and click submit</w:t>
            </w:r>
          </w:p>
          <w:p w:rsidR="002B1366" w:rsidRPr="00BF046E" w:rsidRDefault="002B1366" w:rsidP="0012794D">
            <w:pPr>
              <w:pStyle w:val="ListParagraph"/>
              <w:numPr>
                <w:ilvl w:val="0"/>
                <w:numId w:val="17"/>
              </w:numPr>
              <w:spacing w:after="0" w:line="240" w:lineRule="auto"/>
              <w:contextualSpacing w:val="0"/>
              <w:rPr>
                <w:rFonts w:ascii="Calibri" w:eastAsia="Calibri" w:hAnsi="Calibri" w:cs="Calibri"/>
              </w:rPr>
            </w:pPr>
            <w:r w:rsidRPr="00BF046E">
              <w:rPr>
                <w:rFonts w:ascii="Calibri"/>
              </w:rPr>
              <w:t>Start the chronometer simultaneously when you click submit</w:t>
            </w:r>
          </w:p>
          <w:p w:rsidR="002B1366" w:rsidRPr="00BF046E" w:rsidRDefault="002B1366" w:rsidP="0012794D">
            <w:pPr>
              <w:pStyle w:val="ListParagraph"/>
              <w:numPr>
                <w:ilvl w:val="0"/>
                <w:numId w:val="17"/>
              </w:numPr>
              <w:spacing w:after="0" w:line="240" w:lineRule="auto"/>
              <w:contextualSpacing w:val="0"/>
              <w:rPr>
                <w:rFonts w:ascii="Calibri" w:eastAsia="Calibri" w:hAnsi="Calibri" w:cs="Calibri"/>
              </w:rPr>
            </w:pPr>
            <w:r w:rsidRPr="00BF046E">
              <w:rPr>
                <w:rFonts w:ascii="Calibri"/>
              </w:rPr>
              <w:t>Measure the time taken from accessing the live stream to the application</w:t>
            </w:r>
          </w:p>
          <w:p w:rsidR="002B1366" w:rsidRPr="00BF046E" w:rsidRDefault="002B1366" w:rsidP="002B1366">
            <w:pPr>
              <w:pStyle w:val="Body"/>
              <w:spacing w:after="0"/>
            </w:pPr>
            <w:r w:rsidRPr="00BF046E">
              <w:rPr>
                <w:rFonts w:ascii="Calibri"/>
              </w:rPr>
              <w:t>(It should be less than 5 seconds)</w:t>
            </w:r>
          </w:p>
        </w:tc>
      </w:tr>
      <w:tr w:rsidR="002B1366" w:rsidRPr="00BF046E" w:rsidTr="002B1366">
        <w:trPr>
          <w:trHeight w:val="270"/>
        </w:trPr>
        <w:tc>
          <w:tcPr>
            <w:tcW w:w="24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Post Conditions </w:t>
            </w:r>
          </w:p>
        </w:tc>
        <w:tc>
          <w:tcPr>
            <w:tcW w:w="6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The System will be in live feed window</w:t>
            </w:r>
          </w:p>
        </w:tc>
      </w:tr>
      <w:tr w:rsidR="002B1366" w:rsidRPr="00BF046E" w:rsidTr="002B1366">
        <w:trPr>
          <w:trHeight w:val="270"/>
        </w:trPr>
        <w:tc>
          <w:tcPr>
            <w:tcW w:w="24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Test Results </w:t>
            </w:r>
          </w:p>
        </w:tc>
        <w:tc>
          <w:tcPr>
            <w:tcW w:w="6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PASS </w:t>
            </w:r>
          </w:p>
        </w:tc>
      </w:tr>
    </w:tbl>
    <w:p w:rsidR="002B1366" w:rsidRPr="00BF046E" w:rsidRDefault="002B1366" w:rsidP="002B1366">
      <w:pPr>
        <w:spacing w:after="200"/>
        <w:rPr>
          <w:b/>
        </w:rPr>
      </w:pPr>
    </w:p>
    <w:p w:rsidR="002B1366" w:rsidRPr="00BF046E" w:rsidRDefault="002B1366" w:rsidP="00D9378A">
      <w:pPr>
        <w:pStyle w:val="Heading3"/>
      </w:pPr>
      <w:bookmarkStart w:id="51" w:name="_Toc417568031"/>
      <w:r w:rsidRPr="00BF046E">
        <w:t>5.2.4 User Platform Requirements</w:t>
      </w:r>
      <w:bookmarkEnd w:id="51"/>
      <w:r w:rsidRPr="00BF046E">
        <w:t xml:space="preserve"> </w:t>
      </w:r>
    </w:p>
    <w:p w:rsidR="002B1366" w:rsidRPr="00BF046E" w:rsidRDefault="002B1366" w:rsidP="00D9378A">
      <w:pPr>
        <w:pStyle w:val="Heading4"/>
      </w:pPr>
      <w:r w:rsidRPr="00BF046E">
        <w:t>5.2.4.1 Test User Platform Requirements</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81"/>
        <w:gridCol w:w="6369"/>
      </w:tblGrid>
      <w:tr w:rsidR="002B1366" w:rsidRPr="00BF046E" w:rsidTr="002B1366">
        <w:trPr>
          <w:trHeight w:val="270"/>
        </w:trPr>
        <w:tc>
          <w:tcPr>
            <w:tcW w:w="24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 xml:space="preserve">Requirement Number </w:t>
            </w:r>
          </w:p>
        </w:tc>
        <w:tc>
          <w:tcPr>
            <w:tcW w:w="63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2.41</w:t>
            </w:r>
          </w:p>
        </w:tc>
      </w:tr>
      <w:tr w:rsidR="002B1366" w:rsidRPr="00BF046E" w:rsidTr="002B1366">
        <w:trPr>
          <w:trHeight w:val="270"/>
        </w:trPr>
        <w:tc>
          <w:tcPr>
            <w:tcW w:w="24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Requirement Name </w:t>
            </w:r>
          </w:p>
        </w:tc>
        <w:tc>
          <w:tcPr>
            <w:tcW w:w="63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User Platform Requirements</w:t>
            </w:r>
          </w:p>
        </w:tc>
      </w:tr>
      <w:tr w:rsidR="002B1366" w:rsidRPr="00BF046E" w:rsidTr="002B1366">
        <w:trPr>
          <w:trHeight w:val="569"/>
        </w:trPr>
        <w:tc>
          <w:tcPr>
            <w:tcW w:w="24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Requirement Description</w:t>
            </w:r>
          </w:p>
        </w:tc>
        <w:tc>
          <w:tcPr>
            <w:tcW w:w="63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The User platform is to be initially tested in a desktop environment using an Android-like simulator</w:t>
            </w:r>
            <w:r w:rsidRPr="00BF046E">
              <w:rPr>
                <w:rFonts w:ascii="Calibri"/>
                <w:color w:val="FF2C21"/>
              </w:rPr>
              <w:t xml:space="preserve"> </w:t>
            </w:r>
          </w:p>
        </w:tc>
      </w:tr>
      <w:tr w:rsidR="002B1366" w:rsidRPr="00BF046E" w:rsidTr="002B1366">
        <w:trPr>
          <w:trHeight w:val="270"/>
        </w:trPr>
        <w:tc>
          <w:tcPr>
            <w:tcW w:w="24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Pre-conditions </w:t>
            </w:r>
          </w:p>
        </w:tc>
        <w:tc>
          <w:tcPr>
            <w:tcW w:w="63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The User needs a Device with an Android Operating System</w:t>
            </w:r>
          </w:p>
        </w:tc>
      </w:tr>
      <w:tr w:rsidR="002B1366" w:rsidRPr="00BF046E" w:rsidTr="002B1366">
        <w:trPr>
          <w:trHeight w:val="1869"/>
        </w:trPr>
        <w:tc>
          <w:tcPr>
            <w:tcW w:w="24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Procedures </w:t>
            </w:r>
          </w:p>
        </w:tc>
        <w:tc>
          <w:tcPr>
            <w:tcW w:w="63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2B1366" w:rsidP="0012794D">
            <w:pPr>
              <w:pStyle w:val="Body"/>
              <w:numPr>
                <w:ilvl w:val="0"/>
                <w:numId w:val="20"/>
              </w:numPr>
              <w:spacing w:after="0"/>
              <w:rPr>
                <w:rFonts w:ascii="Calibri"/>
              </w:rPr>
            </w:pPr>
            <w:r w:rsidRPr="00BF046E">
              <w:rPr>
                <w:rFonts w:ascii="Calibri"/>
              </w:rPr>
              <w:t>Find an Android device or simulator</w:t>
            </w:r>
          </w:p>
          <w:p w:rsidR="002B1366" w:rsidRPr="00BF046E" w:rsidRDefault="002B1366" w:rsidP="0012794D">
            <w:pPr>
              <w:pStyle w:val="Body"/>
              <w:numPr>
                <w:ilvl w:val="0"/>
                <w:numId w:val="20"/>
              </w:numPr>
              <w:spacing w:after="0"/>
              <w:rPr>
                <w:rFonts w:ascii="Calibri"/>
              </w:rPr>
            </w:pPr>
            <w:r w:rsidRPr="00BF046E">
              <w:rPr>
                <w:rFonts w:ascii="Calibri"/>
              </w:rPr>
              <w:t>Verify that it is running Android version 5.0 or later</w:t>
            </w:r>
          </w:p>
          <w:p w:rsidR="002B1366" w:rsidRPr="00BF046E" w:rsidRDefault="002B1366" w:rsidP="0012794D">
            <w:pPr>
              <w:pStyle w:val="Body"/>
              <w:numPr>
                <w:ilvl w:val="0"/>
                <w:numId w:val="20"/>
              </w:numPr>
              <w:spacing w:after="0"/>
              <w:rPr>
                <w:rFonts w:ascii="Calibri"/>
              </w:rPr>
            </w:pPr>
            <w:r w:rsidRPr="00BF046E">
              <w:rPr>
                <w:rFonts w:ascii="Calibri"/>
              </w:rPr>
              <w:t>Connect the Device to the System.</w:t>
            </w:r>
          </w:p>
          <w:p w:rsidR="002B1366" w:rsidRPr="00BF046E" w:rsidRDefault="002B1366" w:rsidP="0012794D">
            <w:pPr>
              <w:pStyle w:val="Body"/>
              <w:numPr>
                <w:ilvl w:val="0"/>
                <w:numId w:val="20"/>
              </w:numPr>
              <w:spacing w:after="0"/>
              <w:rPr>
                <w:rFonts w:ascii="Calibri"/>
              </w:rPr>
            </w:pPr>
            <w:r w:rsidRPr="00BF046E">
              <w:rPr>
                <w:rFonts w:ascii="Calibri"/>
              </w:rPr>
              <w:t>Install the application initially from an external source that is provided to the user</w:t>
            </w:r>
          </w:p>
        </w:tc>
      </w:tr>
      <w:tr w:rsidR="002B1366" w:rsidRPr="00BF046E" w:rsidTr="002B1366">
        <w:trPr>
          <w:trHeight w:val="790"/>
        </w:trPr>
        <w:tc>
          <w:tcPr>
            <w:tcW w:w="24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Post Conditions </w:t>
            </w:r>
          </w:p>
        </w:tc>
        <w:tc>
          <w:tcPr>
            <w:tcW w:w="63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12794D">
            <w:pPr>
              <w:pStyle w:val="ListParagraph"/>
              <w:numPr>
                <w:ilvl w:val="0"/>
                <w:numId w:val="18"/>
              </w:numPr>
              <w:spacing w:after="0" w:line="240" w:lineRule="auto"/>
              <w:contextualSpacing w:val="0"/>
              <w:rPr>
                <w:rFonts w:ascii="Calibri" w:eastAsia="Calibri" w:hAnsi="Calibri" w:cs="Calibri"/>
                <w:szCs w:val="22"/>
              </w:rPr>
            </w:pPr>
            <w:r w:rsidRPr="00BF046E">
              <w:rPr>
                <w:rFonts w:ascii="Calibri"/>
              </w:rPr>
              <w:t>If the Application is successfully installed, it will open.</w:t>
            </w:r>
          </w:p>
          <w:p w:rsidR="002B1366" w:rsidRPr="00BF046E" w:rsidRDefault="002B1366" w:rsidP="0012794D">
            <w:pPr>
              <w:pStyle w:val="ListParagraph"/>
              <w:numPr>
                <w:ilvl w:val="0"/>
                <w:numId w:val="19"/>
              </w:numPr>
              <w:spacing w:after="0" w:line="240" w:lineRule="auto"/>
              <w:contextualSpacing w:val="0"/>
              <w:rPr>
                <w:rFonts w:ascii="Calibri" w:eastAsia="Calibri" w:hAnsi="Calibri" w:cs="Calibri"/>
              </w:rPr>
            </w:pPr>
            <w:r w:rsidRPr="00BF046E">
              <w:rPr>
                <w:rFonts w:ascii="Calibri"/>
              </w:rPr>
              <w:t xml:space="preserve">If the Application is not successfully installed, it will prompt the user </w:t>
            </w:r>
            <w:r w:rsidRPr="00BF046E">
              <w:rPr>
                <w:rFonts w:hAnsi="Calibri"/>
              </w:rPr>
              <w:t>“</w:t>
            </w:r>
            <w:r w:rsidRPr="00BF046E">
              <w:rPr>
                <w:rFonts w:ascii="Calibri"/>
              </w:rPr>
              <w:t>Application installation failed</w:t>
            </w:r>
            <w:r w:rsidRPr="00BF046E">
              <w:rPr>
                <w:rFonts w:hAnsi="Calibri"/>
              </w:rPr>
              <w:t>”</w:t>
            </w:r>
          </w:p>
        </w:tc>
      </w:tr>
      <w:tr w:rsidR="002B1366" w:rsidRPr="00BF046E" w:rsidTr="002B1366">
        <w:trPr>
          <w:trHeight w:val="270"/>
        </w:trPr>
        <w:tc>
          <w:tcPr>
            <w:tcW w:w="24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Test Results </w:t>
            </w:r>
          </w:p>
        </w:tc>
        <w:tc>
          <w:tcPr>
            <w:tcW w:w="63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E81F22">
            <w:pPr>
              <w:pStyle w:val="Body"/>
              <w:spacing w:after="0"/>
            </w:pPr>
            <w:r w:rsidRPr="00BF046E">
              <w:rPr>
                <w:rFonts w:ascii="Calibri"/>
              </w:rPr>
              <w:t>P</w:t>
            </w:r>
            <w:r w:rsidR="00E81F22" w:rsidRPr="00BF046E">
              <w:rPr>
                <w:rFonts w:ascii="Calibri"/>
              </w:rPr>
              <w:t>ASS</w:t>
            </w:r>
          </w:p>
        </w:tc>
      </w:tr>
    </w:tbl>
    <w:p w:rsidR="002B1366" w:rsidRPr="00BF046E" w:rsidRDefault="002B1366" w:rsidP="002B1366">
      <w:pPr>
        <w:spacing w:after="200"/>
        <w:rPr>
          <w:b/>
        </w:rPr>
      </w:pPr>
    </w:p>
    <w:p w:rsidR="002B1366" w:rsidRPr="00BF046E" w:rsidRDefault="002B1366" w:rsidP="002B1366">
      <w:pPr>
        <w:spacing w:after="200"/>
        <w:rPr>
          <w:rFonts w:asciiTheme="majorHAnsi" w:eastAsia="Arial Unicode MS" w:hAnsi="Arial Unicode MS" w:cs="Arial Unicode MS"/>
          <w:b/>
          <w:color w:val="D34817" w:themeColor="accent1"/>
          <w:spacing w:val="20"/>
          <w:sz w:val="24"/>
          <w:szCs w:val="24"/>
        </w:rPr>
      </w:pPr>
      <w:r w:rsidRPr="00BF046E">
        <w:rPr>
          <w:rFonts w:asciiTheme="majorHAnsi" w:eastAsia="Arial Unicode MS" w:hAnsi="Arial Unicode MS" w:cs="Arial Unicode MS"/>
          <w:b/>
          <w:color w:val="D34817" w:themeColor="accent1"/>
          <w:spacing w:val="20"/>
          <w:sz w:val="24"/>
          <w:szCs w:val="24"/>
        </w:rPr>
        <w:br w:type="page"/>
      </w:r>
    </w:p>
    <w:p w:rsidR="002B1366" w:rsidRPr="00BF046E" w:rsidRDefault="002B1366" w:rsidP="00D9378A">
      <w:pPr>
        <w:pStyle w:val="Heading3"/>
      </w:pPr>
      <w:bookmarkStart w:id="52" w:name="_Toc417568032"/>
      <w:r w:rsidRPr="00BF046E">
        <w:lastRenderedPageBreak/>
        <w:t>5.2.5 Fotoball Device Access requirements</w:t>
      </w:r>
      <w:bookmarkEnd w:id="52"/>
    </w:p>
    <w:p w:rsidR="002B1366" w:rsidRPr="00BF046E" w:rsidRDefault="002B1366" w:rsidP="00D9378A">
      <w:pPr>
        <w:pStyle w:val="Heading4"/>
      </w:pPr>
      <w:r w:rsidRPr="00BF046E">
        <w:t>5.2.5.1 Test Fotoball Device Access requirements- full name</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77"/>
        <w:gridCol w:w="6373"/>
      </w:tblGrid>
      <w:tr w:rsidR="002B1366" w:rsidRPr="00BF046E" w:rsidTr="002B1366">
        <w:trPr>
          <w:trHeight w:val="270"/>
        </w:trPr>
        <w:tc>
          <w:tcPr>
            <w:tcW w:w="247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 xml:space="preserve">Requirement Number </w:t>
            </w:r>
          </w:p>
        </w:tc>
        <w:tc>
          <w:tcPr>
            <w:tcW w:w="63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2.51</w:t>
            </w:r>
          </w:p>
        </w:tc>
      </w:tr>
      <w:tr w:rsidR="002B1366" w:rsidRPr="00BF046E" w:rsidTr="002B1366">
        <w:trPr>
          <w:trHeight w:val="270"/>
        </w:trPr>
        <w:tc>
          <w:tcPr>
            <w:tcW w:w="247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Requirement Name </w:t>
            </w:r>
          </w:p>
        </w:tc>
        <w:tc>
          <w:tcPr>
            <w:tcW w:w="63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Fotoball Device Access requirements</w:t>
            </w:r>
          </w:p>
        </w:tc>
      </w:tr>
      <w:tr w:rsidR="002B1366" w:rsidRPr="00BF046E" w:rsidTr="002B1366">
        <w:trPr>
          <w:trHeight w:val="868"/>
        </w:trPr>
        <w:tc>
          <w:tcPr>
            <w:tcW w:w="247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Requirement Description</w:t>
            </w:r>
          </w:p>
        </w:tc>
        <w:tc>
          <w:tcPr>
            <w:tcW w:w="63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The Fotoball device will contain specific name and IP address to access it. The user will need to know the details of the Fotoball to access it</w:t>
            </w:r>
          </w:p>
        </w:tc>
      </w:tr>
      <w:tr w:rsidR="002B1366" w:rsidRPr="00BF046E" w:rsidTr="002B1366">
        <w:trPr>
          <w:trHeight w:val="270"/>
        </w:trPr>
        <w:tc>
          <w:tcPr>
            <w:tcW w:w="247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Pre conditions </w:t>
            </w:r>
          </w:p>
        </w:tc>
        <w:tc>
          <w:tcPr>
            <w:tcW w:w="63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The User needs to be in Main page</w:t>
            </w:r>
          </w:p>
        </w:tc>
      </w:tr>
      <w:tr w:rsidR="002B1366" w:rsidRPr="00BF046E" w:rsidTr="002B1366">
        <w:trPr>
          <w:trHeight w:val="1609"/>
        </w:trPr>
        <w:tc>
          <w:tcPr>
            <w:tcW w:w="247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Procedures </w:t>
            </w:r>
          </w:p>
        </w:tc>
        <w:tc>
          <w:tcPr>
            <w:tcW w:w="63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2B1366" w:rsidP="0012794D">
            <w:pPr>
              <w:pStyle w:val="ListParagraph"/>
              <w:numPr>
                <w:ilvl w:val="0"/>
                <w:numId w:val="22"/>
              </w:numPr>
              <w:spacing w:after="0" w:line="240" w:lineRule="auto"/>
              <w:contextualSpacing w:val="0"/>
              <w:rPr>
                <w:rFonts w:ascii="Calibri" w:eastAsia="Calibri" w:hAnsi="Calibri" w:cs="Calibri"/>
                <w:szCs w:val="22"/>
              </w:rPr>
            </w:pPr>
            <w:r w:rsidRPr="00BF046E">
              <w:rPr>
                <w:rFonts w:ascii="Calibri"/>
              </w:rPr>
              <w:t>Enter the Name</w:t>
            </w:r>
          </w:p>
          <w:p w:rsidR="002B1366" w:rsidRPr="00BF046E" w:rsidRDefault="002B1366" w:rsidP="0012794D">
            <w:pPr>
              <w:pStyle w:val="ListParagraph"/>
              <w:numPr>
                <w:ilvl w:val="0"/>
                <w:numId w:val="22"/>
              </w:numPr>
              <w:spacing w:after="0" w:line="240" w:lineRule="auto"/>
              <w:contextualSpacing w:val="0"/>
              <w:rPr>
                <w:rFonts w:ascii="Calibri" w:eastAsia="Calibri" w:hAnsi="Calibri" w:cs="Calibri"/>
              </w:rPr>
            </w:pPr>
            <w:r w:rsidRPr="00BF046E">
              <w:rPr>
                <w:rFonts w:ascii="Calibri"/>
              </w:rPr>
              <w:t>Enter the IP Address.</w:t>
            </w:r>
          </w:p>
          <w:p w:rsidR="002B1366" w:rsidRPr="00BF046E" w:rsidRDefault="002B1366" w:rsidP="0012794D">
            <w:pPr>
              <w:pStyle w:val="ListParagraph"/>
              <w:numPr>
                <w:ilvl w:val="0"/>
                <w:numId w:val="22"/>
              </w:numPr>
              <w:spacing w:after="0" w:line="240" w:lineRule="auto"/>
              <w:contextualSpacing w:val="0"/>
              <w:rPr>
                <w:rFonts w:ascii="Calibri"/>
              </w:rPr>
            </w:pPr>
            <w:r w:rsidRPr="00BF046E">
              <w:rPr>
                <w:rFonts w:ascii="Calibri"/>
              </w:rPr>
              <w:t>Enter the valid information (network, port number)</w:t>
            </w:r>
          </w:p>
          <w:p w:rsidR="002B1366" w:rsidRPr="00BF046E" w:rsidRDefault="002B1366" w:rsidP="0012794D">
            <w:pPr>
              <w:pStyle w:val="ListParagraph"/>
              <w:numPr>
                <w:ilvl w:val="0"/>
                <w:numId w:val="22"/>
              </w:numPr>
              <w:spacing w:after="0" w:line="240" w:lineRule="auto"/>
              <w:contextualSpacing w:val="0"/>
              <w:rPr>
                <w:rFonts w:ascii="Calibri" w:eastAsia="Calibri" w:hAnsi="Calibri" w:cs="Calibri"/>
                <w:color w:val="000000"/>
              </w:rPr>
            </w:pPr>
            <w:r w:rsidRPr="00BF046E">
              <w:rPr>
                <w:rFonts w:ascii="Calibri"/>
              </w:rPr>
              <w:t>Click Submit after entering the above information.</w:t>
            </w:r>
          </w:p>
          <w:p w:rsidR="002B1366" w:rsidRPr="00BF046E" w:rsidRDefault="002B1366" w:rsidP="002B1366">
            <w:pPr>
              <w:pStyle w:val="Body"/>
              <w:spacing w:after="0"/>
            </w:pPr>
          </w:p>
        </w:tc>
      </w:tr>
      <w:tr w:rsidR="002B1366" w:rsidRPr="00BF046E" w:rsidTr="002B1366">
        <w:trPr>
          <w:trHeight w:val="569"/>
        </w:trPr>
        <w:tc>
          <w:tcPr>
            <w:tcW w:w="247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Post Conditions </w:t>
            </w:r>
          </w:p>
        </w:tc>
        <w:tc>
          <w:tcPr>
            <w:tcW w:w="63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ListParagraph"/>
              <w:spacing w:after="0"/>
              <w:ind w:left="41"/>
            </w:pPr>
            <w:r w:rsidRPr="00BF046E">
              <w:rPr>
                <w:rFonts w:ascii="Calibri"/>
              </w:rPr>
              <w:t>The User will access the Fotoball live stream if all the information matches it.</w:t>
            </w:r>
          </w:p>
        </w:tc>
      </w:tr>
      <w:tr w:rsidR="002B1366" w:rsidRPr="00BF046E" w:rsidTr="002B1366">
        <w:trPr>
          <w:trHeight w:val="270"/>
        </w:trPr>
        <w:tc>
          <w:tcPr>
            <w:tcW w:w="247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Test Results </w:t>
            </w:r>
          </w:p>
        </w:tc>
        <w:tc>
          <w:tcPr>
            <w:tcW w:w="63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413040" w:rsidP="002B1366">
            <w:pPr>
              <w:pStyle w:val="Body"/>
              <w:spacing w:after="0" w:line="240" w:lineRule="auto"/>
              <w:ind w:left="41"/>
            </w:pPr>
            <w:r w:rsidRPr="00BF046E">
              <w:rPr>
                <w:rFonts w:ascii="Calibri"/>
              </w:rPr>
              <w:t>PASS</w:t>
            </w:r>
          </w:p>
        </w:tc>
      </w:tr>
    </w:tbl>
    <w:p w:rsidR="002B1366" w:rsidRPr="00BF046E" w:rsidRDefault="002B1366" w:rsidP="002B1366">
      <w:pPr>
        <w:spacing w:after="200"/>
        <w:rPr>
          <w:b/>
        </w:rPr>
      </w:pPr>
    </w:p>
    <w:p w:rsidR="002B1366" w:rsidRPr="00BF046E" w:rsidRDefault="002B1366" w:rsidP="00D9378A">
      <w:pPr>
        <w:pStyle w:val="Heading4"/>
      </w:pPr>
      <w:r w:rsidRPr="00BF046E">
        <w:t>5.2.5.2 Test User Account Requirements  - Registered Fotoball</w:t>
      </w:r>
    </w:p>
    <w:tbl>
      <w:tblPr>
        <w:tblW w:w="86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31"/>
        <w:gridCol w:w="6209"/>
      </w:tblGrid>
      <w:tr w:rsidR="002B1366" w:rsidRPr="00BF046E" w:rsidTr="002B1366">
        <w:trPr>
          <w:trHeight w:val="270"/>
        </w:trPr>
        <w:tc>
          <w:tcPr>
            <w:tcW w:w="2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 xml:space="preserve">Requirement Number </w:t>
            </w:r>
          </w:p>
        </w:tc>
        <w:tc>
          <w:tcPr>
            <w:tcW w:w="62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2.52</w:t>
            </w:r>
          </w:p>
        </w:tc>
      </w:tr>
      <w:tr w:rsidR="002B1366" w:rsidRPr="00BF046E" w:rsidTr="002B1366">
        <w:trPr>
          <w:trHeight w:val="270"/>
        </w:trPr>
        <w:tc>
          <w:tcPr>
            <w:tcW w:w="2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Requirement Name </w:t>
            </w:r>
          </w:p>
        </w:tc>
        <w:tc>
          <w:tcPr>
            <w:tcW w:w="62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User Account Requirements </w:t>
            </w:r>
            <w:r w:rsidRPr="00BF046E">
              <w:rPr>
                <w:rFonts w:hAnsi="Calibri"/>
              </w:rPr>
              <w:t>–</w:t>
            </w:r>
            <w:r w:rsidRPr="00BF046E">
              <w:rPr>
                <w:rFonts w:hAnsi="Calibri"/>
              </w:rPr>
              <w:t xml:space="preserve"> </w:t>
            </w:r>
            <w:r w:rsidRPr="00BF046E">
              <w:t>Registered Fotoball</w:t>
            </w:r>
          </w:p>
        </w:tc>
      </w:tr>
      <w:tr w:rsidR="002B1366" w:rsidRPr="00BF046E" w:rsidTr="002B1366">
        <w:trPr>
          <w:trHeight w:val="270"/>
        </w:trPr>
        <w:tc>
          <w:tcPr>
            <w:tcW w:w="2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Requirement Description</w:t>
            </w:r>
          </w:p>
        </w:tc>
        <w:tc>
          <w:tcPr>
            <w:tcW w:w="62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The User account contains registered </w:t>
            </w:r>
            <w:r w:rsidR="004F3D29" w:rsidRPr="00BF046E">
              <w:rPr>
                <w:rFonts w:ascii="Calibri"/>
              </w:rPr>
              <w:t>Fotoball</w:t>
            </w:r>
            <w:r w:rsidRPr="00BF046E">
              <w:rPr>
                <w:rFonts w:ascii="Calibri"/>
              </w:rPr>
              <w:t xml:space="preserve"> device.</w:t>
            </w:r>
          </w:p>
        </w:tc>
      </w:tr>
      <w:tr w:rsidR="002B1366" w:rsidRPr="00BF046E" w:rsidTr="002B1366">
        <w:trPr>
          <w:trHeight w:val="569"/>
        </w:trPr>
        <w:tc>
          <w:tcPr>
            <w:tcW w:w="2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Pre conditions </w:t>
            </w:r>
          </w:p>
        </w:tc>
        <w:tc>
          <w:tcPr>
            <w:tcW w:w="62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The User needs to be in the Main menu and add a </w:t>
            </w:r>
            <w:r w:rsidR="004F3D29" w:rsidRPr="00BF046E">
              <w:rPr>
                <w:rFonts w:ascii="Calibri"/>
              </w:rPr>
              <w:t>Fotoball</w:t>
            </w:r>
            <w:r w:rsidRPr="00BF046E">
              <w:rPr>
                <w:rFonts w:ascii="Calibri"/>
              </w:rPr>
              <w:t xml:space="preserve"> device to their account</w:t>
            </w:r>
          </w:p>
        </w:tc>
      </w:tr>
      <w:tr w:rsidR="002B1366" w:rsidRPr="00BF046E" w:rsidTr="002B1366">
        <w:trPr>
          <w:trHeight w:val="790"/>
        </w:trPr>
        <w:tc>
          <w:tcPr>
            <w:tcW w:w="2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Procedures </w:t>
            </w:r>
          </w:p>
        </w:tc>
        <w:tc>
          <w:tcPr>
            <w:tcW w:w="62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12794D">
            <w:pPr>
              <w:pStyle w:val="ListParagraph"/>
              <w:numPr>
                <w:ilvl w:val="0"/>
                <w:numId w:val="23"/>
              </w:numPr>
              <w:spacing w:after="0" w:line="240" w:lineRule="auto"/>
              <w:contextualSpacing w:val="0"/>
              <w:rPr>
                <w:rFonts w:ascii="Calibri" w:eastAsia="Calibri" w:hAnsi="Calibri" w:cs="Calibri"/>
              </w:rPr>
            </w:pPr>
            <w:r w:rsidRPr="00BF046E">
              <w:rPr>
                <w:rFonts w:ascii="Calibri"/>
              </w:rPr>
              <w:t xml:space="preserve">The User needs to fill valid information for the rest of the form to register the </w:t>
            </w:r>
            <w:r w:rsidR="004F3D29" w:rsidRPr="00BF046E">
              <w:rPr>
                <w:rFonts w:ascii="Calibri"/>
              </w:rPr>
              <w:t>Fotoball</w:t>
            </w:r>
            <w:r w:rsidRPr="00BF046E">
              <w:rPr>
                <w:rFonts w:ascii="Calibri"/>
              </w:rPr>
              <w:t xml:space="preserve"> device</w:t>
            </w:r>
          </w:p>
        </w:tc>
      </w:tr>
      <w:tr w:rsidR="002B1366" w:rsidRPr="00BF046E" w:rsidTr="002B1366">
        <w:trPr>
          <w:trHeight w:val="530"/>
        </w:trPr>
        <w:tc>
          <w:tcPr>
            <w:tcW w:w="2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Post Conditions </w:t>
            </w:r>
          </w:p>
        </w:tc>
        <w:tc>
          <w:tcPr>
            <w:tcW w:w="62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12794D">
            <w:pPr>
              <w:pStyle w:val="ListParagraph"/>
              <w:numPr>
                <w:ilvl w:val="0"/>
                <w:numId w:val="24"/>
              </w:numPr>
              <w:spacing w:after="0" w:line="240" w:lineRule="auto"/>
              <w:contextualSpacing w:val="0"/>
              <w:rPr>
                <w:rFonts w:ascii="Calibri" w:eastAsia="Calibri" w:hAnsi="Calibri" w:cs="Calibri"/>
              </w:rPr>
            </w:pPr>
            <w:r w:rsidRPr="00BF046E">
              <w:rPr>
                <w:rFonts w:ascii="Calibri"/>
              </w:rPr>
              <w:t>The Default User is assigned to a Fotoball device</w:t>
            </w:r>
          </w:p>
        </w:tc>
      </w:tr>
      <w:tr w:rsidR="002B1366" w:rsidRPr="00BF046E" w:rsidTr="002B1366">
        <w:trPr>
          <w:trHeight w:val="270"/>
        </w:trPr>
        <w:tc>
          <w:tcPr>
            <w:tcW w:w="2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pPr>
            <w:r w:rsidRPr="00BF046E">
              <w:rPr>
                <w:rFonts w:ascii="Calibri"/>
              </w:rPr>
              <w:t xml:space="preserve">Test Results </w:t>
            </w:r>
          </w:p>
        </w:tc>
        <w:tc>
          <w:tcPr>
            <w:tcW w:w="62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3340D4" w:rsidP="002B1366">
            <w:pPr>
              <w:pStyle w:val="Body"/>
              <w:spacing w:after="0" w:line="240" w:lineRule="auto"/>
            </w:pPr>
            <w:r w:rsidRPr="00BF046E">
              <w:rPr>
                <w:rFonts w:ascii="Calibri"/>
              </w:rPr>
              <w:t>Fail. Manual input not yet functional.</w:t>
            </w:r>
          </w:p>
        </w:tc>
      </w:tr>
    </w:tbl>
    <w:p w:rsidR="002B1366" w:rsidRPr="00BF046E" w:rsidRDefault="002B1366" w:rsidP="002B1366">
      <w:pPr>
        <w:spacing w:after="200"/>
        <w:rPr>
          <w:b/>
        </w:rPr>
      </w:pPr>
    </w:p>
    <w:p w:rsidR="00C00962" w:rsidRPr="00BF046E" w:rsidRDefault="00C00962">
      <w:pPr>
        <w:spacing w:after="200"/>
        <w:rPr>
          <w:rFonts w:asciiTheme="majorHAnsi" w:hAnsiTheme="majorHAnsi"/>
          <w:b/>
          <w:color w:val="D34817" w:themeColor="accent1"/>
          <w:spacing w:val="20"/>
          <w:sz w:val="24"/>
          <w:szCs w:val="24"/>
        </w:rPr>
      </w:pPr>
      <w:r w:rsidRPr="00BF046E">
        <w:br w:type="page"/>
      </w:r>
    </w:p>
    <w:p w:rsidR="002B1366" w:rsidRPr="00BF046E" w:rsidRDefault="002B1366" w:rsidP="00D9378A">
      <w:pPr>
        <w:pStyle w:val="Heading3"/>
      </w:pPr>
      <w:bookmarkStart w:id="53" w:name="_Toc417568033"/>
      <w:r w:rsidRPr="00BF046E">
        <w:lastRenderedPageBreak/>
        <w:t>5.2.6 Hardware Requirements</w:t>
      </w:r>
      <w:bookmarkEnd w:id="53"/>
      <w:r w:rsidRPr="00BF046E">
        <w:t xml:space="preserve"> </w:t>
      </w:r>
    </w:p>
    <w:p w:rsidR="002B1366" w:rsidRPr="00BF046E" w:rsidRDefault="002B1366" w:rsidP="00C00962">
      <w:pPr>
        <w:pStyle w:val="Heading4"/>
      </w:pPr>
      <w:r w:rsidRPr="00BF046E">
        <w:t>5.2.6.1 Power Test</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99"/>
        <w:gridCol w:w="6351"/>
      </w:tblGrid>
      <w:tr w:rsidR="002B1366" w:rsidRPr="00BF046E" w:rsidTr="002B1366">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rPr>
                <w:rFonts w:ascii="Calibri"/>
              </w:rPr>
            </w:pPr>
            <w:r w:rsidRPr="00BF046E">
              <w:rPr>
                <w:rFonts w:ascii="Calibri"/>
              </w:rPr>
              <w:t xml:space="preserve">Requirement Number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2.61</w:t>
            </w:r>
          </w:p>
        </w:tc>
      </w:tr>
      <w:tr w:rsidR="002B1366" w:rsidRPr="00BF046E" w:rsidTr="002B1366">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Requirement Name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Power Test</w:t>
            </w:r>
          </w:p>
        </w:tc>
      </w:tr>
      <w:tr w:rsidR="002B1366" w:rsidRPr="00BF046E" w:rsidTr="002B1366">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Requirement Description</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ListParagraph"/>
              <w:spacing w:after="0" w:line="240" w:lineRule="auto"/>
              <w:ind w:left="0"/>
              <w:rPr>
                <w:rFonts w:ascii="Calibri" w:eastAsia="Arial Unicode MS" w:hAnsi="Arial Unicode MS" w:cs="Arial Unicode MS"/>
                <w:color w:val="000000"/>
                <w:szCs w:val="22"/>
                <w:u w:color="000000"/>
              </w:rPr>
            </w:pPr>
            <w:r w:rsidRPr="00BF046E">
              <w:rPr>
                <w:rFonts w:ascii="Calibri" w:eastAsia="Arial Unicode MS" w:hAnsi="Arial Unicode MS" w:cs="Arial Unicode MS"/>
                <w:color w:val="000000"/>
                <w:szCs w:val="22"/>
                <w:u w:color="000000"/>
              </w:rPr>
              <w:t>Verify that Fotoball is able to be charged and retain charge</w:t>
            </w:r>
          </w:p>
        </w:tc>
      </w:tr>
      <w:tr w:rsidR="002B1366" w:rsidRPr="00BF046E" w:rsidTr="002B1366">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Pre-conditions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Battery &lt; 50% charged</w:t>
            </w:r>
          </w:p>
        </w:tc>
      </w:tr>
      <w:tr w:rsidR="002B1366" w:rsidRPr="00BF046E" w:rsidTr="002B1366">
        <w:trPr>
          <w:trHeight w:val="2655"/>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Procedures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086632">
            <w:pPr>
              <w:spacing w:after="0" w:line="240" w:lineRule="auto"/>
              <w:rPr>
                <w:rFonts w:ascii="Calibri"/>
                <w:u w:color="000000"/>
              </w:rPr>
            </w:pPr>
            <w:r w:rsidRPr="00BF046E">
              <w:rPr>
                <w:rFonts w:ascii="Calibri"/>
                <w:u w:color="000000"/>
              </w:rPr>
              <w:t xml:space="preserve">1. Power on Fotoball </w:t>
            </w:r>
          </w:p>
          <w:p w:rsidR="002B1366" w:rsidRPr="00BF046E" w:rsidRDefault="002B1366" w:rsidP="002B1366">
            <w:pPr>
              <w:pStyle w:val="Body"/>
              <w:spacing w:after="0" w:line="240" w:lineRule="auto"/>
              <w:rPr>
                <w:rFonts w:ascii="Calibri" w:eastAsiaTheme="minorHAnsi" w:hAnsiTheme="minorHAnsi" w:cs="Times New Roman"/>
                <w:color w:val="000000" w:themeColor="text1"/>
                <w:szCs w:val="20"/>
              </w:rPr>
            </w:pPr>
            <w:r w:rsidRPr="00BF046E">
              <w:rPr>
                <w:rFonts w:ascii="Calibri" w:eastAsiaTheme="minorHAnsi" w:hAnsiTheme="minorHAnsi" w:cs="Times New Roman"/>
                <w:color w:val="000000" w:themeColor="text1"/>
                <w:szCs w:val="20"/>
              </w:rPr>
              <w:t xml:space="preserve">2. Open the Fotoball </w:t>
            </w:r>
          </w:p>
          <w:p w:rsidR="002B1366" w:rsidRPr="00BF046E" w:rsidRDefault="002B1366" w:rsidP="002B1366">
            <w:pPr>
              <w:pStyle w:val="Body"/>
              <w:spacing w:after="0" w:line="240" w:lineRule="auto"/>
              <w:rPr>
                <w:rFonts w:ascii="Calibri" w:eastAsiaTheme="minorHAnsi" w:hAnsiTheme="minorHAnsi" w:cs="Times New Roman"/>
                <w:color w:val="000000" w:themeColor="text1"/>
                <w:szCs w:val="20"/>
              </w:rPr>
            </w:pPr>
            <w:r w:rsidRPr="00BF046E">
              <w:rPr>
                <w:rFonts w:ascii="Calibri" w:eastAsiaTheme="minorHAnsi" w:hAnsiTheme="minorHAnsi" w:cs="Times New Roman"/>
                <w:color w:val="000000" w:themeColor="text1"/>
                <w:szCs w:val="20"/>
              </w:rPr>
              <w:t xml:space="preserve">3. Check if the power LED lit </w:t>
            </w:r>
          </w:p>
          <w:p w:rsidR="002B1366" w:rsidRPr="00BF046E" w:rsidRDefault="002B1366" w:rsidP="002B1366">
            <w:pPr>
              <w:pStyle w:val="Body"/>
              <w:spacing w:after="0" w:line="240" w:lineRule="auto"/>
              <w:rPr>
                <w:rFonts w:ascii="Calibri" w:eastAsiaTheme="minorHAnsi" w:hAnsiTheme="minorHAnsi" w:cs="Times New Roman"/>
                <w:color w:val="000000" w:themeColor="text1"/>
                <w:szCs w:val="20"/>
              </w:rPr>
            </w:pPr>
            <w:r w:rsidRPr="00BF046E">
              <w:rPr>
                <w:rFonts w:ascii="Calibri" w:eastAsiaTheme="minorHAnsi" w:hAnsiTheme="minorHAnsi" w:cs="Times New Roman"/>
                <w:color w:val="000000" w:themeColor="text1"/>
                <w:szCs w:val="20"/>
              </w:rPr>
              <w:t xml:space="preserve">4. Use volt meter measure across +5V and Gnd and check the power for camera </w:t>
            </w:r>
          </w:p>
          <w:p w:rsidR="002B1366" w:rsidRPr="00BF046E" w:rsidRDefault="002B1366" w:rsidP="002B1366">
            <w:pPr>
              <w:pStyle w:val="Body"/>
              <w:spacing w:after="0" w:line="240" w:lineRule="auto"/>
              <w:rPr>
                <w:rFonts w:ascii="Calibri" w:eastAsiaTheme="minorHAnsi" w:hAnsiTheme="minorHAnsi" w:cs="Times New Roman"/>
                <w:color w:val="000000" w:themeColor="text1"/>
                <w:szCs w:val="20"/>
              </w:rPr>
            </w:pPr>
            <w:r w:rsidRPr="00BF046E">
              <w:rPr>
                <w:rFonts w:ascii="Calibri" w:eastAsiaTheme="minorHAnsi" w:hAnsiTheme="minorHAnsi" w:cs="Times New Roman"/>
                <w:color w:val="000000" w:themeColor="text1"/>
                <w:szCs w:val="20"/>
              </w:rPr>
              <w:t xml:space="preserve">5. Plug in Fotoball to a charger </w:t>
            </w:r>
          </w:p>
          <w:p w:rsidR="002B1366" w:rsidRPr="00BF046E" w:rsidRDefault="002B1366" w:rsidP="002B1366">
            <w:pPr>
              <w:pStyle w:val="Body"/>
              <w:spacing w:after="0" w:line="240" w:lineRule="auto"/>
              <w:rPr>
                <w:rFonts w:ascii="Calibri" w:eastAsiaTheme="minorHAnsi" w:hAnsiTheme="minorHAnsi" w:cs="Times New Roman"/>
                <w:color w:val="000000" w:themeColor="text1"/>
                <w:szCs w:val="20"/>
              </w:rPr>
            </w:pPr>
            <w:r w:rsidRPr="00BF046E">
              <w:rPr>
                <w:rFonts w:ascii="Calibri" w:eastAsiaTheme="minorHAnsi" w:hAnsiTheme="minorHAnsi" w:cs="Times New Roman"/>
                <w:color w:val="000000" w:themeColor="text1"/>
                <w:szCs w:val="20"/>
              </w:rPr>
              <w:t xml:space="preserve">6. Check battery voltage </w:t>
            </w:r>
          </w:p>
          <w:p w:rsidR="002B1366" w:rsidRPr="00BF046E" w:rsidRDefault="002B1366" w:rsidP="002B1366">
            <w:pPr>
              <w:pStyle w:val="Body"/>
              <w:spacing w:after="0" w:line="240" w:lineRule="auto"/>
              <w:rPr>
                <w:rFonts w:ascii="Calibri" w:eastAsiaTheme="minorHAnsi" w:hAnsiTheme="minorHAnsi" w:cs="Times New Roman"/>
                <w:color w:val="000000" w:themeColor="text1"/>
                <w:szCs w:val="20"/>
              </w:rPr>
            </w:pPr>
            <w:r w:rsidRPr="00BF046E">
              <w:rPr>
                <w:rFonts w:ascii="Calibri" w:eastAsiaTheme="minorHAnsi" w:hAnsiTheme="minorHAnsi" w:cs="Times New Roman"/>
                <w:color w:val="000000" w:themeColor="text1"/>
                <w:szCs w:val="20"/>
              </w:rPr>
              <w:t xml:space="preserve">7. Wait for 2 minutes </w:t>
            </w:r>
          </w:p>
          <w:p w:rsidR="002B1366" w:rsidRPr="00BF046E" w:rsidRDefault="002B1366" w:rsidP="002B1366">
            <w:pPr>
              <w:pStyle w:val="Body"/>
              <w:spacing w:after="0" w:line="240" w:lineRule="auto"/>
              <w:rPr>
                <w:rFonts w:ascii="Calibri"/>
              </w:rPr>
            </w:pPr>
            <w:r w:rsidRPr="00BF046E">
              <w:rPr>
                <w:rFonts w:ascii="Calibri" w:eastAsiaTheme="minorHAnsi" w:hAnsiTheme="minorHAnsi" w:cs="Times New Roman"/>
                <w:color w:val="000000" w:themeColor="text1"/>
                <w:szCs w:val="20"/>
              </w:rPr>
              <w:t>8. Check if battery voltage went up.</w:t>
            </w:r>
            <w:r w:rsidRPr="00BF046E">
              <w:rPr>
                <w:rFonts w:ascii="Calibri"/>
              </w:rPr>
              <w:t xml:space="preserve"> </w:t>
            </w:r>
          </w:p>
        </w:tc>
      </w:tr>
      <w:tr w:rsidR="002B1366" w:rsidRPr="00BF046E" w:rsidTr="002B1366">
        <w:trPr>
          <w:trHeight w:val="451"/>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Post 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Battery &gt; 50% charge</w:t>
            </w:r>
          </w:p>
        </w:tc>
      </w:tr>
      <w:tr w:rsidR="002B1366" w:rsidRPr="00BF046E" w:rsidTr="002B1366">
        <w:trPr>
          <w:trHeight w:val="569"/>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Test Results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120B76" w:rsidP="002B1366">
            <w:pPr>
              <w:pStyle w:val="Body"/>
              <w:spacing w:after="0"/>
              <w:rPr>
                <w:rFonts w:ascii="Calibri"/>
              </w:rPr>
            </w:pPr>
            <w:r w:rsidRPr="00BF046E">
              <w:rPr>
                <w:rFonts w:ascii="Calibri"/>
              </w:rPr>
              <w:t xml:space="preserve">PASS </w:t>
            </w:r>
          </w:p>
        </w:tc>
      </w:tr>
    </w:tbl>
    <w:p w:rsidR="002B1366" w:rsidRPr="00BF046E" w:rsidRDefault="002B1366" w:rsidP="00C00962">
      <w:pPr>
        <w:pStyle w:val="Heading4"/>
      </w:pPr>
      <w:r w:rsidRPr="00BF046E">
        <w:t>5.2.6.2 Communication Test</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99"/>
        <w:gridCol w:w="6351"/>
      </w:tblGrid>
      <w:tr w:rsidR="002B1366" w:rsidRPr="00BF046E" w:rsidTr="00C00962">
        <w:trPr>
          <w:trHeight w:val="351"/>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C00962">
            <w:pPr>
              <w:pStyle w:val="Body"/>
              <w:spacing w:after="0" w:line="240" w:lineRule="auto"/>
              <w:rPr>
                <w:rFonts w:ascii="Calibri"/>
              </w:rPr>
            </w:pPr>
            <w:r w:rsidRPr="00BF046E">
              <w:rPr>
                <w:rFonts w:ascii="Calibri"/>
              </w:rPr>
              <w:t>Requirement Number</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2.62</w:t>
            </w:r>
          </w:p>
        </w:tc>
      </w:tr>
      <w:tr w:rsidR="002B1366" w:rsidRPr="00BF046E" w:rsidTr="002B1366">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Requirement Name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Communication Test</w:t>
            </w:r>
          </w:p>
        </w:tc>
      </w:tr>
      <w:tr w:rsidR="002B1366" w:rsidRPr="00BF046E" w:rsidTr="002B1366">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Requirement Description</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ListParagraph"/>
              <w:spacing w:after="0" w:line="240" w:lineRule="auto"/>
              <w:ind w:left="0"/>
              <w:rPr>
                <w:rFonts w:ascii="Calibri" w:eastAsia="Arial Unicode MS" w:hAnsi="Arial Unicode MS" w:cs="Arial Unicode MS"/>
                <w:color w:val="000000"/>
                <w:szCs w:val="22"/>
                <w:u w:color="000000"/>
              </w:rPr>
            </w:pPr>
            <w:r w:rsidRPr="00BF046E">
              <w:rPr>
                <w:rFonts w:ascii="Calibri" w:eastAsia="Arial Unicode MS" w:hAnsi="Arial Unicode MS" w:cs="Arial Unicode MS"/>
                <w:color w:val="000000"/>
                <w:szCs w:val="22"/>
                <w:u w:color="000000"/>
              </w:rPr>
              <w:t>Ensure Fotoball is able to wirelessly sync with mobile device</w:t>
            </w:r>
          </w:p>
        </w:tc>
      </w:tr>
      <w:tr w:rsidR="002B1366" w:rsidRPr="00BF046E" w:rsidTr="002B1366">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Pre-conditions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Fotoball not connected</w:t>
            </w:r>
          </w:p>
        </w:tc>
      </w:tr>
      <w:tr w:rsidR="002B1366" w:rsidRPr="00BF046E" w:rsidTr="002B1366">
        <w:trPr>
          <w:trHeight w:val="1466"/>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Procedures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1. Power on Fotoball </w:t>
            </w:r>
          </w:p>
          <w:p w:rsidR="002B1366" w:rsidRPr="00BF046E" w:rsidRDefault="002B1366" w:rsidP="002B1366">
            <w:pPr>
              <w:pStyle w:val="Body"/>
              <w:spacing w:after="0"/>
              <w:rPr>
                <w:rFonts w:ascii="Calibri"/>
              </w:rPr>
            </w:pPr>
            <w:r w:rsidRPr="00BF046E">
              <w:rPr>
                <w:rFonts w:ascii="Calibri"/>
              </w:rPr>
              <w:t xml:space="preserve">2. Wait for 2 minutes </w:t>
            </w:r>
          </w:p>
          <w:p w:rsidR="002B1366" w:rsidRPr="00BF046E" w:rsidRDefault="002B1366" w:rsidP="002B1366">
            <w:pPr>
              <w:pStyle w:val="Body"/>
              <w:spacing w:after="0"/>
              <w:rPr>
                <w:rFonts w:ascii="Calibri"/>
              </w:rPr>
            </w:pPr>
            <w:r w:rsidRPr="00BF046E">
              <w:rPr>
                <w:rFonts w:ascii="Calibri"/>
              </w:rPr>
              <w:t xml:space="preserve">3. Check if you can see the Fotoball wireless SSID </w:t>
            </w:r>
          </w:p>
          <w:p w:rsidR="002B1366" w:rsidRPr="00BF046E" w:rsidRDefault="002B1366" w:rsidP="002B1366">
            <w:pPr>
              <w:pStyle w:val="Body"/>
              <w:spacing w:after="0"/>
              <w:rPr>
                <w:rFonts w:ascii="Calibri"/>
              </w:rPr>
            </w:pPr>
            <w:r w:rsidRPr="00BF046E">
              <w:rPr>
                <w:rFonts w:ascii="Calibri"/>
              </w:rPr>
              <w:t xml:space="preserve">4. Connect to Fotoball wireless SSID </w:t>
            </w:r>
          </w:p>
          <w:p w:rsidR="002B1366" w:rsidRPr="00BF046E" w:rsidRDefault="002B1366" w:rsidP="002B1366">
            <w:pPr>
              <w:pStyle w:val="Body"/>
              <w:spacing w:after="0"/>
              <w:rPr>
                <w:rFonts w:ascii="Calibri"/>
              </w:rPr>
            </w:pPr>
            <w:r w:rsidRPr="00BF046E">
              <w:rPr>
                <w:rFonts w:ascii="Calibri"/>
              </w:rPr>
              <w:t xml:space="preserve">5. Ping Fotoball IP address. </w:t>
            </w:r>
          </w:p>
        </w:tc>
      </w:tr>
      <w:tr w:rsidR="002B1366" w:rsidRPr="00BF046E" w:rsidTr="002B1366">
        <w:trPr>
          <w:trHeight w:val="451"/>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Post 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Fotoball connected</w:t>
            </w:r>
          </w:p>
        </w:tc>
      </w:tr>
      <w:tr w:rsidR="002B1366" w:rsidRPr="00BF046E" w:rsidTr="002B1366">
        <w:trPr>
          <w:trHeight w:val="569"/>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Test Results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D35C8" w:rsidRPr="00BF046E" w:rsidRDefault="002B1366" w:rsidP="00AD35C8">
            <w:pPr>
              <w:pStyle w:val="Body"/>
              <w:spacing w:after="0"/>
              <w:rPr>
                <w:rFonts w:ascii="Calibri"/>
              </w:rPr>
            </w:pPr>
            <w:r w:rsidRPr="00BF046E">
              <w:rPr>
                <w:rFonts w:ascii="Calibri"/>
              </w:rPr>
              <w:t xml:space="preserve">PASS </w:t>
            </w:r>
          </w:p>
          <w:p w:rsidR="002B1366" w:rsidRPr="00BF046E" w:rsidRDefault="002B1366" w:rsidP="002B1366">
            <w:pPr>
              <w:pStyle w:val="Body"/>
              <w:spacing w:after="0"/>
              <w:rPr>
                <w:rFonts w:ascii="Calibri"/>
              </w:rPr>
            </w:pPr>
          </w:p>
        </w:tc>
      </w:tr>
    </w:tbl>
    <w:p w:rsidR="002B1366" w:rsidRPr="00BF046E" w:rsidRDefault="002B1366" w:rsidP="002B1366">
      <w:pPr>
        <w:spacing w:after="200"/>
        <w:rPr>
          <w:b/>
        </w:rPr>
      </w:pPr>
    </w:p>
    <w:p w:rsidR="002B1366" w:rsidRPr="00BF046E" w:rsidRDefault="002B1366" w:rsidP="0084131E">
      <w:pPr>
        <w:pStyle w:val="Heading3"/>
      </w:pPr>
      <w:bookmarkStart w:id="54" w:name="_Toc417568034"/>
      <w:r w:rsidRPr="00BF046E">
        <w:t>5.2.7 Database Requirements</w:t>
      </w:r>
      <w:bookmarkEnd w:id="54"/>
      <w:r w:rsidRPr="00BF046E">
        <w:t xml:space="preserve"> </w:t>
      </w:r>
    </w:p>
    <w:p w:rsidR="002B1366" w:rsidRPr="00BF046E" w:rsidRDefault="002B1366" w:rsidP="0084131E">
      <w:pPr>
        <w:pStyle w:val="Heading4"/>
      </w:pPr>
      <w:r w:rsidRPr="00BF046E">
        <w:t>5.2.7.1 Type Check Test</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99"/>
        <w:gridCol w:w="6351"/>
      </w:tblGrid>
      <w:tr w:rsidR="002B1366" w:rsidRPr="00BF046E" w:rsidTr="002B1366">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rPr>
                <w:rFonts w:ascii="Calibri"/>
              </w:rPr>
            </w:pPr>
            <w:r w:rsidRPr="00BF046E">
              <w:rPr>
                <w:rFonts w:ascii="Calibri"/>
              </w:rPr>
              <w:t xml:space="preserve">Requirement Number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2.71</w:t>
            </w:r>
          </w:p>
        </w:tc>
      </w:tr>
      <w:tr w:rsidR="002B1366" w:rsidRPr="00BF046E" w:rsidTr="002B1366">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Requirement Name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Type-Check Test</w:t>
            </w:r>
          </w:p>
        </w:tc>
      </w:tr>
      <w:tr w:rsidR="002B1366" w:rsidRPr="00BF046E" w:rsidTr="002B1366">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Requirement Description</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ListParagraph"/>
              <w:spacing w:after="0" w:line="240" w:lineRule="auto"/>
              <w:ind w:left="0"/>
              <w:rPr>
                <w:rFonts w:ascii="Calibri" w:eastAsia="Arial Unicode MS" w:hAnsi="Arial Unicode MS" w:cs="Arial Unicode MS"/>
                <w:color w:val="000000"/>
                <w:szCs w:val="22"/>
                <w:u w:color="000000"/>
              </w:rPr>
            </w:pPr>
            <w:r w:rsidRPr="00BF046E">
              <w:rPr>
                <w:rFonts w:ascii="Calibri" w:eastAsia="Arial Unicode MS" w:hAnsi="Arial Unicode MS" w:cs="Arial Unicode MS"/>
                <w:color w:val="000000"/>
                <w:szCs w:val="22"/>
                <w:u w:color="000000"/>
              </w:rPr>
              <w:t>Ensure Fotoball database is immune to invalid input</w:t>
            </w:r>
          </w:p>
        </w:tc>
      </w:tr>
      <w:tr w:rsidR="002B1366" w:rsidRPr="00BF046E" w:rsidTr="002B1366">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Pre-conditions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2B1366" w:rsidP="002B1366">
            <w:pPr>
              <w:rPr>
                <w:rFonts w:ascii="Calibri" w:eastAsia="Arial Unicode MS" w:hAnsi="Arial Unicode MS" w:cs="Arial Unicode MS"/>
                <w:color w:val="000000"/>
                <w:szCs w:val="22"/>
                <w:u w:color="000000"/>
              </w:rPr>
            </w:pPr>
          </w:p>
        </w:tc>
      </w:tr>
      <w:tr w:rsidR="002B1366" w:rsidRPr="00BF046E" w:rsidTr="002B1366">
        <w:trPr>
          <w:trHeight w:val="868"/>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Procedures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12794D">
            <w:pPr>
              <w:pStyle w:val="Body"/>
              <w:numPr>
                <w:ilvl w:val="0"/>
                <w:numId w:val="25"/>
              </w:numPr>
              <w:spacing w:after="0"/>
              <w:rPr>
                <w:rFonts w:ascii="Calibri" w:hAnsi="Calibri"/>
              </w:rPr>
            </w:pPr>
            <w:r w:rsidRPr="00BF046E">
              <w:rPr>
                <w:rFonts w:ascii="Calibri" w:hAnsi="Calibri"/>
              </w:rPr>
              <w:t>Connect to Fotoball database via backend</w:t>
            </w:r>
          </w:p>
          <w:p w:rsidR="002B1366" w:rsidRPr="00BF046E" w:rsidRDefault="002B1366" w:rsidP="0012794D">
            <w:pPr>
              <w:pStyle w:val="Body"/>
              <w:numPr>
                <w:ilvl w:val="0"/>
                <w:numId w:val="25"/>
              </w:numPr>
              <w:spacing w:after="0"/>
              <w:rPr>
                <w:rFonts w:ascii="Calibri"/>
              </w:rPr>
            </w:pPr>
            <w:r w:rsidRPr="00BF046E">
              <w:rPr>
                <w:rFonts w:ascii="Calibri" w:hAnsi="Calibri"/>
              </w:rPr>
              <w:t>Att</w:t>
            </w:r>
            <w:r w:rsidRPr="00BF046E">
              <w:rPr>
                <w:rFonts w:ascii="Calibri"/>
              </w:rPr>
              <w:t>empt to input erroneous data types for each relation of each table</w:t>
            </w:r>
          </w:p>
        </w:tc>
      </w:tr>
      <w:tr w:rsidR="002B1366" w:rsidRPr="00BF046E" w:rsidTr="002B1366">
        <w:trPr>
          <w:trHeight w:val="451"/>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Post 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No invalid inputs allowed</w:t>
            </w:r>
          </w:p>
        </w:tc>
      </w:tr>
      <w:tr w:rsidR="002B1366" w:rsidRPr="00BF046E" w:rsidTr="002B1366">
        <w:trPr>
          <w:trHeight w:val="569"/>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Test Results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D35C8" w:rsidRPr="00BF046E" w:rsidRDefault="002B1366" w:rsidP="00AD35C8">
            <w:pPr>
              <w:pStyle w:val="Body"/>
              <w:spacing w:after="0"/>
              <w:rPr>
                <w:rFonts w:ascii="Calibri"/>
              </w:rPr>
            </w:pPr>
            <w:r w:rsidRPr="00BF046E">
              <w:rPr>
                <w:rFonts w:ascii="Calibri"/>
              </w:rPr>
              <w:t xml:space="preserve">PASS </w:t>
            </w:r>
          </w:p>
          <w:p w:rsidR="002B1366" w:rsidRPr="00BF046E" w:rsidRDefault="002B1366" w:rsidP="002B1366">
            <w:pPr>
              <w:pStyle w:val="Body"/>
              <w:spacing w:after="0"/>
              <w:rPr>
                <w:rFonts w:ascii="Calibri"/>
              </w:rPr>
            </w:pPr>
          </w:p>
        </w:tc>
      </w:tr>
    </w:tbl>
    <w:p w:rsidR="002B1366" w:rsidRPr="00BF046E" w:rsidRDefault="002B1366" w:rsidP="002B1366">
      <w:pPr>
        <w:spacing w:after="200"/>
        <w:rPr>
          <w:b/>
        </w:rPr>
      </w:pPr>
    </w:p>
    <w:p w:rsidR="002B1366" w:rsidRPr="00BF046E" w:rsidRDefault="002B1366" w:rsidP="0084131E">
      <w:pPr>
        <w:pStyle w:val="Heading4"/>
      </w:pPr>
      <w:r w:rsidRPr="00BF046E">
        <w:t>5.2.7.2 Concurrency/Stability Test</w:t>
      </w: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99"/>
        <w:gridCol w:w="6351"/>
      </w:tblGrid>
      <w:tr w:rsidR="002B1366" w:rsidRPr="00BF046E" w:rsidTr="002B1366">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Requirement Number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2.72</w:t>
            </w:r>
          </w:p>
        </w:tc>
      </w:tr>
      <w:tr w:rsidR="002B1366" w:rsidRPr="00BF046E" w:rsidTr="002B1366">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Requirement Name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Concurrency and Stability Test</w:t>
            </w:r>
          </w:p>
        </w:tc>
      </w:tr>
      <w:tr w:rsidR="002B1366" w:rsidRPr="00BF046E" w:rsidTr="002B1366">
        <w:trPr>
          <w:trHeight w:val="53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Requirement Description</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ListParagraph"/>
              <w:spacing w:after="0" w:line="240" w:lineRule="auto"/>
              <w:ind w:left="0"/>
              <w:rPr>
                <w:rFonts w:ascii="Calibri" w:eastAsia="Arial Unicode MS" w:hAnsi="Arial Unicode MS" w:cs="Arial Unicode MS"/>
                <w:color w:val="000000"/>
                <w:szCs w:val="22"/>
                <w:u w:color="000000"/>
              </w:rPr>
            </w:pPr>
            <w:r w:rsidRPr="00BF046E">
              <w:rPr>
                <w:rFonts w:ascii="Calibri" w:eastAsia="Arial Unicode MS" w:hAnsi="Arial Unicode MS" w:cs="Arial Unicode MS"/>
                <w:color w:val="000000"/>
                <w:szCs w:val="22"/>
                <w:u w:color="000000"/>
              </w:rPr>
              <w:t>Ensure each Fotoball element can only be accessed by one external source at a time</w:t>
            </w:r>
          </w:p>
        </w:tc>
      </w:tr>
      <w:tr w:rsidR="002B1366" w:rsidRPr="00BF046E" w:rsidTr="002B1366">
        <w:trPr>
          <w:trHeight w:val="270"/>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Pre-conditions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At least 1 Fotoball loaded into database</w:t>
            </w:r>
          </w:p>
        </w:tc>
      </w:tr>
      <w:tr w:rsidR="002B1366" w:rsidRPr="00BF046E" w:rsidTr="002B1366">
        <w:trPr>
          <w:trHeight w:val="868"/>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Procedures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12794D">
            <w:pPr>
              <w:pStyle w:val="Body"/>
              <w:numPr>
                <w:ilvl w:val="0"/>
                <w:numId w:val="26"/>
              </w:numPr>
              <w:spacing w:after="0"/>
              <w:rPr>
                <w:rFonts w:ascii="Calibri"/>
              </w:rPr>
            </w:pPr>
            <w:r w:rsidRPr="00BF046E">
              <w:rPr>
                <w:rFonts w:ascii="Calibri"/>
              </w:rPr>
              <w:t>Connect to Fotoball database via backend</w:t>
            </w:r>
          </w:p>
          <w:p w:rsidR="002B1366" w:rsidRPr="00BF046E" w:rsidRDefault="002B1366" w:rsidP="0012794D">
            <w:pPr>
              <w:pStyle w:val="Body"/>
              <w:numPr>
                <w:ilvl w:val="0"/>
                <w:numId w:val="26"/>
              </w:numPr>
              <w:spacing w:after="0"/>
              <w:rPr>
                <w:rFonts w:ascii="Calibri"/>
              </w:rPr>
            </w:pPr>
            <w:r w:rsidRPr="00BF046E">
              <w:rPr>
                <w:rFonts w:ascii="Calibri"/>
              </w:rPr>
              <w:t>Attempt to access/change information from source A</w:t>
            </w:r>
          </w:p>
          <w:p w:rsidR="002B1366" w:rsidRPr="00BF046E" w:rsidRDefault="002B1366" w:rsidP="0012794D">
            <w:pPr>
              <w:pStyle w:val="Body"/>
              <w:numPr>
                <w:ilvl w:val="0"/>
                <w:numId w:val="26"/>
              </w:numPr>
              <w:spacing w:after="0"/>
              <w:rPr>
                <w:rFonts w:ascii="Calibri"/>
              </w:rPr>
            </w:pPr>
            <w:r w:rsidRPr="00BF046E">
              <w:rPr>
                <w:rFonts w:ascii="Calibri"/>
              </w:rPr>
              <w:t>Attempt same access from source B</w:t>
            </w:r>
          </w:p>
        </w:tc>
      </w:tr>
      <w:tr w:rsidR="002B1366" w:rsidRPr="00BF046E" w:rsidTr="002B1366">
        <w:trPr>
          <w:trHeight w:val="451"/>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Post Conditions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Source B access is denied</w:t>
            </w:r>
          </w:p>
        </w:tc>
      </w:tr>
      <w:tr w:rsidR="002B1366" w:rsidRPr="00BF046E" w:rsidTr="002B1366">
        <w:trPr>
          <w:trHeight w:val="569"/>
        </w:trPr>
        <w:tc>
          <w:tcPr>
            <w:tcW w:w="25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spacing w:after="0"/>
              <w:rPr>
                <w:rFonts w:ascii="Calibri"/>
              </w:rPr>
            </w:pPr>
            <w:r w:rsidRPr="00BF046E">
              <w:rPr>
                <w:rFonts w:ascii="Calibri"/>
              </w:rPr>
              <w:t xml:space="preserve">Test Results </w:t>
            </w:r>
          </w:p>
        </w:tc>
        <w:tc>
          <w:tcPr>
            <w:tcW w:w="6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8462D" w:rsidRPr="00BF046E" w:rsidRDefault="002B1366" w:rsidP="0028462D">
            <w:pPr>
              <w:pStyle w:val="Body"/>
              <w:spacing w:after="0"/>
              <w:rPr>
                <w:rFonts w:ascii="Calibri"/>
              </w:rPr>
            </w:pPr>
            <w:r w:rsidRPr="00BF046E">
              <w:rPr>
                <w:rFonts w:ascii="Calibri"/>
              </w:rPr>
              <w:t xml:space="preserve">PASS </w:t>
            </w:r>
          </w:p>
          <w:p w:rsidR="002B1366" w:rsidRPr="00BF046E" w:rsidRDefault="002B1366" w:rsidP="002B1366">
            <w:pPr>
              <w:pStyle w:val="Body"/>
              <w:spacing w:after="0"/>
              <w:rPr>
                <w:rFonts w:ascii="Calibri"/>
              </w:rPr>
            </w:pPr>
          </w:p>
        </w:tc>
      </w:tr>
    </w:tbl>
    <w:p w:rsidR="002B1366" w:rsidRPr="00BF046E" w:rsidRDefault="002B1366" w:rsidP="002B1366">
      <w:pPr>
        <w:spacing w:after="200"/>
        <w:rPr>
          <w:b/>
        </w:rPr>
      </w:pPr>
    </w:p>
    <w:p w:rsidR="0084131E" w:rsidRPr="00BF046E" w:rsidRDefault="0084131E">
      <w:pPr>
        <w:spacing w:after="200"/>
        <w:rPr>
          <w:rFonts w:asciiTheme="majorHAnsi" w:hAnsiTheme="majorHAnsi"/>
          <w:b/>
          <w:color w:val="9D3511" w:themeColor="accent1" w:themeShade="BF"/>
          <w:spacing w:val="20"/>
          <w:sz w:val="24"/>
          <w:szCs w:val="28"/>
        </w:rPr>
      </w:pPr>
      <w:bookmarkStart w:id="55" w:name="_Toc411876906"/>
      <w:r w:rsidRPr="00BF046E">
        <w:br w:type="page"/>
      </w:r>
    </w:p>
    <w:p w:rsidR="002B1366" w:rsidRPr="00BF046E" w:rsidRDefault="002B1366" w:rsidP="0084131E">
      <w:pPr>
        <w:pStyle w:val="Heading2"/>
      </w:pPr>
      <w:bookmarkStart w:id="56" w:name="_Toc417568035"/>
      <w:r w:rsidRPr="00BF046E">
        <w:lastRenderedPageBreak/>
        <w:t>5.3  System Integration</w:t>
      </w:r>
      <w:bookmarkEnd w:id="55"/>
      <w:bookmarkEnd w:id="56"/>
    </w:p>
    <w:p w:rsidR="002B1366" w:rsidRPr="00BF046E" w:rsidRDefault="002B1366" w:rsidP="0084131E">
      <w:pPr>
        <w:pStyle w:val="Heading3"/>
      </w:pPr>
      <w:bookmarkStart w:id="57" w:name="_Toc417568036"/>
      <w:r w:rsidRPr="00BF046E">
        <w:t>5.</w:t>
      </w:r>
      <w:r w:rsidR="0084131E" w:rsidRPr="00BF046E">
        <w:t>3.1</w:t>
      </w:r>
      <w:r w:rsidRPr="00BF046E">
        <w:t xml:space="preserve"> Integration Phase -1 - Testing system components independently</w:t>
      </w:r>
      <w:bookmarkEnd w:id="57"/>
      <w:r w:rsidRPr="00BF046E">
        <w:t xml:space="preserve">  </w:t>
      </w:r>
    </w:p>
    <w:p w:rsidR="002B1366" w:rsidRPr="00BF046E" w:rsidRDefault="002B1366" w:rsidP="002B1366">
      <w:r w:rsidRPr="00BF046E">
        <w:t>The first step of system integration plan will consist of making sure each one of the system components are working as given in the requirement specification. This consists of making sure the hardware and software are thoroughly testing and integrated. In the Fotoball Application, the main system components is fully operational and tested independently before trying to integrate or try to test any interaction with any of the other mayor system components. The phase-1 will validate the system have all the necessary components to start with a formal system integration. The integration phase will include, testing the application, hardware and the database independently</w:t>
      </w:r>
    </w:p>
    <w:p w:rsidR="002B1366" w:rsidRPr="00BF046E" w:rsidRDefault="002B1366" w:rsidP="002B1366">
      <w:pPr>
        <w:rPr>
          <w:b/>
        </w:rPr>
      </w:pPr>
      <w:r w:rsidRPr="00BF046E">
        <w:rPr>
          <w:b/>
        </w:rPr>
        <w:t>Phase 1 Integration Testing:</w:t>
      </w:r>
    </w:p>
    <w:p w:rsidR="002B1366" w:rsidRPr="00BF046E" w:rsidRDefault="002B1366" w:rsidP="0012794D">
      <w:pPr>
        <w:pStyle w:val="ListParagraph"/>
        <w:numPr>
          <w:ilvl w:val="0"/>
          <w:numId w:val="27"/>
        </w:numPr>
        <w:spacing w:after="200"/>
        <w:ind w:left="720" w:hanging="360"/>
        <w:contextualSpacing w:val="0"/>
        <w:jc w:val="both"/>
        <w:rPr>
          <w:rFonts w:ascii="Calibri" w:eastAsia="Calibri" w:hAnsi="Calibri" w:cs="Calibri"/>
        </w:rPr>
      </w:pPr>
      <w:r w:rsidRPr="00BF046E">
        <w:rPr>
          <w:rFonts w:ascii="Calibri"/>
        </w:rPr>
        <w:t>Testing the application installation</w:t>
      </w:r>
    </w:p>
    <w:p w:rsidR="002B1366" w:rsidRPr="00BF046E" w:rsidRDefault="002B1366" w:rsidP="0012794D">
      <w:pPr>
        <w:pStyle w:val="ListParagraph"/>
        <w:numPr>
          <w:ilvl w:val="0"/>
          <w:numId w:val="28"/>
        </w:numPr>
        <w:spacing w:after="200"/>
        <w:ind w:left="720" w:hanging="360"/>
        <w:contextualSpacing w:val="0"/>
        <w:jc w:val="both"/>
        <w:rPr>
          <w:rFonts w:ascii="Calibri" w:eastAsia="Calibri" w:hAnsi="Calibri" w:cs="Calibri"/>
        </w:rPr>
      </w:pPr>
      <w:r w:rsidRPr="00BF046E">
        <w:rPr>
          <w:rFonts w:ascii="Calibri"/>
        </w:rPr>
        <w:t>Testing GUI and classes that do</w:t>
      </w:r>
      <w:r w:rsidR="004F3D29" w:rsidRPr="00BF046E">
        <w:rPr>
          <w:rFonts w:ascii="Calibri"/>
        </w:rPr>
        <w:t xml:space="preserve"> no</w:t>
      </w:r>
      <w:r w:rsidRPr="00BF046E">
        <w:rPr>
          <w:rFonts w:ascii="Calibri"/>
        </w:rPr>
        <w:t xml:space="preserve">t have dependencies </w:t>
      </w:r>
    </w:p>
    <w:p w:rsidR="002B1366" w:rsidRPr="00BF046E" w:rsidRDefault="002B1366" w:rsidP="0012794D">
      <w:pPr>
        <w:pStyle w:val="ListParagraph"/>
        <w:numPr>
          <w:ilvl w:val="0"/>
          <w:numId w:val="29"/>
        </w:numPr>
        <w:spacing w:after="200"/>
        <w:ind w:left="720" w:hanging="360"/>
        <w:contextualSpacing w:val="0"/>
        <w:jc w:val="both"/>
        <w:rPr>
          <w:rFonts w:ascii="Calibri" w:eastAsia="Calibri" w:hAnsi="Calibri" w:cs="Calibri"/>
        </w:rPr>
      </w:pPr>
      <w:r w:rsidRPr="00BF046E">
        <w:rPr>
          <w:rFonts w:ascii="Calibri"/>
        </w:rPr>
        <w:t>Testing the hardware to make sure it is working</w:t>
      </w:r>
    </w:p>
    <w:p w:rsidR="002B1366" w:rsidRPr="00BF046E" w:rsidRDefault="002B1366" w:rsidP="0012794D">
      <w:pPr>
        <w:pStyle w:val="ListParagraph"/>
        <w:numPr>
          <w:ilvl w:val="0"/>
          <w:numId w:val="30"/>
        </w:numPr>
        <w:spacing w:after="200"/>
        <w:ind w:left="720" w:hanging="360"/>
        <w:contextualSpacing w:val="0"/>
        <w:jc w:val="both"/>
        <w:rPr>
          <w:rFonts w:ascii="Calibri" w:eastAsia="Calibri" w:hAnsi="Calibri" w:cs="Calibri"/>
        </w:rPr>
      </w:pPr>
      <w:r w:rsidRPr="00BF046E">
        <w:rPr>
          <w:rFonts w:ascii="Calibri"/>
        </w:rPr>
        <w:t>Testing database installation and finding tables are created.</w:t>
      </w:r>
    </w:p>
    <w:p w:rsidR="002B1366" w:rsidRPr="00BF046E" w:rsidRDefault="002B1366" w:rsidP="0084131E">
      <w:pPr>
        <w:pStyle w:val="Heading3"/>
      </w:pPr>
      <w:bookmarkStart w:id="58" w:name="_Toc21"/>
      <w:r w:rsidRPr="00BF046E">
        <w:br/>
      </w:r>
      <w:bookmarkStart w:id="59" w:name="_Toc417568037"/>
      <w:r w:rsidRPr="00BF046E">
        <w:t>5.3.2 Integration Phase -2 – Database and Communication</w:t>
      </w:r>
      <w:bookmarkEnd w:id="59"/>
      <w:r w:rsidRPr="00BF046E">
        <w:t xml:space="preserve">  </w:t>
      </w:r>
      <w:bookmarkEnd w:id="58"/>
    </w:p>
    <w:p w:rsidR="002B1366" w:rsidRPr="00BF046E" w:rsidRDefault="002B1366" w:rsidP="002B1366">
      <w:pPr>
        <w:pStyle w:val="Body"/>
        <w:jc w:val="both"/>
        <w:rPr>
          <w:rFonts w:asciiTheme="minorHAnsi" w:eastAsiaTheme="minorHAnsi" w:hAnsiTheme="minorHAnsi" w:cs="Times New Roman"/>
          <w:color w:val="000000" w:themeColor="text1"/>
          <w:szCs w:val="20"/>
        </w:rPr>
      </w:pPr>
      <w:r w:rsidRPr="00BF046E">
        <w:rPr>
          <w:rFonts w:asciiTheme="minorHAnsi" w:eastAsiaTheme="minorHAnsi" w:hAnsiTheme="minorHAnsi" w:cs="Times New Roman"/>
          <w:color w:val="000000" w:themeColor="text1"/>
          <w:szCs w:val="20"/>
        </w:rPr>
        <w:t>The Phase 2 of the system integration will consist of integrating the database system with the application. As part of this phase, we will test the communications interfaces. In addition, this phase includes testing the functionality and the interaction between the server and the application</w:t>
      </w:r>
    </w:p>
    <w:p w:rsidR="002B1366" w:rsidRPr="00BF046E" w:rsidRDefault="002B1366" w:rsidP="002B1366">
      <w:pPr>
        <w:pStyle w:val="Body"/>
        <w:jc w:val="both"/>
        <w:rPr>
          <w:rFonts w:asciiTheme="minorHAnsi" w:eastAsiaTheme="minorHAnsi" w:hAnsiTheme="minorHAnsi" w:cs="Times New Roman"/>
          <w:b/>
          <w:color w:val="000000" w:themeColor="text1"/>
          <w:szCs w:val="20"/>
        </w:rPr>
      </w:pPr>
      <w:r w:rsidRPr="00BF046E">
        <w:rPr>
          <w:rFonts w:asciiTheme="minorHAnsi" w:eastAsiaTheme="minorHAnsi" w:hAnsiTheme="minorHAnsi" w:cs="Times New Roman"/>
          <w:b/>
          <w:color w:val="000000" w:themeColor="text1"/>
          <w:szCs w:val="20"/>
        </w:rPr>
        <w:t>Phase 2 Integration Testing:</w:t>
      </w:r>
    </w:p>
    <w:p w:rsidR="002B1366" w:rsidRPr="00BF046E" w:rsidRDefault="002B1366" w:rsidP="0012794D">
      <w:pPr>
        <w:pStyle w:val="ListParagraph"/>
        <w:numPr>
          <w:ilvl w:val="0"/>
          <w:numId w:val="31"/>
        </w:numPr>
        <w:spacing w:after="200"/>
        <w:ind w:left="720" w:hanging="360"/>
        <w:contextualSpacing w:val="0"/>
        <w:jc w:val="both"/>
      </w:pPr>
      <w:r w:rsidRPr="00BF046E">
        <w:t>Testing Wireless communication between the application and hardware</w:t>
      </w:r>
    </w:p>
    <w:p w:rsidR="002B1366" w:rsidRPr="00BF046E" w:rsidRDefault="002B1366" w:rsidP="0012794D">
      <w:pPr>
        <w:pStyle w:val="ListParagraph"/>
        <w:numPr>
          <w:ilvl w:val="0"/>
          <w:numId w:val="32"/>
        </w:numPr>
        <w:spacing w:after="200"/>
        <w:ind w:left="720" w:hanging="360"/>
        <w:contextualSpacing w:val="0"/>
        <w:jc w:val="both"/>
      </w:pPr>
      <w:r w:rsidRPr="00BF046E">
        <w:t xml:space="preserve">Testing Server </w:t>
      </w:r>
    </w:p>
    <w:p w:rsidR="002B1366" w:rsidRPr="00BF046E" w:rsidRDefault="002B1366" w:rsidP="0084131E">
      <w:pPr>
        <w:pStyle w:val="Heading3"/>
      </w:pPr>
      <w:bookmarkStart w:id="60" w:name="_Toc22"/>
      <w:r w:rsidRPr="00BF046E">
        <w:br/>
      </w:r>
      <w:bookmarkStart w:id="61" w:name="_Toc417568038"/>
      <w:r w:rsidRPr="00BF046E">
        <w:t>5.3.3 Integration Phase -3 Functionality and Performance</w:t>
      </w:r>
      <w:bookmarkEnd w:id="60"/>
      <w:bookmarkEnd w:id="61"/>
    </w:p>
    <w:p w:rsidR="002B1366" w:rsidRPr="00BF046E" w:rsidRDefault="002B1366" w:rsidP="002B1366">
      <w:pPr>
        <w:pStyle w:val="Body"/>
        <w:jc w:val="both"/>
        <w:rPr>
          <w:rFonts w:asciiTheme="minorHAnsi" w:eastAsiaTheme="minorHAnsi" w:hAnsiTheme="minorHAnsi" w:cs="Times New Roman"/>
          <w:color w:val="000000" w:themeColor="text1"/>
          <w:szCs w:val="20"/>
        </w:rPr>
      </w:pPr>
      <w:r w:rsidRPr="00BF046E">
        <w:rPr>
          <w:rFonts w:asciiTheme="minorHAnsi" w:eastAsiaTheme="minorHAnsi" w:hAnsiTheme="minorHAnsi" w:cs="Times New Roman"/>
          <w:color w:val="000000" w:themeColor="text1"/>
          <w:szCs w:val="20"/>
        </w:rPr>
        <w:t xml:space="preserve">The Phase 3 of the system integration will consist of testing the functionality of integrated modules and performance. As a part of this test, we will conduct the performance test of the live stream from the hardware to the system GUI. </w:t>
      </w:r>
    </w:p>
    <w:p w:rsidR="002B1366" w:rsidRPr="00BF046E" w:rsidRDefault="002B1366" w:rsidP="002B1366">
      <w:pPr>
        <w:pStyle w:val="Body"/>
        <w:jc w:val="both"/>
        <w:rPr>
          <w:rFonts w:asciiTheme="minorHAnsi" w:eastAsiaTheme="minorHAnsi" w:hAnsiTheme="minorHAnsi" w:cs="Times New Roman"/>
          <w:b/>
          <w:color w:val="000000" w:themeColor="text1"/>
          <w:szCs w:val="20"/>
        </w:rPr>
      </w:pPr>
      <w:r w:rsidRPr="00BF046E">
        <w:rPr>
          <w:rFonts w:asciiTheme="minorHAnsi" w:eastAsiaTheme="minorHAnsi" w:hAnsiTheme="minorHAnsi" w:cs="Times New Roman"/>
          <w:b/>
          <w:color w:val="000000" w:themeColor="text1"/>
          <w:szCs w:val="20"/>
        </w:rPr>
        <w:t>Phase 3 Integration Test</w:t>
      </w:r>
    </w:p>
    <w:p w:rsidR="002B1366" w:rsidRPr="00BF046E" w:rsidRDefault="002B1366" w:rsidP="0012794D">
      <w:pPr>
        <w:pStyle w:val="ListParagraph"/>
        <w:numPr>
          <w:ilvl w:val="0"/>
          <w:numId w:val="33"/>
        </w:numPr>
        <w:spacing w:after="200"/>
        <w:ind w:left="720" w:hanging="360"/>
        <w:contextualSpacing w:val="0"/>
        <w:jc w:val="both"/>
      </w:pPr>
      <w:r w:rsidRPr="00BF046E">
        <w:t>Testing Functionality</w:t>
      </w:r>
    </w:p>
    <w:p w:rsidR="002B1366" w:rsidRPr="00BF046E" w:rsidRDefault="002B1366" w:rsidP="0012794D">
      <w:pPr>
        <w:pStyle w:val="ListParagraph"/>
        <w:numPr>
          <w:ilvl w:val="0"/>
          <w:numId w:val="34"/>
        </w:numPr>
        <w:spacing w:after="200"/>
        <w:ind w:left="720" w:hanging="360"/>
        <w:contextualSpacing w:val="0"/>
        <w:jc w:val="both"/>
      </w:pPr>
      <w:r w:rsidRPr="00BF046E">
        <w:t>Testing Performance</w:t>
      </w:r>
    </w:p>
    <w:p w:rsidR="002B1366" w:rsidRPr="00BF046E" w:rsidRDefault="002B1366" w:rsidP="002B1366">
      <w:pPr>
        <w:pStyle w:val="ListParagraph"/>
        <w:rPr>
          <w:rFonts w:ascii="Calibri" w:eastAsia="Calibri" w:hAnsi="Calibri" w:cs="Calibri"/>
        </w:rPr>
      </w:pPr>
    </w:p>
    <w:p w:rsidR="002B1366" w:rsidRPr="00BF046E" w:rsidRDefault="002B1366" w:rsidP="002B1366">
      <w:pPr>
        <w:pStyle w:val="Heading3"/>
        <w:rPr>
          <w:rFonts w:ascii="Calibri" w:eastAsia="Calibri" w:hAnsi="Calibri" w:cs="Calibri"/>
        </w:rPr>
      </w:pPr>
      <w:bookmarkStart w:id="62" w:name="_Toc23"/>
      <w:bookmarkStart w:id="63" w:name="_Toc417568039"/>
      <w:r w:rsidRPr="00BF046E">
        <w:rPr>
          <w:rFonts w:eastAsia="Arial Unicode MS" w:hAnsi="Arial Unicode MS" w:cs="Arial Unicode MS"/>
        </w:rPr>
        <w:t>5.3.4</w:t>
      </w:r>
      <w:r w:rsidRPr="00BF046E">
        <w:rPr>
          <w:rFonts w:ascii="Arial Unicode MS" w:eastAsia="Arial Unicode MS" w:cs="Arial Unicode MS"/>
        </w:rPr>
        <w:t xml:space="preserve"> </w:t>
      </w:r>
      <w:r w:rsidRPr="00BF046E">
        <w:rPr>
          <w:rFonts w:eastAsia="Arial Unicode MS" w:hAnsi="Arial Unicode MS" w:cs="Arial Unicode MS"/>
        </w:rPr>
        <w:t xml:space="preserve">Integration Phase -4 </w:t>
      </w:r>
      <w:r w:rsidRPr="00BF046E">
        <w:rPr>
          <w:rFonts w:ascii="Arial Unicode MS" w:eastAsia="Arial Unicode MS" w:cs="Arial Unicode MS"/>
        </w:rPr>
        <w:t>–</w:t>
      </w:r>
      <w:r w:rsidRPr="00BF046E">
        <w:rPr>
          <w:rFonts w:eastAsia="Arial Unicode MS" w:hAnsi="Arial Unicode MS" w:cs="Arial Unicode MS"/>
        </w:rPr>
        <w:t>Complete system Integration software and hardware</w:t>
      </w:r>
      <w:bookmarkEnd w:id="62"/>
      <w:bookmarkEnd w:id="63"/>
    </w:p>
    <w:p w:rsidR="002B1366" w:rsidRPr="00BF046E" w:rsidRDefault="002B1366" w:rsidP="002B1366">
      <w:pPr>
        <w:pStyle w:val="Body"/>
      </w:pPr>
    </w:p>
    <w:p w:rsidR="002B1366" w:rsidRPr="00BF046E" w:rsidRDefault="002B1366" w:rsidP="002B1366">
      <w:pPr>
        <w:pStyle w:val="ListParagraph"/>
        <w:ind w:left="0"/>
        <w:jc w:val="both"/>
      </w:pPr>
      <w:r w:rsidRPr="00BF046E">
        <w:t>The Phase 4 of the system integration will test and integrate all the system components as a one whole system. This will include testing both the hardware and software component together</w:t>
      </w:r>
    </w:p>
    <w:p w:rsidR="002B1366" w:rsidRPr="00BF046E" w:rsidRDefault="002B1366" w:rsidP="002B1366">
      <w:pPr>
        <w:pStyle w:val="Body"/>
        <w:jc w:val="both"/>
        <w:rPr>
          <w:rFonts w:asciiTheme="minorHAnsi" w:eastAsiaTheme="minorHAnsi" w:hAnsiTheme="minorHAnsi" w:cs="Times New Roman"/>
          <w:b/>
          <w:color w:val="000000" w:themeColor="text1"/>
          <w:szCs w:val="20"/>
        </w:rPr>
      </w:pPr>
      <w:r w:rsidRPr="00BF046E">
        <w:rPr>
          <w:rFonts w:asciiTheme="minorHAnsi" w:eastAsiaTheme="minorHAnsi" w:hAnsiTheme="minorHAnsi" w:cs="Times New Roman"/>
          <w:b/>
          <w:color w:val="000000" w:themeColor="text1"/>
          <w:szCs w:val="20"/>
        </w:rPr>
        <w:t>Phase 4 Integration Test</w:t>
      </w:r>
    </w:p>
    <w:p w:rsidR="002B1366" w:rsidRPr="00BF046E" w:rsidRDefault="002B1366" w:rsidP="0012794D">
      <w:pPr>
        <w:pStyle w:val="ListParagraph"/>
        <w:numPr>
          <w:ilvl w:val="0"/>
          <w:numId w:val="35"/>
        </w:numPr>
        <w:spacing w:after="200"/>
        <w:ind w:left="720" w:hanging="360"/>
        <w:contextualSpacing w:val="0"/>
        <w:jc w:val="both"/>
      </w:pPr>
      <w:r w:rsidRPr="00BF046E">
        <w:t>Testing Wireless between all systems simultaneously (Hardware/Software)</w:t>
      </w:r>
    </w:p>
    <w:p w:rsidR="002B1366" w:rsidRPr="00BF046E" w:rsidRDefault="002B1366" w:rsidP="0012794D">
      <w:pPr>
        <w:pStyle w:val="ListParagraph"/>
        <w:numPr>
          <w:ilvl w:val="0"/>
          <w:numId w:val="36"/>
        </w:numPr>
        <w:spacing w:after="200"/>
        <w:ind w:left="720" w:hanging="360"/>
        <w:contextualSpacing w:val="0"/>
        <w:jc w:val="both"/>
      </w:pPr>
      <w:r w:rsidRPr="00BF046E">
        <w:t xml:space="preserve">Testing client to database request </w:t>
      </w:r>
    </w:p>
    <w:p w:rsidR="002B1366" w:rsidRPr="00BF046E" w:rsidRDefault="002B1366" w:rsidP="0012794D">
      <w:pPr>
        <w:pStyle w:val="ListParagraph"/>
        <w:numPr>
          <w:ilvl w:val="0"/>
          <w:numId w:val="37"/>
        </w:numPr>
        <w:spacing w:after="200"/>
        <w:ind w:left="720" w:hanging="360"/>
        <w:contextualSpacing w:val="0"/>
        <w:jc w:val="both"/>
      </w:pPr>
      <w:r w:rsidRPr="00BF046E">
        <w:t xml:space="preserve">Testing database to </w:t>
      </w:r>
      <w:r w:rsidR="004F3D29" w:rsidRPr="00BF046E">
        <w:t>Fotoball</w:t>
      </w:r>
    </w:p>
    <w:p w:rsidR="002B1366" w:rsidRPr="00BF046E" w:rsidRDefault="002B1366" w:rsidP="0012794D">
      <w:pPr>
        <w:pStyle w:val="ListParagraph"/>
        <w:numPr>
          <w:ilvl w:val="0"/>
          <w:numId w:val="38"/>
        </w:numPr>
        <w:spacing w:after="200"/>
        <w:ind w:left="720" w:hanging="360"/>
        <w:contextualSpacing w:val="0"/>
        <w:jc w:val="both"/>
      </w:pPr>
      <w:r w:rsidRPr="00BF046E">
        <w:t>Testing system performance requirements.</w:t>
      </w:r>
    </w:p>
    <w:p w:rsidR="002B1366" w:rsidRPr="00BF046E" w:rsidRDefault="002B1366" w:rsidP="002B1366"/>
    <w:p w:rsidR="002B1366" w:rsidRPr="00BF046E" w:rsidRDefault="005223A9" w:rsidP="005223A9">
      <w:pPr>
        <w:pStyle w:val="Heading2"/>
      </w:pPr>
      <w:bookmarkStart w:id="64" w:name="_Toc417568040"/>
      <w:r w:rsidRPr="00BF046E">
        <w:t>5.</w:t>
      </w:r>
      <w:r w:rsidR="002B1366" w:rsidRPr="00BF046E">
        <w:t>4 Testing Schedule</w:t>
      </w:r>
      <w:bookmarkEnd w:id="64"/>
    </w:p>
    <w:p w:rsidR="00C264CB" w:rsidRPr="00BF046E" w:rsidRDefault="00C264CB" w:rsidP="00C264CB"/>
    <w:tbl>
      <w:tblPr>
        <w:tblW w:w="92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070"/>
        <w:gridCol w:w="7200"/>
      </w:tblGrid>
      <w:tr w:rsidR="002B1366" w:rsidRPr="00BF046E" w:rsidTr="002B1366">
        <w:trPr>
          <w:trHeight w:val="270"/>
        </w:trPr>
        <w:tc>
          <w:tcPr>
            <w:tcW w:w="20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Test Schedule ID:</w:t>
            </w:r>
          </w:p>
        </w:tc>
        <w:tc>
          <w:tcPr>
            <w:tcW w:w="72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FbT-0001</w:t>
            </w:r>
          </w:p>
        </w:tc>
      </w:tr>
      <w:tr w:rsidR="002B1366" w:rsidRPr="00BF046E" w:rsidTr="002B1366">
        <w:trPr>
          <w:trHeight w:val="270"/>
        </w:trPr>
        <w:tc>
          <w:tcPr>
            <w:tcW w:w="20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 xml:space="preserve">Product ID / Name: </w:t>
            </w:r>
          </w:p>
        </w:tc>
        <w:tc>
          <w:tcPr>
            <w:tcW w:w="72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Fotoball</w:t>
            </w:r>
          </w:p>
        </w:tc>
      </w:tr>
      <w:tr w:rsidR="002B1366" w:rsidRPr="00BF046E" w:rsidTr="002B1366">
        <w:trPr>
          <w:trHeight w:val="270"/>
        </w:trPr>
        <w:tc>
          <w:tcPr>
            <w:tcW w:w="20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Product Version:</w:t>
            </w:r>
          </w:p>
        </w:tc>
        <w:tc>
          <w:tcPr>
            <w:tcW w:w="72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 xml:space="preserve">v1.0 </w:t>
            </w:r>
          </w:p>
        </w:tc>
      </w:tr>
      <w:tr w:rsidR="002B1366" w:rsidRPr="00BF046E" w:rsidTr="002B1366">
        <w:trPr>
          <w:trHeight w:val="270"/>
        </w:trPr>
        <w:tc>
          <w:tcPr>
            <w:tcW w:w="20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Created On:</w:t>
            </w:r>
          </w:p>
        </w:tc>
        <w:tc>
          <w:tcPr>
            <w:tcW w:w="72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Document created on April 01, 2015</w:t>
            </w:r>
          </w:p>
        </w:tc>
      </w:tr>
      <w:tr w:rsidR="002B1366" w:rsidRPr="00BF046E" w:rsidTr="002B1366">
        <w:trPr>
          <w:trHeight w:val="270"/>
        </w:trPr>
        <w:tc>
          <w:tcPr>
            <w:tcW w:w="20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Review On:</w:t>
            </w:r>
          </w:p>
        </w:tc>
        <w:tc>
          <w:tcPr>
            <w:tcW w:w="72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Document reviewed on April 08, 2015</w:t>
            </w:r>
          </w:p>
        </w:tc>
      </w:tr>
      <w:tr w:rsidR="002B1366" w:rsidRPr="00BF046E" w:rsidTr="002B1366">
        <w:trPr>
          <w:trHeight w:val="1101"/>
        </w:trPr>
        <w:tc>
          <w:tcPr>
            <w:tcW w:w="20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Review</w:t>
            </w:r>
            <w:r w:rsidR="0099586B" w:rsidRPr="00BF046E">
              <w:rPr>
                <w:rFonts w:ascii="Calibri"/>
              </w:rPr>
              <w:t>ed</w:t>
            </w:r>
            <w:r w:rsidRPr="00BF046E">
              <w:rPr>
                <w:rFonts w:ascii="Calibri"/>
              </w:rPr>
              <w:t xml:space="preserve"> By:</w:t>
            </w:r>
          </w:p>
        </w:tc>
        <w:tc>
          <w:tcPr>
            <w:tcW w:w="72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t xml:space="preserve">Cipoletta, David </w:t>
            </w:r>
            <w:r w:rsidRPr="00BF046E">
              <w:rPr>
                <w:rFonts w:ascii="Calibri" w:eastAsia="Calibri" w:hAnsi="Calibri" w:cs="Calibri"/>
              </w:rPr>
              <w:br/>
            </w:r>
            <w:r w:rsidRPr="00BF046E">
              <w:t>Herrera, AbrAhAm</w:t>
            </w:r>
            <w:r w:rsidRPr="00BF046E">
              <w:br/>
              <w:t>Jilling, Adam</w:t>
            </w:r>
            <w:r w:rsidRPr="00BF046E">
              <w:br/>
              <w:t>Rejeleene, Rick</w:t>
            </w:r>
          </w:p>
        </w:tc>
      </w:tr>
      <w:tr w:rsidR="002B1366" w:rsidRPr="00BF046E" w:rsidTr="002B1366">
        <w:trPr>
          <w:trHeight w:val="270"/>
        </w:trPr>
        <w:tc>
          <w:tcPr>
            <w:tcW w:w="20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 xml:space="preserve">Current Status: </w:t>
            </w:r>
          </w:p>
        </w:tc>
        <w:tc>
          <w:tcPr>
            <w:tcW w:w="72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99586B" w:rsidP="002B1366">
            <w:pPr>
              <w:pStyle w:val="Body"/>
            </w:pPr>
            <w:r w:rsidRPr="00BF046E">
              <w:rPr>
                <w:rFonts w:ascii="Calibri"/>
              </w:rPr>
              <w:t>PASS</w:t>
            </w:r>
          </w:p>
        </w:tc>
      </w:tr>
    </w:tbl>
    <w:p w:rsidR="002B1366" w:rsidRPr="00BF046E" w:rsidRDefault="002B1366" w:rsidP="002B1366">
      <w:pPr>
        <w:rPr>
          <w:rFonts w:asciiTheme="majorHAnsi" w:hAnsiTheme="majorHAnsi"/>
          <w:b/>
          <w:color w:val="9D3511" w:themeColor="accent1" w:themeShade="BF"/>
          <w:spacing w:val="20"/>
          <w:sz w:val="28"/>
          <w:szCs w:val="32"/>
        </w:rPr>
      </w:pPr>
    </w:p>
    <w:tbl>
      <w:tblPr>
        <w:tblW w:w="92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690"/>
        <w:gridCol w:w="1170"/>
        <w:gridCol w:w="1170"/>
        <w:gridCol w:w="3240"/>
      </w:tblGrid>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b/>
                <w:bCs/>
              </w:rPr>
              <w:t>Test Step</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b/>
                <w:bCs/>
              </w:rPr>
              <w:t>Start Date</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b/>
                <w:bCs/>
              </w:rPr>
              <w:t>End Date</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b/>
                <w:bCs/>
              </w:rPr>
              <w:t>Responsibility / Comments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t>1. Hardware Requirements</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Jan 29,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Feb 19,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D07B24" w:rsidP="002B1366">
            <w:pPr>
              <w:rPr>
                <w:sz w:val="24"/>
                <w:szCs w:val="24"/>
              </w:rPr>
            </w:pPr>
            <w:r w:rsidRPr="00BF046E">
              <w:rPr>
                <w:sz w:val="24"/>
                <w:szCs w:val="24"/>
              </w:rPr>
              <w:t>PASS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lastRenderedPageBreak/>
              <w:t>2. Fotoball Device Access requirements</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Feb 23,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Feb 26,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D07B24" w:rsidP="002B1366">
            <w:pPr>
              <w:rPr>
                <w:sz w:val="24"/>
                <w:szCs w:val="24"/>
              </w:rPr>
            </w:pPr>
            <w:r w:rsidRPr="00BF046E">
              <w:rPr>
                <w:sz w:val="24"/>
                <w:szCs w:val="24"/>
              </w:rPr>
              <w:t>PAS</w:t>
            </w:r>
            <w:r w:rsidR="00BF046E">
              <w:rPr>
                <w:sz w:val="24"/>
                <w:szCs w:val="24"/>
              </w:rPr>
              <w:t>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t>3. User Interface</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02,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05,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D07B24" w:rsidP="002B1366">
            <w:pPr>
              <w:rPr>
                <w:sz w:val="24"/>
                <w:szCs w:val="24"/>
              </w:rPr>
            </w:pPr>
            <w:r w:rsidRPr="00BF046E">
              <w:rPr>
                <w:sz w:val="24"/>
                <w:szCs w:val="24"/>
              </w:rPr>
              <w:t>PASS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D07B24">
            <w:pPr>
              <w:pStyle w:val="Body"/>
            </w:pPr>
            <w:r w:rsidRPr="00BF046E">
              <w:t>3</w:t>
            </w:r>
            <w:r w:rsidR="00D07B24" w:rsidRPr="00BF046E">
              <w:t>.1</w:t>
            </w:r>
            <w:r w:rsidRPr="00BF046E">
              <w:t xml:space="preserve"> GUI installation</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02,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05,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D07B24" w:rsidP="002B1366">
            <w:pPr>
              <w:rPr>
                <w:sz w:val="24"/>
                <w:szCs w:val="24"/>
              </w:rPr>
            </w:pPr>
            <w:r w:rsidRPr="00BF046E">
              <w:rPr>
                <w:sz w:val="24"/>
                <w:szCs w:val="24"/>
              </w:rPr>
              <w:t>PASS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t>3.2 Login access</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02,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05,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D07B24" w:rsidP="002B1366">
            <w:pPr>
              <w:rPr>
                <w:sz w:val="24"/>
                <w:szCs w:val="24"/>
              </w:rPr>
            </w:pPr>
            <w:r w:rsidRPr="00BF046E">
              <w:rPr>
                <w:sz w:val="24"/>
                <w:szCs w:val="24"/>
              </w:rPr>
              <w:t>Not yet implemented</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t>4. Database Requirements</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09,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12,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D07B24" w:rsidP="002B1366">
            <w:pPr>
              <w:rPr>
                <w:sz w:val="24"/>
                <w:szCs w:val="24"/>
              </w:rPr>
            </w:pPr>
            <w:r w:rsidRPr="00BF046E">
              <w:rPr>
                <w:sz w:val="24"/>
                <w:szCs w:val="24"/>
              </w:rPr>
              <w:t>PASS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t>5. Performance Requirements</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23,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26,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D07B24" w:rsidP="002B1366">
            <w:pPr>
              <w:rPr>
                <w:sz w:val="24"/>
                <w:szCs w:val="24"/>
              </w:rPr>
            </w:pPr>
            <w:r w:rsidRPr="00BF046E">
              <w:rPr>
                <w:sz w:val="24"/>
                <w:szCs w:val="24"/>
              </w:rPr>
              <w:t>PASS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t>5.1 Live Streaming Authentication Performance</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23,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26,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D07B24" w:rsidP="002B1366">
            <w:pPr>
              <w:rPr>
                <w:sz w:val="24"/>
                <w:szCs w:val="24"/>
              </w:rPr>
            </w:pPr>
            <w:r w:rsidRPr="00BF046E">
              <w:rPr>
                <w:sz w:val="24"/>
                <w:szCs w:val="24"/>
              </w:rPr>
              <w:t>PASS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t>5.2 Live Streaming Performance</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23,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26,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D07B24" w:rsidP="002B1366">
            <w:pPr>
              <w:rPr>
                <w:sz w:val="24"/>
                <w:szCs w:val="24"/>
              </w:rPr>
            </w:pPr>
            <w:r w:rsidRPr="00BF046E">
              <w:rPr>
                <w:sz w:val="24"/>
                <w:szCs w:val="24"/>
              </w:rPr>
              <w:t>PASS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 xml:space="preserve">6. System Integration </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D07B24" w:rsidP="002B1366">
            <w:pPr>
              <w:rPr>
                <w:sz w:val="24"/>
                <w:szCs w:val="24"/>
              </w:rPr>
            </w:pPr>
            <w:r w:rsidRPr="00BF046E">
              <w:rPr>
                <w:sz w:val="24"/>
                <w:szCs w:val="24"/>
              </w:rPr>
              <w:t>PASS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6.1 Testing system components independently</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D07B24" w:rsidP="002B1366">
            <w:pPr>
              <w:rPr>
                <w:sz w:val="24"/>
                <w:szCs w:val="24"/>
              </w:rPr>
            </w:pPr>
            <w:r w:rsidRPr="00BF046E">
              <w:rPr>
                <w:sz w:val="24"/>
                <w:szCs w:val="24"/>
              </w:rPr>
              <w:t>PASS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 xml:space="preserve">6.2 Database and Communication </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D07B24" w:rsidP="002B1366">
            <w:pPr>
              <w:rPr>
                <w:sz w:val="24"/>
                <w:szCs w:val="24"/>
              </w:rPr>
            </w:pPr>
            <w:r w:rsidRPr="00BF046E">
              <w:rPr>
                <w:sz w:val="24"/>
                <w:szCs w:val="24"/>
              </w:rPr>
              <w:t>PASS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6.3 Functionality and Performance</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D07B24" w:rsidP="002B1366">
            <w:pPr>
              <w:rPr>
                <w:sz w:val="24"/>
                <w:szCs w:val="24"/>
              </w:rPr>
            </w:pPr>
            <w:r w:rsidRPr="00BF046E">
              <w:rPr>
                <w:sz w:val="24"/>
                <w:szCs w:val="24"/>
              </w:rPr>
              <w:t>PASS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6.4 Complete system Integration software and hardware</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B1366" w:rsidRPr="00BF046E" w:rsidRDefault="00D07B24" w:rsidP="002B1366">
            <w:pPr>
              <w:rPr>
                <w:sz w:val="24"/>
                <w:szCs w:val="24"/>
              </w:rPr>
            </w:pPr>
            <w:r w:rsidRPr="00BF046E">
              <w:rPr>
                <w:sz w:val="24"/>
                <w:szCs w:val="24"/>
              </w:rPr>
              <w:t>Partial PASS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lastRenderedPageBreak/>
              <w:t xml:space="preserve">Review / Approve the Final Test Report </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Apr 13, 2015</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Apr 16, 2015</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rPr>
              <w:t>Final test will be performed a week prior the last day of class</w:t>
            </w:r>
          </w:p>
        </w:tc>
      </w:tr>
      <w:tr w:rsidR="002B1366" w:rsidRPr="00BF046E" w:rsidTr="002B1366">
        <w:trPr>
          <w:trHeight w:val="569"/>
        </w:trPr>
        <w:tc>
          <w:tcPr>
            <w:tcW w:w="3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b/>
                <w:bCs/>
              </w:rPr>
              <w:t>Test Step</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b/>
                <w:bCs/>
              </w:rPr>
              <w:t>Start Date</w:t>
            </w:r>
          </w:p>
        </w:tc>
        <w:tc>
          <w:tcPr>
            <w:tcW w:w="11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b/>
                <w:bCs/>
              </w:rPr>
              <w:t>End Date</w:t>
            </w:r>
          </w:p>
        </w:tc>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2B1366" w:rsidRPr="00BF046E" w:rsidRDefault="002B1366" w:rsidP="002B1366">
            <w:pPr>
              <w:pStyle w:val="Body"/>
            </w:pPr>
            <w:r w:rsidRPr="00BF046E">
              <w:rPr>
                <w:rFonts w:ascii="Calibri"/>
                <w:b/>
                <w:bCs/>
              </w:rPr>
              <w:t>Responsibility / Comments</w:t>
            </w:r>
          </w:p>
        </w:tc>
      </w:tr>
    </w:tbl>
    <w:p w:rsidR="002B1366" w:rsidRPr="00BF046E" w:rsidRDefault="002B1366" w:rsidP="002B1366">
      <w:pPr>
        <w:rPr>
          <w:rFonts w:asciiTheme="majorHAnsi" w:hAnsiTheme="majorHAnsi"/>
          <w:b/>
          <w:color w:val="9D3511" w:themeColor="accent1" w:themeShade="BF"/>
          <w:spacing w:val="20"/>
          <w:sz w:val="28"/>
          <w:szCs w:val="32"/>
        </w:rPr>
      </w:pPr>
    </w:p>
    <w:p w:rsidR="002B1366" w:rsidRPr="00BF046E" w:rsidRDefault="002B1366" w:rsidP="000474A1">
      <w:pPr>
        <w:pStyle w:val="Heading1"/>
      </w:pPr>
    </w:p>
    <w:p w:rsidR="000474A1" w:rsidRPr="00BF046E" w:rsidRDefault="000474A1" w:rsidP="000474A1">
      <w:pPr>
        <w:pStyle w:val="Heading1"/>
      </w:pPr>
      <w:bookmarkStart w:id="65" w:name="_Toc417568041"/>
      <w:r w:rsidRPr="00BF046E">
        <w:t>Chapter 6: PROBLEMS ENCOUNTERED</w:t>
      </w:r>
      <w:bookmarkEnd w:id="65"/>
    </w:p>
    <w:p w:rsidR="000474A1" w:rsidRPr="00BF046E" w:rsidRDefault="000474A1" w:rsidP="000474A1"/>
    <w:p w:rsidR="000474A1" w:rsidRPr="00BF046E" w:rsidRDefault="000474A1" w:rsidP="000474A1">
      <w:r w:rsidRPr="00BF046E">
        <w:t xml:space="preserve">The Project went very well as the original specifications but due to time constraints, we were unable to develop the full product. </w:t>
      </w:r>
    </w:p>
    <w:p w:rsidR="000474A1" w:rsidRPr="00BF046E" w:rsidRDefault="000474A1" w:rsidP="000474A1">
      <w:r w:rsidRPr="00BF046E">
        <w:t xml:space="preserve">There were no major changes from the original specification till the proposed prototype. </w:t>
      </w:r>
    </w:p>
    <w:p w:rsidR="000474A1" w:rsidRPr="00BF046E" w:rsidRDefault="000474A1" w:rsidP="000474A1">
      <w:r w:rsidRPr="00BF046E">
        <w:t>Below is a summary of the encountered challenges for this project.</w:t>
      </w:r>
    </w:p>
    <w:p w:rsidR="000474A1" w:rsidRPr="00BF046E" w:rsidRDefault="000474A1" w:rsidP="000474A1">
      <w:r w:rsidRPr="00BF046E">
        <w:t>Hardware:</w:t>
      </w:r>
    </w:p>
    <w:p w:rsidR="000474A1" w:rsidRPr="00BF046E" w:rsidRDefault="000474A1" w:rsidP="000474A1">
      <w:pPr>
        <w:ind w:left="720"/>
      </w:pPr>
      <w:r w:rsidRPr="00BF046E">
        <w:t>Although the capability exists to transmit video via Wi-Fi there are certainly many problems that arose that were not anticipated.</w:t>
      </w:r>
    </w:p>
    <w:p w:rsidR="000474A1" w:rsidRPr="00BF046E" w:rsidRDefault="000474A1" w:rsidP="000474A1">
      <w:r w:rsidRPr="00BF046E">
        <w:t>Power Consumption:</w:t>
      </w:r>
    </w:p>
    <w:p w:rsidR="000474A1" w:rsidRPr="00BF046E" w:rsidRDefault="000474A1" w:rsidP="000474A1">
      <w:pPr>
        <w:ind w:left="720"/>
      </w:pPr>
      <w:r w:rsidRPr="00BF046E">
        <w:t>After extensive research on microcontrollers with Wi-Fi capabilities, we found that low power Wi-Fi microcontrollers are used to control simple I/O and are not meant to handle complex image processing.</w:t>
      </w:r>
    </w:p>
    <w:p w:rsidR="000474A1" w:rsidRPr="00BF046E" w:rsidRDefault="000474A1" w:rsidP="000474A1">
      <w:pPr>
        <w:ind w:left="720"/>
      </w:pPr>
      <w:r w:rsidRPr="00BF046E">
        <w:t>This led us to using a microcontroller with SoC (system on a chip). These microcontrollers have relatively high power consumption since they have to process the image data, then encode it, and then stream it out.</w:t>
      </w:r>
    </w:p>
    <w:p w:rsidR="000474A1" w:rsidRPr="00BF046E" w:rsidRDefault="000474A1" w:rsidP="000474A1">
      <w:pPr>
        <w:ind w:left="720"/>
      </w:pPr>
      <w:r w:rsidRPr="00BF046E">
        <w:t>Due to the high power consumption, the battery we have to use must be a high capacity and high voltage. This impacts the weight of Fotoball since the Fotoball will now be a bit heavier.</w:t>
      </w:r>
    </w:p>
    <w:p w:rsidR="000474A1" w:rsidRPr="00BF046E" w:rsidRDefault="000474A1" w:rsidP="000474A1">
      <w:r w:rsidRPr="00BF046E">
        <w:t>Latency:</w:t>
      </w:r>
    </w:p>
    <w:p w:rsidR="000474A1" w:rsidRPr="00BF046E" w:rsidRDefault="000474A1" w:rsidP="000474A1">
      <w:pPr>
        <w:ind w:left="720"/>
      </w:pPr>
      <w:r w:rsidRPr="00BF046E">
        <w:t>Since we are using microcontrollers to do the image processing and encoding, there is a latency to the video broadcast. The latency is not significant but it is certainly something we did not plan on originally.</w:t>
      </w:r>
    </w:p>
    <w:p w:rsidR="000474A1" w:rsidRPr="00BF046E" w:rsidRDefault="000474A1" w:rsidP="000474A1">
      <w:r w:rsidRPr="00BF046E">
        <w:br/>
        <w:t>Signal Strength:</w:t>
      </w:r>
    </w:p>
    <w:p w:rsidR="000474A1" w:rsidRPr="00BF046E" w:rsidRDefault="000474A1" w:rsidP="000474A1">
      <w:pPr>
        <w:ind w:left="720"/>
      </w:pPr>
      <w:r w:rsidRPr="00BF046E">
        <w:t>Since the ball will communicate via Wi-Fi, we have to use small antennae to fit into the ball. This causes the signal strength to drop slightly.</w:t>
      </w:r>
    </w:p>
    <w:p w:rsidR="000474A1" w:rsidRPr="00BF046E" w:rsidRDefault="000474A1" w:rsidP="000474A1">
      <w:r w:rsidRPr="00BF046E">
        <w:lastRenderedPageBreak/>
        <w:t>Time Constraints:</w:t>
      </w:r>
    </w:p>
    <w:p w:rsidR="000474A1" w:rsidRPr="00BF046E" w:rsidRDefault="000474A1" w:rsidP="000474A1">
      <w:pPr>
        <w:ind w:left="720"/>
      </w:pPr>
      <w:r w:rsidRPr="00BF046E">
        <w:t>Certainly we did not explore some of the options such as streaming two cameras at once and implementing image stabilization. This is due to time and money constrains. One of the Software development kits for streaming video cost $3000. Additionally we ran out of time to implement the second camera.</w:t>
      </w:r>
    </w:p>
    <w:p w:rsidR="000474A1" w:rsidRPr="00BF046E" w:rsidRDefault="000474A1" w:rsidP="000474A1">
      <w:r w:rsidRPr="00BF046E">
        <w:t>libGDX:</w:t>
      </w:r>
    </w:p>
    <w:p w:rsidR="000474A1" w:rsidRPr="00BF046E" w:rsidRDefault="000474A1" w:rsidP="000474A1">
      <w:pPr>
        <w:ind w:left="720"/>
      </w:pPr>
      <w:r w:rsidRPr="00BF046E">
        <w:t>The original plan was to use a development framework called libGDX to write one program and port it to both the iOS and Android platforms. Something with this capability sounds too good to be true and we soon learned that it was. Too many sacrifices needed to be made to be able to use libGDX and we decided it was in our best interest to write two separate projects for each. We started with the iOS version and coded it as most iOS are - in Xcode with Swift.</w:t>
      </w:r>
    </w:p>
    <w:p w:rsidR="000474A1" w:rsidRPr="00BF046E" w:rsidRDefault="000474A1" w:rsidP="000474A1">
      <w:r w:rsidRPr="00BF046E">
        <w:t>Apple webView:</w:t>
      </w:r>
    </w:p>
    <w:p w:rsidR="000474A1" w:rsidRPr="00BF046E" w:rsidRDefault="000474A1" w:rsidP="000474A1">
      <w:pPr>
        <w:ind w:left="720"/>
      </w:pPr>
      <w:r w:rsidRPr="00BF046E">
        <w:t>Apple provides a framework called WKWebKit which is designed to allow easy porting of web-based information into a native application. Since Swift is such a new language, there are still significant changes that are introduced as each new version comes out. Sure enough, an update was released on April 21 that disable the previously working video stream connection, and we were left with two days to fix it before presenting.</w:t>
      </w:r>
    </w:p>
    <w:p w:rsidR="000474A1" w:rsidRPr="00BF046E" w:rsidRDefault="000474A1" w:rsidP="000474A1">
      <w:r w:rsidRPr="00BF046E">
        <w:t>Saving video:</w:t>
      </w:r>
    </w:p>
    <w:p w:rsidR="000474A1" w:rsidRPr="00BF046E" w:rsidRDefault="000474A1" w:rsidP="000474A1">
      <w:pPr>
        <w:ind w:left="720"/>
      </w:pPr>
      <w:r w:rsidRPr="00BF046E">
        <w:t>This was a combination of time and changes in hardware, but we were unable to implement the feature allowing the recording and saving of videos.</w:t>
      </w:r>
    </w:p>
    <w:p w:rsidR="000474A1" w:rsidRPr="00BF046E" w:rsidRDefault="000474A1" w:rsidP="000474A1">
      <w:r w:rsidRPr="00BF046E">
        <w:t>Image Stabilization:</w:t>
      </w:r>
    </w:p>
    <w:p w:rsidR="000474A1" w:rsidRPr="00BF046E" w:rsidRDefault="000474A1" w:rsidP="000474A1">
      <w:pPr>
        <w:ind w:left="720"/>
      </w:pPr>
      <w:r w:rsidRPr="00BF046E">
        <w:t>The original plan was to create a video stabilization algorithm to compensate for the rotation and wobble of a moving football. This proved to be too big of a problem to solve in the required timeframe. The algorithm would find and save a certain location of pixels and then use them to counter-rotate the image to produce a smooth result. For this to be implemented, the first step is to be able to save and extract the video footage frame-by-frame in order to be manipulated. Since this was not implemented it made the stabilization algorithm impossible to implement as well. Stabilization remains a key feature that we plan to work on in the future.</w:t>
      </w:r>
    </w:p>
    <w:p w:rsidR="000474A1" w:rsidRPr="00BF046E" w:rsidRDefault="000474A1">
      <w:pPr>
        <w:spacing w:after="200"/>
        <w:rPr>
          <w:rFonts w:asciiTheme="majorHAnsi" w:hAnsiTheme="majorHAnsi"/>
          <w:b/>
          <w:color w:val="9D3511" w:themeColor="accent1" w:themeShade="BF"/>
          <w:spacing w:val="20"/>
          <w:sz w:val="28"/>
          <w:szCs w:val="32"/>
        </w:rPr>
      </w:pPr>
      <w:r w:rsidRPr="00BF046E">
        <w:br w:type="page"/>
      </w:r>
    </w:p>
    <w:p w:rsidR="000474A1" w:rsidRPr="00BF046E" w:rsidRDefault="000474A1" w:rsidP="000474A1">
      <w:pPr>
        <w:pStyle w:val="Heading1"/>
      </w:pPr>
      <w:bookmarkStart w:id="66" w:name="_Toc417568042"/>
      <w:r w:rsidRPr="00BF046E">
        <w:lastRenderedPageBreak/>
        <w:t>Chapter 7: FOTOBALL PROJECT FINAL SUMMARY</w:t>
      </w:r>
      <w:bookmarkEnd w:id="66"/>
    </w:p>
    <w:p w:rsidR="000474A1" w:rsidRPr="00BF046E" w:rsidRDefault="000474A1" w:rsidP="000474A1"/>
    <w:p w:rsidR="000474A1" w:rsidRPr="00BF046E" w:rsidRDefault="000474A1" w:rsidP="000474A1">
      <w:r w:rsidRPr="00BF046E">
        <w:t>Phase 1 of the Fotoball project has concluded. As expected, some key features were not implemented but the basic functionality is in place. The original plan to use the libGDX cross-platform framework to develop for Android and iOS simultaneously proved unsuccessful. We adjusted by creating an iOS app to start and are developing the Android app separately. Also, we were unable to implement the video saving aspect due to another framework and time constraints. From a hardware standpoint, we decided to start with a single camera rather than two, this time due to cost and time constraints. Finally, the issue of stabilizing a rotating image was too great a problem to solve in the required time period.</w:t>
      </w:r>
    </w:p>
    <w:p w:rsidR="000474A1" w:rsidRPr="00BF046E" w:rsidRDefault="000474A1" w:rsidP="000474A1"/>
    <w:p w:rsidR="000474A1" w:rsidRPr="00BF046E" w:rsidRDefault="000474A1" w:rsidP="000474A1">
      <w:r w:rsidRPr="00BF046E">
        <w:t>As for what was implemented, there is a prototype Fotoball, complete with an onboard camera, circuit board, wifi controller, and charging mechanism. There is also a functional iOS application capable of receiving the video being transmitted from the ball. The app is capable of running on any iOS platform of 7 or later and any iPhone from 5 or later.</w:t>
      </w:r>
    </w:p>
    <w:p w:rsidR="000474A1" w:rsidRPr="00BF046E" w:rsidRDefault="000474A1" w:rsidP="000474A1"/>
    <w:p w:rsidR="000474A1" w:rsidRPr="00BF046E" w:rsidRDefault="000474A1" w:rsidP="000474A1">
      <w:r w:rsidRPr="00BF046E">
        <w:t>In hindsight, we would likely have started with a development platform that we were already familiar with. We spent roughly three weeks learning the libGDX environment before realizing it was not suitable for our project. This was time that could have been better spent elsewhere.</w:t>
      </w:r>
    </w:p>
    <w:p w:rsidR="000474A1" w:rsidRPr="00BF046E" w:rsidRDefault="000474A1" w:rsidP="000474A1"/>
    <w:p w:rsidR="000474A1" w:rsidRPr="00BF046E" w:rsidRDefault="000474A1" w:rsidP="000474A1">
      <w:r w:rsidRPr="00BF046E">
        <w:t>It’s still unclear to us if it’s better to start programming earlier next time. The benefit of waiting until after all the design documents have been completed is you know exactly how to structure everything. Starting earlier before those documents are done provides a lot more time but will ultimately result in more changes to the code. I think it depends on your process to determine which way is better.</w:t>
      </w:r>
    </w:p>
    <w:p w:rsidR="000474A1" w:rsidRPr="00BF046E" w:rsidRDefault="000474A1" w:rsidP="000474A1"/>
    <w:p w:rsidR="000474A1" w:rsidRPr="00BF046E" w:rsidRDefault="000474A1" w:rsidP="000474A1">
      <w:r w:rsidRPr="00BF046E">
        <w:t>Overall, it was a successful endeavor into a project that really none of us had any familiarity we with. Our team meshed very well together in that we had unique skill sets for different areas of the project. This is a project that we will likely continue on with and see how far we can take it. The original discussion was for a Fotoball to be used in an NFL or major college game and we see no reasons to abandon that vision yet.</w:t>
      </w:r>
    </w:p>
    <w:sectPr w:rsidR="000474A1" w:rsidRPr="00BF046E" w:rsidSect="006344C4">
      <w:footerReference w:type="even" r:id="rId29"/>
      <w:footerReference w:type="default" r:id="rId30"/>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76D" w:rsidRDefault="0092776D">
      <w:pPr>
        <w:spacing w:after="0" w:line="240" w:lineRule="auto"/>
      </w:pPr>
      <w:r>
        <w:separator/>
      </w:r>
    </w:p>
  </w:endnote>
  <w:endnote w:type="continuationSeparator" w:id="0">
    <w:p w:rsidR="0092776D" w:rsidRDefault="009277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altName w:val="Times New Roman"/>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altName w:val="Franklin Gothic Medium"/>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044" w:rsidRDefault="00221554">
    <w:pPr>
      <w:pStyle w:val="Footer"/>
    </w:pPr>
    <w:r>
      <w:rPr>
        <w:noProof/>
      </w:rPr>
      <w:pict>
        <v:rect id="Rectangle 22" o:spid="_x0000_s2054" style="position:absolute;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570044" w:rsidRDefault="0022155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570044">
                      <w:rPr>
                        <w:rFonts w:asciiTheme="majorHAnsi" w:eastAsiaTheme="majorEastAsia" w:hAnsiTheme="majorHAnsi" w:cstheme="majorBidi"/>
                        <w:sz w:val="20"/>
                      </w:rPr>
                      <w:t>Fotoball</w:t>
                    </w:r>
                  </w:sdtContent>
                </w:sdt>
                <w:r w:rsidR="00570044">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04-23T00:00:00Z">
                      <w:dateFormat w:val="M/d/yyyy"/>
                      <w:lid w:val="en-US"/>
                      <w:storeMappedDataAs w:val="dateTime"/>
                      <w:calendar w:val="gregorian"/>
                    </w:date>
                  </w:sdtPr>
                  <w:sdtContent>
                    <w:r w:rsidR="00570044">
                      <w:rPr>
                        <w:rFonts w:asciiTheme="majorHAnsi" w:eastAsiaTheme="majorEastAsia" w:hAnsiTheme="majorHAnsi" w:cstheme="majorBidi"/>
                        <w:sz w:val="20"/>
                      </w:rPr>
                      <w:t>4/23/2015</w:t>
                    </w:r>
                  </w:sdtContent>
                </w:sdt>
              </w:p>
            </w:txbxContent>
          </v:textbox>
          <w10:wrap anchorx="margin" anchory="margin"/>
        </v:rect>
      </w:pict>
    </w:r>
    <w:r>
      <w:rPr>
        <w:noProof/>
      </w:rPr>
      <w:pict>
        <v:roundrect id="AutoShape 24" o:spid="_x0000_s2053" style="position:absolute;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r>
      <w:rPr>
        <w:noProof/>
      </w:rPr>
      <w:pict>
        <v:oval id="Oval 21" o:spid="_x0000_s2052" style="position:absolute;margin-left:0;margin-top:0;width:41pt;height:41pt;z-index:251663360;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570044" w:rsidRDefault="00221554">
                <w:pPr>
                  <w:pStyle w:val="NoSpacing"/>
                  <w:jc w:val="center"/>
                  <w:rPr>
                    <w:color w:val="FFFFFF" w:themeColor="background1"/>
                    <w:sz w:val="40"/>
                    <w:szCs w:val="40"/>
                  </w:rPr>
                </w:pPr>
                <w:r w:rsidRPr="00221554">
                  <w:fldChar w:fldCharType="begin"/>
                </w:r>
                <w:r w:rsidR="00570044">
                  <w:instrText xml:space="preserve"> PAGE  \* Arabic  \* MERGEFORMAT </w:instrText>
                </w:r>
                <w:r w:rsidRPr="00221554">
                  <w:fldChar w:fldCharType="separate"/>
                </w:r>
                <w:r w:rsidR="00BF046E" w:rsidRPr="00BF046E">
                  <w:rPr>
                    <w:noProof/>
                    <w:color w:val="FFFFFF" w:themeColor="background1"/>
                    <w:sz w:val="40"/>
                    <w:szCs w:val="40"/>
                  </w:rPr>
                  <w:t>36</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044" w:rsidRDefault="00221554">
    <w:pPr>
      <w:rPr>
        <w:sz w:val="20"/>
      </w:rPr>
    </w:pPr>
    <w:r w:rsidRPr="00221554">
      <w:rPr>
        <w:noProof/>
        <w:sz w:val="10"/>
        <w:szCs w:val="10"/>
      </w:rPr>
      <w:pict>
        <v:rect id="Rectangle 24" o:spid="_x0000_s2051" style="position:absolute;margin-left:71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570044" w:rsidRDefault="0022155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Content>
                    <w:r w:rsidR="00570044">
                      <w:rPr>
                        <w:rFonts w:asciiTheme="majorHAnsi" w:eastAsiaTheme="majorEastAsia" w:hAnsiTheme="majorHAnsi" w:cstheme="majorBidi"/>
                        <w:sz w:val="20"/>
                      </w:rPr>
                      <w:t>Fotoball</w:t>
                    </w:r>
                  </w:sdtContent>
                </w:sdt>
                <w:r w:rsidR="00570044">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04-23T00:00:00Z">
                      <w:dateFormat w:val="M/d/yyyy"/>
                      <w:lid w:val="en-US"/>
                      <w:storeMappedDataAs w:val="dateTime"/>
                      <w:calendar w:val="gregorian"/>
                    </w:date>
                  </w:sdtPr>
                  <w:sdtContent>
                    <w:r w:rsidR="00570044">
                      <w:rPr>
                        <w:rFonts w:asciiTheme="majorHAnsi" w:eastAsiaTheme="majorEastAsia" w:hAnsiTheme="majorHAnsi" w:cstheme="majorBidi"/>
                        <w:sz w:val="20"/>
                      </w:rPr>
                      <w:t>4/23/2015</w:t>
                    </w:r>
                  </w:sdtContent>
                </w:sdt>
              </w:p>
            </w:txbxContent>
          </v:textbox>
          <w10:wrap anchorx="margin" anchory="margin"/>
        </v:rect>
      </w:pict>
    </w:r>
    <w:r>
      <w:rPr>
        <w:noProof/>
        <w:sz w:val="20"/>
      </w:rPr>
      <w:pict>
        <v:roundrect id="AutoShape 21" o:spid="_x0000_s2050" style="position:absolute;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r>
      <w:rPr>
        <w:noProof/>
        <w:sz w:val="20"/>
      </w:rPr>
      <w:pict>
        <v:oval id="Oval 18" o:spid="_x0000_s2049" style="position:absolute;margin-left:.8pt;margin-top:0;width:41pt;height:41pt;z-index:251659264;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570044" w:rsidRDefault="00221554">
                <w:pPr>
                  <w:pStyle w:val="NoSpacing"/>
                  <w:jc w:val="center"/>
                  <w:rPr>
                    <w:color w:val="FFFFFF" w:themeColor="background1"/>
                    <w:sz w:val="40"/>
                    <w:szCs w:val="40"/>
                  </w:rPr>
                </w:pPr>
                <w:r w:rsidRPr="00221554">
                  <w:fldChar w:fldCharType="begin"/>
                </w:r>
                <w:r w:rsidR="00570044">
                  <w:instrText xml:space="preserve"> PAGE  \* Arabic  \* MERGEFORMAT </w:instrText>
                </w:r>
                <w:r w:rsidRPr="00221554">
                  <w:fldChar w:fldCharType="separate"/>
                </w:r>
                <w:r w:rsidR="00BF046E" w:rsidRPr="00BF046E">
                  <w:rPr>
                    <w:noProof/>
                    <w:color w:val="FFFFFF" w:themeColor="background1"/>
                    <w:sz w:val="40"/>
                    <w:szCs w:val="40"/>
                  </w:rPr>
                  <w:t>37</w:t>
                </w:r>
                <w:r>
                  <w:rPr>
                    <w:noProof/>
                    <w:color w:val="FFFFFF" w:themeColor="background1"/>
                    <w:sz w:val="40"/>
                    <w:szCs w:val="40"/>
                  </w:rPr>
                  <w:fldChar w:fldCharType="end"/>
                </w:r>
              </w:p>
            </w:txbxContent>
          </v:textbox>
          <w10:wrap anchorx="margin" anchory="margin"/>
        </v:oval>
      </w:pict>
    </w:r>
  </w:p>
  <w:p w:rsidR="00570044" w:rsidRDefault="00570044">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76D" w:rsidRDefault="0092776D">
      <w:pPr>
        <w:spacing w:after="0" w:line="240" w:lineRule="auto"/>
      </w:pPr>
      <w:r>
        <w:separator/>
      </w:r>
    </w:p>
  </w:footnote>
  <w:footnote w:type="continuationSeparator" w:id="0">
    <w:p w:rsidR="0092776D" w:rsidRDefault="0092776D">
      <w:pPr>
        <w:spacing w:after="0" w:line="240" w:lineRule="auto"/>
      </w:pPr>
      <w:r>
        <w:continuationSeparator/>
      </w:r>
    </w:p>
  </w:footnote>
  <w:footnote w:id="1">
    <w:p w:rsidR="00570044" w:rsidRDefault="00570044" w:rsidP="00620155">
      <w:pPr>
        <w:pStyle w:val="FootnoteText"/>
      </w:pPr>
      <w:r>
        <w:rPr>
          <w:rStyle w:val="FootnoteReference"/>
        </w:rPr>
        <w:footnoteRef/>
      </w:r>
      <w:r>
        <w:t xml:space="preserve"> </w:t>
      </w:r>
      <w:r w:rsidRPr="002E6EB9">
        <w:t>prepared by AbrAhAm</w:t>
      </w:r>
    </w:p>
  </w:footnote>
  <w:footnote w:id="2">
    <w:p w:rsidR="00570044" w:rsidRDefault="00570044" w:rsidP="00E366FD">
      <w:pPr>
        <w:pStyle w:val="FootnoteText"/>
      </w:pPr>
      <w:r>
        <w:rPr>
          <w:rStyle w:val="FootnoteReference"/>
        </w:rPr>
        <w:footnoteRef/>
      </w:r>
      <w:r>
        <w:t xml:space="preserve"> </w:t>
      </w:r>
      <w:r w:rsidRPr="002E6EB9">
        <w:t>prepared by Rick</w:t>
      </w:r>
    </w:p>
  </w:footnote>
  <w:footnote w:id="3">
    <w:p w:rsidR="00570044" w:rsidRDefault="00570044" w:rsidP="00E366FD">
      <w:pPr>
        <w:pStyle w:val="FootnoteText"/>
      </w:pPr>
      <w:r>
        <w:rPr>
          <w:rStyle w:val="FootnoteReference"/>
        </w:rPr>
        <w:footnoteRef/>
      </w:r>
      <w:r>
        <w:t xml:space="preserve"> </w:t>
      </w:r>
      <w:r w:rsidRPr="002E6EB9">
        <w:t>prepared by Adam</w:t>
      </w:r>
    </w:p>
  </w:footnote>
  <w:footnote w:id="4">
    <w:p w:rsidR="00570044" w:rsidRDefault="00570044" w:rsidP="00E366FD">
      <w:pPr>
        <w:pStyle w:val="FootnoteText"/>
      </w:pPr>
      <w:r>
        <w:rPr>
          <w:rStyle w:val="FootnoteReference"/>
        </w:rPr>
        <w:footnoteRef/>
      </w:r>
      <w:r>
        <w:t xml:space="preserve"> </w:t>
      </w:r>
      <w:r w:rsidRPr="002E6EB9">
        <w:t>prepared by David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1DB56F7"/>
    <w:multiLevelType w:val="hybridMultilevel"/>
    <w:tmpl w:val="311ECE5C"/>
    <w:lvl w:ilvl="0" w:tplc="22BA8E5A">
      <w:numFmt w:val="bullet"/>
      <w:lvlText w:val="·"/>
      <w:lvlJc w:val="left"/>
      <w:pPr>
        <w:ind w:left="1095" w:hanging="375"/>
      </w:pPr>
      <w:rPr>
        <w:rFonts w:ascii="Perpetua" w:eastAsiaTheme="minorHAnsi" w:hAnsi="Perpetua"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B7C3B"/>
    <w:multiLevelType w:val="multilevel"/>
    <w:tmpl w:val="4AEA5BFE"/>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7">
    <w:nsid w:val="0A6328A5"/>
    <w:multiLevelType w:val="multilevel"/>
    <w:tmpl w:val="E5CED272"/>
    <w:numStyleLink w:val="List6"/>
  </w:abstractNum>
  <w:abstractNum w:abstractNumId="8">
    <w:nsid w:val="0C414790"/>
    <w:multiLevelType w:val="multilevel"/>
    <w:tmpl w:val="2200B4D8"/>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9">
    <w:nsid w:val="0C721113"/>
    <w:multiLevelType w:val="hybridMultilevel"/>
    <w:tmpl w:val="C6D68D80"/>
    <w:lvl w:ilvl="0" w:tplc="22BA8E5A">
      <w:numFmt w:val="bullet"/>
      <w:lvlText w:val="·"/>
      <w:lvlJc w:val="left"/>
      <w:pPr>
        <w:ind w:left="1095" w:hanging="375"/>
      </w:pPr>
      <w:rPr>
        <w:rFonts w:ascii="Perpetua" w:eastAsiaTheme="minorHAnsi" w:hAnsi="Perpetua" w:cs="Times New Roman" w:hint="default"/>
        <w:color w:val="000000" w:themeColor="text1"/>
      </w:rPr>
    </w:lvl>
    <w:lvl w:ilvl="1" w:tplc="FFDC262E">
      <w:numFmt w:val="bullet"/>
      <w:lvlText w:val="-"/>
      <w:lvlJc w:val="left"/>
      <w:pPr>
        <w:ind w:left="1800" w:hanging="360"/>
      </w:pPr>
      <w:rPr>
        <w:rFonts w:ascii="Perpetua" w:eastAsiaTheme="minorHAnsi" w:hAnsi="Perpetu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F0B48BB"/>
    <w:multiLevelType w:val="multilevel"/>
    <w:tmpl w:val="E5CED272"/>
    <w:styleLink w:val="List6"/>
    <w:lvl w:ilvl="0">
      <w:start w:val="1"/>
      <w:numFmt w:val="decimal"/>
      <w:lvlText w:val="%1."/>
      <w:lvlJc w:val="left"/>
      <w:pPr>
        <w:tabs>
          <w:tab w:val="num" w:pos="612"/>
        </w:tabs>
        <w:ind w:left="612"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lowerLetter"/>
      <w:lvlText w:val="%2."/>
      <w:lvlJc w:val="left"/>
      <w:pPr>
        <w:tabs>
          <w:tab w:val="num" w:pos="2130"/>
        </w:tabs>
        <w:ind w:left="21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lowerRoman"/>
      <w:lvlText w:val="%3."/>
      <w:lvlJc w:val="left"/>
      <w:pPr>
        <w:tabs>
          <w:tab w:val="num" w:pos="2855"/>
        </w:tabs>
        <w:ind w:left="285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decimal"/>
      <w:lvlText w:val="%4."/>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lowerLetter"/>
      <w:lvlText w:val="%5."/>
      <w:lvlJc w:val="left"/>
      <w:pPr>
        <w:tabs>
          <w:tab w:val="num" w:pos="4290"/>
        </w:tabs>
        <w:ind w:left="429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lowerRoman"/>
      <w:lvlText w:val="%6."/>
      <w:lvlJc w:val="left"/>
      <w:pPr>
        <w:tabs>
          <w:tab w:val="num" w:pos="5015"/>
        </w:tabs>
        <w:ind w:left="501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decimal"/>
      <w:lvlText w:val="%7."/>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lowerLetter"/>
      <w:lvlText w:val="%8."/>
      <w:lvlJc w:val="left"/>
      <w:pPr>
        <w:tabs>
          <w:tab w:val="num" w:pos="6450"/>
        </w:tabs>
        <w:ind w:left="64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lowerRoman"/>
      <w:lvlText w:val="%9."/>
      <w:lvlJc w:val="left"/>
      <w:pPr>
        <w:tabs>
          <w:tab w:val="num" w:pos="7175"/>
        </w:tabs>
        <w:ind w:left="717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11">
    <w:nsid w:val="10315729"/>
    <w:multiLevelType w:val="hybridMultilevel"/>
    <w:tmpl w:val="FC8AD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861D01"/>
    <w:multiLevelType w:val="multilevel"/>
    <w:tmpl w:val="C6C61C92"/>
    <w:lvl w:ilvl="0">
      <w:numFmt w:val="bullet"/>
      <w:lvlText w:val="•"/>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13">
    <w:nsid w:val="1BE01E86"/>
    <w:multiLevelType w:val="multilevel"/>
    <w:tmpl w:val="771A973E"/>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14">
    <w:nsid w:val="1BFB2A66"/>
    <w:multiLevelType w:val="hybridMultilevel"/>
    <w:tmpl w:val="A41C3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F83B7C"/>
    <w:multiLevelType w:val="multilevel"/>
    <w:tmpl w:val="E5CED272"/>
    <w:numStyleLink w:val="List6"/>
  </w:abstractNum>
  <w:abstractNum w:abstractNumId="16">
    <w:nsid w:val="2F7A0DF2"/>
    <w:multiLevelType w:val="multilevel"/>
    <w:tmpl w:val="7E446D8A"/>
    <w:styleLink w:val="List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17">
    <w:nsid w:val="33A92A79"/>
    <w:multiLevelType w:val="multilevel"/>
    <w:tmpl w:val="2566270A"/>
    <w:styleLink w:val="List3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18">
    <w:nsid w:val="36191A3A"/>
    <w:multiLevelType w:val="multilevel"/>
    <w:tmpl w:val="C450E428"/>
    <w:styleLink w:val="List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19">
    <w:nsid w:val="36870C82"/>
    <w:multiLevelType w:val="multilevel"/>
    <w:tmpl w:val="0EB0F47A"/>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20">
    <w:nsid w:val="37823057"/>
    <w:multiLevelType w:val="multilevel"/>
    <w:tmpl w:val="9260E6D6"/>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21">
    <w:nsid w:val="37D77AAB"/>
    <w:multiLevelType w:val="multilevel"/>
    <w:tmpl w:val="ADBCA178"/>
    <w:styleLink w:val="List9"/>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22">
    <w:nsid w:val="3A15731B"/>
    <w:multiLevelType w:val="multilevel"/>
    <w:tmpl w:val="370C4FA4"/>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23">
    <w:nsid w:val="41383560"/>
    <w:multiLevelType w:val="multilevel"/>
    <w:tmpl w:val="DF345EBA"/>
    <w:styleLink w:val="List2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24">
    <w:nsid w:val="44B2236C"/>
    <w:multiLevelType w:val="multilevel"/>
    <w:tmpl w:val="3DFE8524"/>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25">
    <w:nsid w:val="48801F62"/>
    <w:multiLevelType w:val="multilevel"/>
    <w:tmpl w:val="6254863A"/>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26">
    <w:nsid w:val="499F115F"/>
    <w:multiLevelType w:val="multilevel"/>
    <w:tmpl w:val="1A908848"/>
    <w:styleLink w:val="List7"/>
    <w:lvl w:ilvl="0">
      <w:numFmt w:val="bullet"/>
      <w:lvlText w:val="•"/>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27">
    <w:nsid w:val="4BE01BB1"/>
    <w:multiLevelType w:val="multilevel"/>
    <w:tmpl w:val="39D89CC2"/>
    <w:styleLink w:val="List51"/>
    <w:lvl w:ilvl="0">
      <w:numFmt w:val="bullet"/>
      <w:lvlText w:val="•"/>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abstractNum w:abstractNumId="28">
    <w:nsid w:val="51B0216F"/>
    <w:multiLevelType w:val="multilevel"/>
    <w:tmpl w:val="8BA6D76C"/>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29">
    <w:nsid w:val="68D924C6"/>
    <w:multiLevelType w:val="hybridMultilevel"/>
    <w:tmpl w:val="7D12A0FC"/>
    <w:lvl w:ilvl="0" w:tplc="22BA8E5A">
      <w:numFmt w:val="bullet"/>
      <w:lvlText w:val="·"/>
      <w:lvlJc w:val="left"/>
      <w:pPr>
        <w:ind w:left="1095" w:hanging="375"/>
      </w:pPr>
      <w:rPr>
        <w:rFonts w:ascii="Perpetua" w:eastAsiaTheme="minorHAnsi" w:hAnsi="Perpetua"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C37DA1"/>
    <w:multiLevelType w:val="multilevel"/>
    <w:tmpl w:val="A4F280C4"/>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31">
    <w:nsid w:val="71117785"/>
    <w:multiLevelType w:val="multilevel"/>
    <w:tmpl w:val="09A45AC8"/>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32">
    <w:nsid w:val="717B52B8"/>
    <w:multiLevelType w:val="multilevel"/>
    <w:tmpl w:val="3D984170"/>
    <w:styleLink w:val="List8"/>
    <w:lvl w:ilvl="0">
      <w:numFmt w:val="bullet"/>
      <w:lvlText w:val="•"/>
      <w:lvlJc w:val="left"/>
      <w:pPr>
        <w:tabs>
          <w:tab w:val="num" w:pos="720"/>
        </w:tabs>
        <w:ind w:left="720" w:hanging="36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shadow w:val="0"/>
        <w:emboss w:val="0"/>
        <w:imprint w:val="0"/>
        <w:color w:val="000000"/>
        <w:spacing w:val="0"/>
        <w:kern w:val="0"/>
        <w:position w:val="0"/>
        <w:sz w:val="22"/>
        <w:szCs w:val="22"/>
        <w:u w:val="none" w:color="000000"/>
        <w:effect w:val="none"/>
        <w:vertAlign w:val="baseline"/>
        <w:lang w:val="en-US"/>
      </w:rPr>
    </w:lvl>
  </w:abstractNum>
  <w:num w:numId="1">
    <w:abstractNumId w:val="4"/>
  </w:num>
  <w:num w:numId="2">
    <w:abstractNumId w:val="3"/>
  </w:num>
  <w:num w:numId="3">
    <w:abstractNumId w:val="2"/>
  </w:num>
  <w:num w:numId="4">
    <w:abstractNumId w:val="1"/>
  </w:num>
  <w:num w:numId="5">
    <w:abstractNumId w:val="0"/>
  </w:num>
  <w:num w:numId="6">
    <w:abstractNumId w:val="14"/>
  </w:num>
  <w:num w:numId="7">
    <w:abstractNumId w:val="9"/>
  </w:num>
  <w:num w:numId="8">
    <w:abstractNumId w:val="29"/>
  </w:num>
  <w:num w:numId="9">
    <w:abstractNumId w:val="5"/>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7"/>
    <w:lvlOverride w:ilvl="0">
      <w:startOverride w:val="1"/>
    </w:lvlOverride>
    <w:lvlOverride w:ilvl="1"/>
    <w:lvlOverride w:ilvl="2"/>
    <w:lvlOverride w:ilvl="3"/>
    <w:lvlOverride w:ilvl="4"/>
    <w:lvlOverride w:ilvl="5"/>
    <w:lvlOverride w:ilvl="6"/>
    <w:lvlOverride w:ilvl="7"/>
    <w:lvlOverride w:ilvl="8"/>
  </w:num>
  <w:num w:numId="18">
    <w:abstractNumId w:val="12"/>
  </w:num>
  <w:num w:numId="19">
    <w:abstractNumId w:val="27"/>
  </w:num>
  <w:num w:numId="20">
    <w:abstractNumId w:val="11"/>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32"/>
  </w:num>
  <w:num w:numId="25">
    <w:abstractNumId w:val="7"/>
  </w:num>
  <w:num w:numId="26">
    <w:abstractNumId w:val="15"/>
  </w:num>
  <w:num w:numId="27">
    <w:abstractNumId w:val="20"/>
  </w:num>
  <w:num w:numId="28">
    <w:abstractNumId w:val="13"/>
  </w:num>
  <w:num w:numId="29">
    <w:abstractNumId w:val="25"/>
  </w:num>
  <w:num w:numId="30">
    <w:abstractNumId w:val="31"/>
  </w:num>
  <w:num w:numId="31">
    <w:abstractNumId w:val="6"/>
  </w:num>
  <w:num w:numId="32">
    <w:abstractNumId w:val="24"/>
  </w:num>
  <w:num w:numId="33">
    <w:abstractNumId w:val="8"/>
  </w:num>
  <w:num w:numId="34">
    <w:abstractNumId w:val="19"/>
  </w:num>
  <w:num w:numId="35">
    <w:abstractNumId w:val="22"/>
  </w:num>
  <w:num w:numId="36">
    <w:abstractNumId w:val="28"/>
  </w:num>
  <w:num w:numId="37">
    <w:abstractNumId w:val="30"/>
  </w:num>
  <w:num w:numId="38">
    <w:abstractNumId w:val="2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evenAndOddHeaders/>
  <w:drawingGridHorizontalSpacing w:val="110"/>
  <w:displayHorizontalDrawingGridEvery w:val="2"/>
  <w:characterSpacingControl w:val="doNotCompress"/>
  <w:hdrShapeDefaults>
    <o:shapedefaults v:ext="edit" spidmax="23554"/>
    <o:shapelayout v:ext="edit">
      <o:idmap v:ext="edit" data="2"/>
    </o:shapelayout>
  </w:hdrShapeDefaults>
  <w:footnotePr>
    <w:footnote w:id="-1"/>
    <w:footnote w:id="0"/>
  </w:footnotePr>
  <w:endnotePr>
    <w:endnote w:id="-1"/>
    <w:endnote w:id="0"/>
  </w:endnotePr>
  <w:compat/>
  <w:rsids>
    <w:rsidRoot w:val="00F31BC3"/>
    <w:rsid w:val="00032B57"/>
    <w:rsid w:val="000474A1"/>
    <w:rsid w:val="00086632"/>
    <w:rsid w:val="0009186F"/>
    <w:rsid w:val="00092613"/>
    <w:rsid w:val="000C2592"/>
    <w:rsid w:val="000E0D09"/>
    <w:rsid w:val="00120B76"/>
    <w:rsid w:val="0012794D"/>
    <w:rsid w:val="00162ECD"/>
    <w:rsid w:val="00183E5B"/>
    <w:rsid w:val="00221554"/>
    <w:rsid w:val="00235591"/>
    <w:rsid w:val="00256613"/>
    <w:rsid w:val="00256AAE"/>
    <w:rsid w:val="0028462D"/>
    <w:rsid w:val="002B1366"/>
    <w:rsid w:val="00306643"/>
    <w:rsid w:val="003227F4"/>
    <w:rsid w:val="003340D4"/>
    <w:rsid w:val="003C5065"/>
    <w:rsid w:val="00413040"/>
    <w:rsid w:val="0041391C"/>
    <w:rsid w:val="004308B6"/>
    <w:rsid w:val="00434921"/>
    <w:rsid w:val="0046130F"/>
    <w:rsid w:val="004850B9"/>
    <w:rsid w:val="004D5AB8"/>
    <w:rsid w:val="004F3D29"/>
    <w:rsid w:val="005223A9"/>
    <w:rsid w:val="00534157"/>
    <w:rsid w:val="00545188"/>
    <w:rsid w:val="00570044"/>
    <w:rsid w:val="005770B7"/>
    <w:rsid w:val="00595287"/>
    <w:rsid w:val="005E585C"/>
    <w:rsid w:val="00611533"/>
    <w:rsid w:val="00620155"/>
    <w:rsid w:val="006344C4"/>
    <w:rsid w:val="006E1564"/>
    <w:rsid w:val="006E2330"/>
    <w:rsid w:val="006E4DAE"/>
    <w:rsid w:val="00717A4A"/>
    <w:rsid w:val="00735C48"/>
    <w:rsid w:val="00763570"/>
    <w:rsid w:val="00765979"/>
    <w:rsid w:val="007864B0"/>
    <w:rsid w:val="007D2262"/>
    <w:rsid w:val="007F08DD"/>
    <w:rsid w:val="0083241C"/>
    <w:rsid w:val="0084131E"/>
    <w:rsid w:val="00886BF2"/>
    <w:rsid w:val="008A24B7"/>
    <w:rsid w:val="008B5495"/>
    <w:rsid w:val="008C0929"/>
    <w:rsid w:val="008D7BE1"/>
    <w:rsid w:val="00907EA2"/>
    <w:rsid w:val="0092776D"/>
    <w:rsid w:val="00931FE9"/>
    <w:rsid w:val="0097320E"/>
    <w:rsid w:val="009761AB"/>
    <w:rsid w:val="009824D0"/>
    <w:rsid w:val="0099586B"/>
    <w:rsid w:val="009A7612"/>
    <w:rsid w:val="009E75CB"/>
    <w:rsid w:val="00A30935"/>
    <w:rsid w:val="00A52E40"/>
    <w:rsid w:val="00A7282D"/>
    <w:rsid w:val="00A827A1"/>
    <w:rsid w:val="00AA4A28"/>
    <w:rsid w:val="00AC6261"/>
    <w:rsid w:val="00AD35C8"/>
    <w:rsid w:val="00AD6E3F"/>
    <w:rsid w:val="00B97167"/>
    <w:rsid w:val="00BF046E"/>
    <w:rsid w:val="00C00962"/>
    <w:rsid w:val="00C264CB"/>
    <w:rsid w:val="00CD256D"/>
    <w:rsid w:val="00CF617A"/>
    <w:rsid w:val="00D07B24"/>
    <w:rsid w:val="00D158FC"/>
    <w:rsid w:val="00D210E5"/>
    <w:rsid w:val="00D705BD"/>
    <w:rsid w:val="00D87C6C"/>
    <w:rsid w:val="00D9378A"/>
    <w:rsid w:val="00DA4F8D"/>
    <w:rsid w:val="00DA61F6"/>
    <w:rsid w:val="00DB4FAA"/>
    <w:rsid w:val="00E11518"/>
    <w:rsid w:val="00E366FD"/>
    <w:rsid w:val="00E53DC7"/>
    <w:rsid w:val="00E665AA"/>
    <w:rsid w:val="00E81F22"/>
    <w:rsid w:val="00E8755A"/>
    <w:rsid w:val="00F31BC3"/>
    <w:rsid w:val="00F67814"/>
    <w:rsid w:val="00F7102F"/>
    <w:rsid w:val="00F85D70"/>
    <w:rsid w:val="00F86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note text" w:uiPriority="0"/>
    <w:lsdException w:name="caption" w:semiHidden="0" w:uiPriority="35" w:unhideWhenUsed="0" w:qFormat="1"/>
    <w:lsdException w:name="footnote reference"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4C4"/>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6344C4"/>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6344C4"/>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6344C4"/>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6344C4"/>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6344C4"/>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6344C4"/>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6344C4"/>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6344C4"/>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6344C4"/>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4C4"/>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6344C4"/>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6344C4"/>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6344C4"/>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6344C4"/>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6344C4"/>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6344C4"/>
    <w:rPr>
      <w:rFonts w:asciiTheme="majorHAnsi" w:hAnsiTheme="majorHAnsi" w:cstheme="minorHAnsi"/>
      <w:sz w:val="28"/>
      <w:szCs w:val="24"/>
    </w:rPr>
  </w:style>
  <w:style w:type="paragraph" w:styleId="Footer">
    <w:name w:val="footer"/>
    <w:basedOn w:val="Normal"/>
    <w:link w:val="FooterChar"/>
    <w:uiPriority w:val="99"/>
    <w:unhideWhenUsed/>
    <w:rsid w:val="006344C4"/>
    <w:pPr>
      <w:tabs>
        <w:tab w:val="center" w:pos="4320"/>
        <w:tab w:val="right" w:pos="8640"/>
      </w:tabs>
    </w:pPr>
  </w:style>
  <w:style w:type="character" w:customStyle="1" w:styleId="FooterChar">
    <w:name w:val="Footer Char"/>
    <w:basedOn w:val="DefaultParagraphFont"/>
    <w:link w:val="Footer"/>
    <w:uiPriority w:val="99"/>
    <w:rsid w:val="006344C4"/>
    <w:rPr>
      <w:rFonts w:cs="Times New Roman"/>
      <w:color w:val="000000" w:themeColor="text1"/>
      <w:szCs w:val="20"/>
    </w:rPr>
  </w:style>
  <w:style w:type="paragraph" w:styleId="Caption">
    <w:name w:val="caption"/>
    <w:basedOn w:val="Normal"/>
    <w:next w:val="Normal"/>
    <w:uiPriority w:val="35"/>
    <w:unhideWhenUsed/>
    <w:qFormat/>
    <w:rsid w:val="006344C4"/>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6344C4"/>
    <w:rPr>
      <w:rFonts w:ascii="Tahoma" w:hAnsi="Tahoma" w:cs="Tahoma"/>
      <w:sz w:val="16"/>
      <w:szCs w:val="16"/>
    </w:rPr>
  </w:style>
  <w:style w:type="character" w:customStyle="1" w:styleId="BalloonTextChar">
    <w:name w:val="Balloon Text Char"/>
    <w:basedOn w:val="DefaultParagraphFont"/>
    <w:link w:val="BalloonText"/>
    <w:uiPriority w:val="99"/>
    <w:semiHidden/>
    <w:rsid w:val="006344C4"/>
    <w:rPr>
      <w:rFonts w:ascii="Tahoma" w:hAnsi="Tahoma" w:cs="Tahoma"/>
      <w:color w:val="000000" w:themeColor="text1"/>
      <w:sz w:val="16"/>
      <w:szCs w:val="16"/>
    </w:rPr>
  </w:style>
  <w:style w:type="paragraph" w:styleId="BlockText">
    <w:name w:val="Block Text"/>
    <w:aliases w:val="Block Quote"/>
    <w:uiPriority w:val="40"/>
    <w:rsid w:val="006344C4"/>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6344C4"/>
    <w:rPr>
      <w:rFonts w:asciiTheme="majorHAnsi" w:hAnsiTheme="majorHAnsi" w:cs="Times New Roman"/>
      <w:i/>
      <w:color w:val="855D5D" w:themeColor="accent6"/>
      <w:sz w:val="20"/>
      <w:szCs w:val="20"/>
    </w:rPr>
  </w:style>
  <w:style w:type="character" w:styleId="Emphasis">
    <w:name w:val="Emphasis"/>
    <w:uiPriority w:val="20"/>
    <w:qFormat/>
    <w:rsid w:val="006344C4"/>
    <w:rPr>
      <w:b/>
      <w:i/>
      <w:color w:val="404040" w:themeColor="text1" w:themeTint="BF"/>
      <w:spacing w:val="2"/>
      <w:w w:val="100"/>
    </w:rPr>
  </w:style>
  <w:style w:type="paragraph" w:styleId="Header">
    <w:name w:val="header"/>
    <w:basedOn w:val="Normal"/>
    <w:link w:val="HeaderChar"/>
    <w:uiPriority w:val="99"/>
    <w:unhideWhenUsed/>
    <w:rsid w:val="006344C4"/>
    <w:pPr>
      <w:tabs>
        <w:tab w:val="center" w:pos="4320"/>
        <w:tab w:val="right" w:pos="8640"/>
      </w:tabs>
    </w:pPr>
  </w:style>
  <w:style w:type="character" w:customStyle="1" w:styleId="HeaderChar">
    <w:name w:val="Header Char"/>
    <w:basedOn w:val="DefaultParagraphFont"/>
    <w:link w:val="Header"/>
    <w:uiPriority w:val="99"/>
    <w:rsid w:val="006344C4"/>
    <w:rPr>
      <w:rFonts w:cs="Times New Roman"/>
      <w:color w:val="000000" w:themeColor="text1"/>
      <w:szCs w:val="20"/>
    </w:rPr>
  </w:style>
  <w:style w:type="character" w:customStyle="1" w:styleId="Heading4Char">
    <w:name w:val="Heading 4 Char"/>
    <w:basedOn w:val="DefaultParagraphFont"/>
    <w:link w:val="Heading4"/>
    <w:uiPriority w:val="9"/>
    <w:rsid w:val="006344C4"/>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6344C4"/>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6344C4"/>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6344C4"/>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6344C4"/>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6344C4"/>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6344C4"/>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6344C4"/>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6344C4"/>
    <w:rPr>
      <w:rFonts w:cs="Times New Roman"/>
      <w:b/>
      <w:color w:val="D34817" w:themeColor="accent1"/>
      <w:sz w:val="22"/>
      <w:szCs w:val="20"/>
      <w:u w:val="single"/>
    </w:rPr>
  </w:style>
  <w:style w:type="paragraph" w:styleId="ListBullet">
    <w:name w:val="List Bullet"/>
    <w:basedOn w:val="Normal"/>
    <w:uiPriority w:val="36"/>
    <w:unhideWhenUsed/>
    <w:qFormat/>
    <w:rsid w:val="006344C4"/>
    <w:pPr>
      <w:numPr>
        <w:numId w:val="1"/>
      </w:numPr>
      <w:spacing w:after="0"/>
      <w:contextualSpacing/>
    </w:pPr>
  </w:style>
  <w:style w:type="paragraph" w:styleId="ListBullet2">
    <w:name w:val="List Bullet 2"/>
    <w:basedOn w:val="Normal"/>
    <w:uiPriority w:val="36"/>
    <w:unhideWhenUsed/>
    <w:qFormat/>
    <w:rsid w:val="006344C4"/>
    <w:pPr>
      <w:numPr>
        <w:numId w:val="2"/>
      </w:numPr>
      <w:spacing w:after="0"/>
    </w:pPr>
  </w:style>
  <w:style w:type="paragraph" w:styleId="ListBullet3">
    <w:name w:val="List Bullet 3"/>
    <w:basedOn w:val="Normal"/>
    <w:uiPriority w:val="36"/>
    <w:unhideWhenUsed/>
    <w:qFormat/>
    <w:rsid w:val="006344C4"/>
    <w:pPr>
      <w:numPr>
        <w:numId w:val="3"/>
      </w:numPr>
      <w:spacing w:after="0"/>
    </w:pPr>
  </w:style>
  <w:style w:type="paragraph" w:styleId="ListBullet4">
    <w:name w:val="List Bullet 4"/>
    <w:basedOn w:val="Normal"/>
    <w:uiPriority w:val="36"/>
    <w:unhideWhenUsed/>
    <w:qFormat/>
    <w:rsid w:val="006344C4"/>
    <w:pPr>
      <w:numPr>
        <w:numId w:val="4"/>
      </w:numPr>
      <w:spacing w:after="0"/>
    </w:pPr>
  </w:style>
  <w:style w:type="paragraph" w:styleId="ListBullet5">
    <w:name w:val="List Bullet 5"/>
    <w:basedOn w:val="Normal"/>
    <w:uiPriority w:val="36"/>
    <w:unhideWhenUsed/>
    <w:qFormat/>
    <w:rsid w:val="006344C4"/>
    <w:pPr>
      <w:numPr>
        <w:numId w:val="5"/>
      </w:numPr>
      <w:spacing w:after="0"/>
    </w:pPr>
  </w:style>
  <w:style w:type="paragraph" w:styleId="NoSpacing">
    <w:name w:val="No Spacing"/>
    <w:basedOn w:val="Normal"/>
    <w:uiPriority w:val="1"/>
    <w:qFormat/>
    <w:rsid w:val="006344C4"/>
    <w:pPr>
      <w:spacing w:after="0" w:line="240" w:lineRule="auto"/>
    </w:pPr>
  </w:style>
  <w:style w:type="character" w:styleId="PlaceholderText">
    <w:name w:val="Placeholder Text"/>
    <w:basedOn w:val="DefaultParagraphFont"/>
    <w:uiPriority w:val="99"/>
    <w:semiHidden/>
    <w:rsid w:val="006344C4"/>
    <w:rPr>
      <w:color w:val="808080"/>
    </w:rPr>
  </w:style>
  <w:style w:type="paragraph" w:styleId="Quote">
    <w:name w:val="Quote"/>
    <w:basedOn w:val="Normal"/>
    <w:link w:val="QuoteChar"/>
    <w:uiPriority w:val="29"/>
    <w:qFormat/>
    <w:rsid w:val="006344C4"/>
    <w:rPr>
      <w:i/>
      <w:color w:val="808080" w:themeColor="background1" w:themeShade="80"/>
      <w:sz w:val="24"/>
    </w:rPr>
  </w:style>
  <w:style w:type="character" w:customStyle="1" w:styleId="QuoteChar">
    <w:name w:val="Quote Char"/>
    <w:basedOn w:val="DefaultParagraphFont"/>
    <w:link w:val="Quote"/>
    <w:uiPriority w:val="29"/>
    <w:rsid w:val="006344C4"/>
    <w:rPr>
      <w:rFonts w:cs="Times New Roman"/>
      <w:i/>
      <w:color w:val="808080" w:themeColor="background1" w:themeShade="80"/>
      <w:sz w:val="24"/>
      <w:szCs w:val="20"/>
    </w:rPr>
  </w:style>
  <w:style w:type="character" w:styleId="Strong">
    <w:name w:val="Strong"/>
    <w:uiPriority w:val="22"/>
    <w:qFormat/>
    <w:rsid w:val="006344C4"/>
    <w:rPr>
      <w:rFonts w:asciiTheme="minorHAnsi" w:hAnsiTheme="minorHAnsi"/>
      <w:b/>
      <w:color w:val="9B2D1F" w:themeColor="accent2"/>
    </w:rPr>
  </w:style>
  <w:style w:type="character" w:styleId="SubtleEmphasis">
    <w:name w:val="Subtle Emphasis"/>
    <w:basedOn w:val="DefaultParagraphFont"/>
    <w:uiPriority w:val="19"/>
    <w:qFormat/>
    <w:rsid w:val="006344C4"/>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6344C4"/>
    <w:rPr>
      <w:rFonts w:cs="Times New Roman"/>
      <w:color w:val="737373" w:themeColor="text1" w:themeTint="8C"/>
      <w:sz w:val="22"/>
      <w:szCs w:val="20"/>
      <w:u w:val="single"/>
    </w:rPr>
  </w:style>
  <w:style w:type="table" w:styleId="TableGrid">
    <w:name w:val="Table Grid"/>
    <w:basedOn w:val="TableNormal"/>
    <w:uiPriority w:val="1"/>
    <w:rsid w:val="006344C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611533"/>
    <w:pPr>
      <w:tabs>
        <w:tab w:val="right" w:leader="dot" w:pos="8630"/>
      </w:tabs>
      <w:spacing w:after="40" w:line="240" w:lineRule="auto"/>
      <w:ind w:left="90"/>
    </w:pPr>
    <w:rPr>
      <w:smallCaps/>
      <w:noProof/>
      <w:color w:val="9B2D1F" w:themeColor="accent2"/>
    </w:rPr>
  </w:style>
  <w:style w:type="paragraph" w:styleId="TOC2">
    <w:name w:val="toc 2"/>
    <w:basedOn w:val="Normal"/>
    <w:next w:val="Normal"/>
    <w:autoRedefine/>
    <w:uiPriority w:val="39"/>
    <w:unhideWhenUsed/>
    <w:qFormat/>
    <w:rsid w:val="006344C4"/>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rsid w:val="00306643"/>
    <w:pPr>
      <w:tabs>
        <w:tab w:val="right" w:leader="dot" w:pos="8630"/>
      </w:tabs>
      <w:spacing w:after="40" w:line="240" w:lineRule="auto"/>
      <w:ind w:left="540"/>
    </w:pPr>
    <w:rPr>
      <w:smallCaps/>
      <w:noProof/>
    </w:rPr>
  </w:style>
  <w:style w:type="paragraph" w:styleId="TOC4">
    <w:name w:val="toc 4"/>
    <w:basedOn w:val="Normal"/>
    <w:next w:val="Normal"/>
    <w:autoRedefine/>
    <w:uiPriority w:val="99"/>
    <w:semiHidden/>
    <w:unhideWhenUsed/>
    <w:qFormat/>
    <w:rsid w:val="006344C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344C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344C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344C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344C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344C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F31BC3"/>
    <w:rPr>
      <w:color w:val="CC9900" w:themeColor="hyperlink"/>
      <w:u w:val="single"/>
    </w:rPr>
  </w:style>
  <w:style w:type="paragraph" w:styleId="TOCHeading">
    <w:name w:val="TOC Heading"/>
    <w:basedOn w:val="Heading1"/>
    <w:next w:val="Normal"/>
    <w:uiPriority w:val="39"/>
    <w:unhideWhenUsed/>
    <w:qFormat/>
    <w:rsid w:val="00F31BC3"/>
    <w:pPr>
      <w:keepNext/>
      <w:keepLines/>
      <w:spacing w:before="240" w:after="0" w:line="259" w:lineRule="auto"/>
      <w:outlineLvl w:val="9"/>
    </w:pPr>
    <w:rPr>
      <w:rFonts w:eastAsiaTheme="majorEastAsia" w:cstheme="majorBidi"/>
      <w:b w:val="0"/>
      <w:spacing w:val="0"/>
      <w:sz w:val="32"/>
    </w:rPr>
  </w:style>
  <w:style w:type="paragraph" w:styleId="NormalWeb">
    <w:name w:val="Normal (Web)"/>
    <w:basedOn w:val="Normal"/>
    <w:uiPriority w:val="99"/>
    <w:semiHidden/>
    <w:unhideWhenUsed/>
    <w:rsid w:val="00F31BC3"/>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apple-tab-span">
    <w:name w:val="apple-tab-span"/>
    <w:basedOn w:val="DefaultParagraphFont"/>
    <w:rsid w:val="00595287"/>
  </w:style>
  <w:style w:type="paragraph" w:styleId="ListParagraph">
    <w:name w:val="List Paragraph"/>
    <w:basedOn w:val="Normal"/>
    <w:qFormat/>
    <w:rsid w:val="00032B57"/>
    <w:pPr>
      <w:ind w:left="720"/>
      <w:contextualSpacing/>
    </w:pPr>
  </w:style>
  <w:style w:type="paragraph" w:customStyle="1" w:styleId="TableStyle2">
    <w:name w:val="Table Style 2"/>
    <w:rsid w:val="00E366FD"/>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u w:color="000000"/>
      <w:bdr w:val="nil"/>
      <w:lang w:val="de-DE"/>
    </w:rPr>
  </w:style>
  <w:style w:type="paragraph" w:customStyle="1" w:styleId="BodyA">
    <w:name w:val="Body A"/>
    <w:rsid w:val="00E366FD"/>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paragraph" w:styleId="FootnoteText">
    <w:name w:val="footnote text"/>
    <w:basedOn w:val="Normal"/>
    <w:link w:val="FootnoteTextChar"/>
    <w:rsid w:val="00E366FD"/>
    <w:pPr>
      <w:spacing w:after="0" w:line="240" w:lineRule="auto"/>
    </w:pPr>
    <w:rPr>
      <w:sz w:val="20"/>
    </w:rPr>
  </w:style>
  <w:style w:type="character" w:customStyle="1" w:styleId="FootnoteTextChar">
    <w:name w:val="Footnote Text Char"/>
    <w:basedOn w:val="DefaultParagraphFont"/>
    <w:link w:val="FootnoteText"/>
    <w:rsid w:val="00E366FD"/>
    <w:rPr>
      <w:rFonts w:cs="Times New Roman"/>
      <w:color w:val="000000" w:themeColor="text1"/>
      <w:sz w:val="20"/>
      <w:szCs w:val="20"/>
    </w:rPr>
  </w:style>
  <w:style w:type="character" w:styleId="FootnoteReference">
    <w:name w:val="footnote reference"/>
    <w:basedOn w:val="DefaultParagraphFont"/>
    <w:rsid w:val="00E366FD"/>
    <w:rPr>
      <w:vertAlign w:val="superscript"/>
    </w:rPr>
  </w:style>
  <w:style w:type="paragraph" w:customStyle="1" w:styleId="Body">
    <w:name w:val="Body"/>
    <w:rsid w:val="002B1366"/>
    <w:rPr>
      <w:rFonts w:ascii="Cambria" w:eastAsia="Arial Unicode MS" w:hAnsi="Arial Unicode MS" w:cs="Arial Unicode MS"/>
      <w:color w:val="000000"/>
      <w:u w:color="000000"/>
    </w:rPr>
  </w:style>
  <w:style w:type="paragraph" w:customStyle="1" w:styleId="Default">
    <w:name w:val="Default"/>
    <w:rsid w:val="002B1366"/>
    <w:pPr>
      <w:spacing w:after="0"/>
    </w:pPr>
    <w:rPr>
      <w:rFonts w:ascii="Symbol" w:eastAsia="Symbol" w:hAnsi="Symbol" w:cs="Symbol"/>
      <w:color w:val="000000"/>
      <w:sz w:val="24"/>
      <w:szCs w:val="24"/>
      <w:u w:color="000000"/>
    </w:rPr>
  </w:style>
  <w:style w:type="numbering" w:customStyle="1" w:styleId="List0">
    <w:name w:val="List 0"/>
    <w:rsid w:val="002B1366"/>
    <w:pPr>
      <w:numPr>
        <w:numId w:val="10"/>
      </w:numPr>
    </w:pPr>
  </w:style>
  <w:style w:type="numbering" w:customStyle="1" w:styleId="List1">
    <w:name w:val="List 1"/>
    <w:rsid w:val="002B1366"/>
    <w:pPr>
      <w:numPr>
        <w:numId w:val="12"/>
      </w:numPr>
    </w:pPr>
  </w:style>
  <w:style w:type="numbering" w:customStyle="1" w:styleId="List21">
    <w:name w:val="List 21"/>
    <w:rsid w:val="002B1366"/>
    <w:pPr>
      <w:numPr>
        <w:numId w:val="14"/>
      </w:numPr>
    </w:pPr>
  </w:style>
  <w:style w:type="numbering" w:customStyle="1" w:styleId="List31">
    <w:name w:val="List 31"/>
    <w:rsid w:val="002B1366"/>
    <w:pPr>
      <w:numPr>
        <w:numId w:val="16"/>
      </w:numPr>
    </w:pPr>
  </w:style>
  <w:style w:type="numbering" w:customStyle="1" w:styleId="List51">
    <w:name w:val="List 51"/>
    <w:rsid w:val="002B1366"/>
    <w:pPr>
      <w:numPr>
        <w:numId w:val="19"/>
      </w:numPr>
    </w:pPr>
  </w:style>
  <w:style w:type="numbering" w:customStyle="1" w:styleId="List6">
    <w:name w:val="List 6"/>
    <w:rsid w:val="002B1366"/>
    <w:pPr>
      <w:numPr>
        <w:numId w:val="21"/>
      </w:numPr>
    </w:pPr>
  </w:style>
  <w:style w:type="numbering" w:customStyle="1" w:styleId="List7">
    <w:name w:val="List 7"/>
    <w:rsid w:val="002B1366"/>
    <w:pPr>
      <w:numPr>
        <w:numId w:val="23"/>
      </w:numPr>
    </w:pPr>
  </w:style>
  <w:style w:type="numbering" w:customStyle="1" w:styleId="List8">
    <w:name w:val="List 8"/>
    <w:rsid w:val="002B1366"/>
    <w:pPr>
      <w:numPr>
        <w:numId w:val="24"/>
      </w:numPr>
    </w:pPr>
  </w:style>
  <w:style w:type="numbering" w:customStyle="1" w:styleId="List9">
    <w:name w:val="List 9"/>
    <w:rsid w:val="002B1366"/>
    <w:pPr>
      <w:numPr>
        <w:numId w:val="38"/>
      </w:numPr>
    </w:pPr>
  </w:style>
</w:styles>
</file>

<file path=word/webSettings.xml><?xml version="1.0" encoding="utf-8"?>
<w:webSettings xmlns:r="http://schemas.openxmlformats.org/officeDocument/2006/relationships" xmlns:w="http://schemas.openxmlformats.org/wordprocessingml/2006/main">
  <w:divs>
    <w:div w:id="284166138">
      <w:bodyDiv w:val="1"/>
      <w:marLeft w:val="0"/>
      <w:marRight w:val="0"/>
      <w:marTop w:val="0"/>
      <w:marBottom w:val="0"/>
      <w:divBdr>
        <w:top w:val="none" w:sz="0" w:space="0" w:color="auto"/>
        <w:left w:val="none" w:sz="0" w:space="0" w:color="auto"/>
        <w:bottom w:val="none" w:sz="0" w:space="0" w:color="auto"/>
        <w:right w:val="none" w:sz="0" w:space="0" w:color="auto"/>
      </w:divBdr>
    </w:div>
    <w:div w:id="286471214">
      <w:bodyDiv w:val="1"/>
      <w:marLeft w:val="0"/>
      <w:marRight w:val="0"/>
      <w:marTop w:val="0"/>
      <w:marBottom w:val="0"/>
      <w:divBdr>
        <w:top w:val="none" w:sz="0" w:space="0" w:color="auto"/>
        <w:left w:val="none" w:sz="0" w:space="0" w:color="auto"/>
        <w:bottom w:val="none" w:sz="0" w:space="0" w:color="auto"/>
        <w:right w:val="none" w:sz="0" w:space="0" w:color="auto"/>
      </w:divBdr>
    </w:div>
    <w:div w:id="317460064">
      <w:bodyDiv w:val="1"/>
      <w:marLeft w:val="0"/>
      <w:marRight w:val="0"/>
      <w:marTop w:val="0"/>
      <w:marBottom w:val="0"/>
      <w:divBdr>
        <w:top w:val="none" w:sz="0" w:space="0" w:color="auto"/>
        <w:left w:val="none" w:sz="0" w:space="0" w:color="auto"/>
        <w:bottom w:val="none" w:sz="0" w:space="0" w:color="auto"/>
        <w:right w:val="none" w:sz="0" w:space="0" w:color="auto"/>
      </w:divBdr>
    </w:div>
    <w:div w:id="742218134">
      <w:bodyDiv w:val="1"/>
      <w:marLeft w:val="0"/>
      <w:marRight w:val="0"/>
      <w:marTop w:val="0"/>
      <w:marBottom w:val="0"/>
      <w:divBdr>
        <w:top w:val="none" w:sz="0" w:space="0" w:color="auto"/>
        <w:left w:val="none" w:sz="0" w:space="0" w:color="auto"/>
        <w:bottom w:val="none" w:sz="0" w:space="0" w:color="auto"/>
        <w:right w:val="none" w:sz="0" w:space="0" w:color="auto"/>
      </w:divBdr>
    </w:div>
    <w:div w:id="862791457">
      <w:bodyDiv w:val="1"/>
      <w:marLeft w:val="0"/>
      <w:marRight w:val="0"/>
      <w:marTop w:val="0"/>
      <w:marBottom w:val="0"/>
      <w:divBdr>
        <w:top w:val="none" w:sz="0" w:space="0" w:color="auto"/>
        <w:left w:val="none" w:sz="0" w:space="0" w:color="auto"/>
        <w:bottom w:val="none" w:sz="0" w:space="0" w:color="auto"/>
        <w:right w:val="none" w:sz="0" w:space="0" w:color="auto"/>
      </w:divBdr>
    </w:div>
    <w:div w:id="1050807666">
      <w:bodyDiv w:val="1"/>
      <w:marLeft w:val="0"/>
      <w:marRight w:val="0"/>
      <w:marTop w:val="0"/>
      <w:marBottom w:val="0"/>
      <w:divBdr>
        <w:top w:val="none" w:sz="0" w:space="0" w:color="auto"/>
        <w:left w:val="none" w:sz="0" w:space="0" w:color="auto"/>
        <w:bottom w:val="none" w:sz="0" w:space="0" w:color="auto"/>
        <w:right w:val="none" w:sz="0" w:space="0" w:color="auto"/>
      </w:divBdr>
    </w:div>
    <w:div w:id="1243755490">
      <w:bodyDiv w:val="1"/>
      <w:marLeft w:val="0"/>
      <w:marRight w:val="0"/>
      <w:marTop w:val="0"/>
      <w:marBottom w:val="0"/>
      <w:divBdr>
        <w:top w:val="none" w:sz="0" w:space="0" w:color="auto"/>
        <w:left w:val="none" w:sz="0" w:space="0" w:color="auto"/>
        <w:bottom w:val="none" w:sz="0" w:space="0" w:color="auto"/>
        <w:right w:val="none" w:sz="0" w:space="0" w:color="auto"/>
      </w:divBdr>
    </w:div>
    <w:div w:id="1464078813">
      <w:bodyDiv w:val="1"/>
      <w:marLeft w:val="0"/>
      <w:marRight w:val="0"/>
      <w:marTop w:val="0"/>
      <w:marBottom w:val="0"/>
      <w:divBdr>
        <w:top w:val="none" w:sz="0" w:space="0" w:color="auto"/>
        <w:left w:val="none" w:sz="0" w:space="0" w:color="auto"/>
        <w:bottom w:val="none" w:sz="0" w:space="0" w:color="auto"/>
        <w:right w:val="none" w:sz="0" w:space="0" w:color="auto"/>
      </w:divBdr>
    </w:div>
    <w:div w:id="1725254998">
      <w:bodyDiv w:val="1"/>
      <w:marLeft w:val="0"/>
      <w:marRight w:val="0"/>
      <w:marTop w:val="0"/>
      <w:marBottom w:val="0"/>
      <w:divBdr>
        <w:top w:val="none" w:sz="0" w:space="0" w:color="auto"/>
        <w:left w:val="none" w:sz="0" w:space="0" w:color="auto"/>
        <w:bottom w:val="none" w:sz="0" w:space="0" w:color="auto"/>
        <w:right w:val="none" w:sz="0" w:space="0" w:color="auto"/>
      </w:divBdr>
      <w:divsChild>
        <w:div w:id="1856309788">
          <w:marLeft w:val="0"/>
          <w:marRight w:val="0"/>
          <w:marTop w:val="0"/>
          <w:marBottom w:val="0"/>
          <w:divBdr>
            <w:top w:val="none" w:sz="0" w:space="0" w:color="auto"/>
            <w:left w:val="none" w:sz="0" w:space="0" w:color="auto"/>
            <w:bottom w:val="none" w:sz="0" w:space="0" w:color="auto"/>
            <w:right w:val="none" w:sz="0" w:space="0" w:color="auto"/>
          </w:divBdr>
        </w:div>
      </w:divsChild>
    </w:div>
    <w:div w:id="1842427066">
      <w:bodyDiv w:val="1"/>
      <w:marLeft w:val="0"/>
      <w:marRight w:val="0"/>
      <w:marTop w:val="0"/>
      <w:marBottom w:val="0"/>
      <w:divBdr>
        <w:top w:val="none" w:sz="0" w:space="0" w:color="auto"/>
        <w:left w:val="none" w:sz="0" w:space="0" w:color="auto"/>
        <w:bottom w:val="none" w:sz="0" w:space="0" w:color="auto"/>
        <w:right w:val="none" w:sz="0" w:space="0" w:color="auto"/>
      </w:divBdr>
    </w:div>
    <w:div w:id="1875920363">
      <w:bodyDiv w:val="1"/>
      <w:marLeft w:val="0"/>
      <w:marRight w:val="0"/>
      <w:marTop w:val="0"/>
      <w:marBottom w:val="0"/>
      <w:divBdr>
        <w:top w:val="none" w:sz="0" w:space="0" w:color="auto"/>
        <w:left w:val="none" w:sz="0" w:space="0" w:color="auto"/>
        <w:bottom w:val="none" w:sz="0" w:space="0" w:color="auto"/>
        <w:right w:val="none" w:sz="0" w:space="0" w:color="auto"/>
      </w:divBdr>
    </w:div>
    <w:div w:id="1960530987">
      <w:bodyDiv w:val="1"/>
      <w:marLeft w:val="0"/>
      <w:marRight w:val="0"/>
      <w:marTop w:val="0"/>
      <w:marBottom w:val="0"/>
      <w:divBdr>
        <w:top w:val="none" w:sz="0" w:space="0" w:color="auto"/>
        <w:left w:val="none" w:sz="0" w:space="0" w:color="auto"/>
        <w:bottom w:val="none" w:sz="0" w:space="0" w:color="auto"/>
        <w:right w:val="none" w:sz="0" w:space="0" w:color="auto"/>
      </w:divBdr>
    </w:div>
    <w:div w:id="214631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2015-04-23T00:00:00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4.xml><?xml version="1.0" encoding="utf-8"?>
<ds:datastoreItem xmlns:ds="http://schemas.openxmlformats.org/officeDocument/2006/customXml" ds:itemID="{FAFA04B0-D855-4687-B12F-C3DA98F3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59</TotalTime>
  <Pages>41</Pages>
  <Words>5199</Words>
  <Characters>29637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Fotoball</vt:lpstr>
    </vt:vector>
  </TitlesOfParts>
  <Company>Hewlett-Packard</Company>
  <LinksUpToDate>false</LinksUpToDate>
  <CharactersWithSpaces>34767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Fotoball</dc:title>
  <dc:subject>CSC509: Project Document</dc:subject>
  <dc:creator>David Cipoletta, AbrAhAm Herrera, Adam Jilling, Rick Rejeleene</dc:creator>
  <cp:lastModifiedBy>AbrAxAs</cp:lastModifiedBy>
  <cp:revision>26</cp:revision>
  <dcterms:created xsi:type="dcterms:W3CDTF">2015-04-20T18:12:00Z</dcterms:created>
  <dcterms:modified xsi:type="dcterms:W3CDTF">2015-04-25T14:04:00Z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