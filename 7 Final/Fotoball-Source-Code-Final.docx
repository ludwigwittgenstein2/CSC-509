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BE1" w:rsidRDefault="002C0A97">
      <w:sdt>
        <w:sdtPr>
          <w:id w:val="-831605760"/>
          <w:docPartObj>
            <w:docPartGallery w:val="Cover Pages"/>
            <w:docPartUnique/>
          </w:docPartObj>
        </w:sdtPr>
        <w:sdtContent>
          <w:r>
            <w:rPr>
              <w:noProof/>
            </w:rPr>
            <w:pict>
              <v:roundrect id="AutoShape 622" o:spid="_x0000_s1026" style="position:absolute;margin-left:0;margin-top:0;width:561.9pt;height:742.7pt;z-index:251662336;visibility:visible;mso-width-percent:920;mso-height-percent:940;mso-position-horizontal:center;mso-position-horizontal-relative:page;mso-position-vertical:center;mso-position-vertical-relative:page;mso-width-percent:920;mso-height-percent:94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" o:allowincell="f" filled="f" fillcolor="black">
                <w10:wrap anchorx="page" anchory="page"/>
              </v:roundrect>
            </w:pict>
          </w:r>
          <w:r>
            <w:rPr>
              <w:noProof/>
            </w:rPr>
            <w:pict>
              <v:rect id="Rectangle 619" o:spid="_x0000_s1033" style="position:absolute;margin-left:0;margin-top:0;width:561.2pt;height:173.7pt;z-index:251661312;visibility:visible;mso-width-percent:917;mso-height-percent:1000;mso-top-percent:250;mso-position-horizontal:center;mso-position-horizontal-relative:page;mso-position-vertical-relative:page;mso-width-percent:917;mso-height-percent:1000;mso-top-percent:25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" o:allowincell="f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/>
                      </w:tblPr>
                      <w:tblGrid>
                        <w:gridCol w:w="11239"/>
                      </w:tblGrid>
                      <w:tr w:rsidR="00A52E40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A52E40" w:rsidRDefault="00A52E40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A52E40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A52E40" w:rsidRDefault="002C0A97" w:rsidP="00DB4FAA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67732026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 w:rsidR="00A52E4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Fotoball</w:t>
                                </w:r>
                              </w:sdtContent>
                            </w:sdt>
                          </w:p>
                        </w:tc>
                      </w:tr>
                      <w:tr w:rsidR="00A52E40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A52E40" w:rsidRDefault="00A52E40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A52E40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A52E40" w:rsidRDefault="002C0A97" w:rsidP="00E11F7D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-975369080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="00A52E40">
                                  <w:rPr>
                                    <w:sz w:val="36"/>
                                    <w:szCs w:val="36"/>
                                  </w:rPr>
                                  <w:t xml:space="preserve">CSC509: </w:t>
                                </w:r>
                                <w:r w:rsidR="00E11F7D">
                                  <w:rPr>
                                    <w:sz w:val="36"/>
                                    <w:szCs w:val="36"/>
                                  </w:rPr>
                                  <w:t>Source Code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A52E40" w:rsidRDefault="00A52E40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angle 618" o:spid="_x0000_s1027" style="position:absolute;margin-left:0;margin-top:0;width:468pt;height:147pt;z-index:251660288;visibility:visible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" o:allowincell="f" filled="f" stroked="f" strokeweight=".25pt">
                <v:textbox style="mso-fit-shape-to-text:t" inset=",18pt,,18pt">
                  <w:txbxContent>
                    <w:p w:rsidR="00A52E40" w:rsidRDefault="002C0A97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-370842996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4-23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A52E40">
                            <w:t>April 23, 2015</w:t>
                          </w:r>
                        </w:sdtContent>
                      </w:sdt>
                    </w:p>
                    <w:p w:rsidR="00A52E40" w:rsidRDefault="00A52E40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 xml:space="preserve">Authored by: </w:t>
                      </w:r>
                      <w:sdt>
                        <w:sdtPr>
                          <w:rPr>
                            <w:rFonts w:ascii="Perpetua" w:hAnsi="Perpetua"/>
                            <w:color w:val="auto"/>
                            <w:szCs w:val="22"/>
                          </w:rPr>
                          <w:id w:val="-268781563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Pr="009E75CB">
                            <w:rPr>
                              <w:rFonts w:ascii="Perpetua" w:hAnsi="Perpetua"/>
                              <w:color w:val="auto"/>
                              <w:szCs w:val="22"/>
                            </w:rPr>
                            <w:t xml:space="preserve">David </w:t>
                          </w:r>
                          <w:proofErr w:type="spellStart"/>
                          <w:r w:rsidRPr="009E75CB">
                            <w:rPr>
                              <w:rFonts w:ascii="Perpetua" w:hAnsi="Perpetua"/>
                              <w:color w:val="auto"/>
                              <w:szCs w:val="22"/>
                            </w:rPr>
                            <w:t>Cipoletta</w:t>
                          </w:r>
                          <w:proofErr w:type="spellEnd"/>
                          <w:r w:rsidRPr="009E75CB">
                            <w:rPr>
                              <w:rFonts w:ascii="Perpetua" w:hAnsi="Perpetua"/>
                              <w:color w:val="auto"/>
                              <w:szCs w:val="22"/>
                            </w:rPr>
                            <w:t xml:space="preserve">, AbrAhAm Herrera, Adam </w:t>
                          </w:r>
                          <w:proofErr w:type="spellStart"/>
                          <w:r w:rsidRPr="009E75CB">
                            <w:rPr>
                              <w:rFonts w:ascii="Perpetua" w:hAnsi="Perpetua"/>
                              <w:color w:val="auto"/>
                              <w:szCs w:val="22"/>
                            </w:rPr>
                            <w:t>Jilling</w:t>
                          </w:r>
                          <w:proofErr w:type="spellEnd"/>
                          <w:r w:rsidRPr="009E75CB">
                            <w:rPr>
                              <w:rFonts w:ascii="Perpetua" w:hAnsi="Perpetua"/>
                              <w:color w:val="auto"/>
                              <w:szCs w:val="22"/>
                            </w:rPr>
                            <w:t xml:space="preserve">, Rick </w:t>
                          </w:r>
                          <w:proofErr w:type="spellStart"/>
                          <w:r w:rsidRPr="009E75CB">
                            <w:rPr>
                              <w:rFonts w:ascii="Perpetua" w:hAnsi="Perpetua"/>
                              <w:color w:val="auto"/>
                              <w:szCs w:val="22"/>
                            </w:rPr>
                            <w:t>Rejeleene</w:t>
                          </w:r>
                          <w:proofErr w:type="spellEnd"/>
                        </w:sdtContent>
                      </w:sdt>
                    </w:p>
                    <w:p w:rsidR="00A52E40" w:rsidRDefault="00A52E40" w:rsidP="00AD6E3F">
                      <w:pPr>
                        <w:jc w:val="right"/>
                      </w:pPr>
                    </w:p>
                    <w:p w:rsidR="00A52E40" w:rsidRDefault="00A52E40" w:rsidP="00AD6E3F">
                      <w:pPr>
                        <w:jc w:val="right"/>
                      </w:pPr>
                    </w:p>
                    <w:p w:rsidR="00A52E40" w:rsidRDefault="00A52E40" w:rsidP="00AD6E3F">
                      <w:pPr>
                        <w:jc w:val="right"/>
                      </w:pPr>
                      <w:r>
                        <w:t>Rev 1.0</w:t>
                      </w:r>
                    </w:p>
                    <w:p w:rsidR="00A52E40" w:rsidRDefault="00A52E40">
                      <w:pPr>
                        <w:pStyle w:val="NoSpacing"/>
                        <w:spacing w:line="276" w:lineRule="auto"/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w:r>
          <w:r w:rsidR="004D5AB8">
            <w:br w:type="page"/>
          </w:r>
        </w:sdtContent>
      </w:sdt>
    </w:p>
    <w:p w:rsidR="008D7BE1" w:rsidRDefault="002C0A97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DB4FAA">
            <w:rPr>
              <w:smallCaps w:val="0"/>
            </w:rPr>
            <w:t>Fotoball</w:t>
          </w:r>
        </w:sdtContent>
      </w:sdt>
    </w:p>
    <w:p w:rsidR="008D7BE1" w:rsidRDefault="002C0A97">
      <w:pPr>
        <w:pStyle w:val="Subtitle"/>
      </w:pPr>
      <w:sdt>
        <w:sdtPr>
          <w:alias w:val="Subtitle"/>
          <w:tag w:val="Subtitle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E11F7D">
            <w:t>CSC509: Source Code</w:t>
          </w:r>
        </w:sdtContent>
      </w:sdt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</w:rPr>
        <w:id w:val="-11302475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3E5B" w:rsidRPr="00183E5B" w:rsidRDefault="00F31BC3" w:rsidP="00183E5B">
          <w:pPr>
            <w:pStyle w:val="TOCHeading"/>
          </w:pPr>
          <w:r>
            <w:t>Contents</w:t>
          </w:r>
        </w:p>
        <w:p w:rsidR="009C6BA2" w:rsidRDefault="002C0A97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</w:rPr>
          </w:pPr>
          <w:r w:rsidRPr="00E8755A">
            <w:rPr>
              <w:rStyle w:val="Hyperlink"/>
            </w:rPr>
            <w:fldChar w:fldCharType="begin"/>
          </w:r>
          <w:r w:rsidR="00F31BC3" w:rsidRPr="00E8755A">
            <w:rPr>
              <w:rStyle w:val="Hyperlink"/>
            </w:rPr>
            <w:instrText xml:space="preserve"> TOC \o "1-3" \h \z \u </w:instrText>
          </w:r>
          <w:r w:rsidRPr="00E8755A">
            <w:rPr>
              <w:rStyle w:val="Hyperlink"/>
            </w:rPr>
            <w:fldChar w:fldCharType="separate"/>
          </w:r>
          <w:hyperlink w:anchor="_Toc417566463" w:history="1">
            <w:r w:rsidR="009C6BA2" w:rsidRPr="007F3029">
              <w:rPr>
                <w:rStyle w:val="Hyperlink"/>
              </w:rPr>
              <w:t>MainViewController.swift</w:t>
            </w:r>
            <w:r w:rsidR="009C6BA2">
              <w:rPr>
                <w:webHidden/>
              </w:rPr>
              <w:tab/>
            </w:r>
            <w:r w:rsidR="009C6BA2">
              <w:rPr>
                <w:webHidden/>
              </w:rPr>
              <w:fldChar w:fldCharType="begin"/>
            </w:r>
            <w:r w:rsidR="009C6BA2">
              <w:rPr>
                <w:webHidden/>
              </w:rPr>
              <w:instrText xml:space="preserve"> PAGEREF _Toc417566463 \h </w:instrText>
            </w:r>
            <w:r w:rsidR="009C6BA2">
              <w:rPr>
                <w:webHidden/>
              </w:rPr>
            </w:r>
            <w:r w:rsidR="009C6BA2">
              <w:rPr>
                <w:webHidden/>
              </w:rPr>
              <w:fldChar w:fldCharType="separate"/>
            </w:r>
            <w:r w:rsidR="009C6BA2">
              <w:rPr>
                <w:webHidden/>
              </w:rPr>
              <w:t>2</w:t>
            </w:r>
            <w:r w:rsidR="009C6BA2">
              <w:rPr>
                <w:webHidden/>
              </w:rPr>
              <w:fldChar w:fldCharType="end"/>
            </w:r>
          </w:hyperlink>
        </w:p>
        <w:p w:rsidR="009C6BA2" w:rsidRDefault="009C6BA2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17566464" w:history="1">
            <w:r w:rsidRPr="007F3029">
              <w:rPr>
                <w:rStyle w:val="Hyperlink"/>
              </w:rPr>
              <w:t>AddNewViewController.swift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_Toc417566464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C6BA2" w:rsidRDefault="009C6BA2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17566465" w:history="1">
            <w:r w:rsidRPr="007F3029">
              <w:rPr>
                <w:rStyle w:val="Hyperlink"/>
              </w:rPr>
              <w:t>LiveFeedViewController.swift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_Toc417566465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C6BA2" w:rsidRDefault="009C6BA2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17566466" w:history="1">
            <w:r w:rsidRPr="007F3029">
              <w:rPr>
                <w:rStyle w:val="Hyperlink"/>
              </w:rPr>
              <w:t>AboutViewController.swift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_Toc417566466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31BC3" w:rsidRDefault="002C0A97" w:rsidP="00F31BC3">
          <w:pPr>
            <w:rPr>
              <w:b/>
              <w:bCs/>
              <w:noProof/>
            </w:rPr>
          </w:pPr>
          <w:r w:rsidRPr="00E8755A">
            <w:rPr>
              <w:rStyle w:val="Hyperlink"/>
              <w:smallCaps/>
            </w:rPr>
            <w:fldChar w:fldCharType="end"/>
          </w:r>
          <w:r w:rsidR="006E2330" w:rsidRPr="006E2330">
            <w:rPr>
              <w:rFonts w:ascii="Arial" w:hAnsi="Arial" w:cs="Arial"/>
              <w:color w:val="000000"/>
              <w:sz w:val="23"/>
              <w:szCs w:val="23"/>
            </w:rPr>
            <w:t xml:space="preserve"> </w:t>
          </w:r>
        </w:p>
      </w:sdtContent>
    </w:sdt>
    <w:p w:rsidR="00F31BC3" w:rsidRPr="00F31BC3" w:rsidRDefault="00F31BC3" w:rsidP="00F31BC3">
      <w:r>
        <w:br w:type="page"/>
      </w:r>
      <w:bookmarkStart w:id="0" w:name="_GoBack"/>
      <w:bookmarkEnd w:id="0"/>
    </w:p>
    <w:p w:rsidR="00611533" w:rsidRDefault="00E11F7D" w:rsidP="00F31BC3">
      <w:pPr>
        <w:pStyle w:val="Heading1"/>
      </w:pPr>
      <w:bookmarkStart w:id="1" w:name="_Toc417566463"/>
      <w:proofErr w:type="spellStart"/>
      <w:r w:rsidRPr="00E11F7D">
        <w:lastRenderedPageBreak/>
        <w:t>MainViewController.swift</w:t>
      </w:r>
      <w:bookmarkEnd w:id="1"/>
      <w:proofErr w:type="spellEnd"/>
    </w:p>
    <w:p w:rsidR="00E11F7D" w:rsidRDefault="00E11F7D" w:rsidP="009A7612"/>
    <w:p w:rsidR="003A0A70" w:rsidRDefault="002C0A97">
      <w:pPr>
        <w:spacing w:after="200"/>
        <w:rPr>
          <w:rFonts w:asciiTheme="majorHAnsi" w:hAnsiTheme="majorHAnsi"/>
          <w:b/>
          <w:color w:val="9D3511" w:themeColor="accent1" w:themeShade="BF"/>
          <w:spacing w:val="20"/>
          <w:sz w:val="28"/>
          <w:szCs w:val="32"/>
        </w:rPr>
      </w:pPr>
      <w:r w:rsidRPr="002C0A9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8" type="#_x0000_t202" style="position:absolute;margin-left:12.6pt;margin-top:6.65pt;width:472.3pt;height:517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" fillcolor="#d8d8d8 [2732]" strokeweight=".5pt">
            <v:textbox>
              <w:txbxContent>
                <w:p w:rsidR="00E11F7D" w:rsidRPr="00E11F7D" w:rsidRDefault="00E11F7D" w:rsidP="000A3674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11F7D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//</w:t>
                  </w:r>
                </w:p>
                <w:p w:rsidR="00E11F7D" w:rsidRPr="00E11F7D" w:rsidRDefault="00E11F7D" w:rsidP="000A3674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11F7D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//  </w:t>
                  </w:r>
                  <w:proofErr w:type="spellStart"/>
                  <w:r w:rsidRPr="00E11F7D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MainViewController.swift</w:t>
                  </w:r>
                  <w:proofErr w:type="spellEnd"/>
                </w:p>
                <w:p w:rsidR="00E11F7D" w:rsidRPr="00E11F7D" w:rsidRDefault="00E11F7D" w:rsidP="000A3674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11F7D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//  Fotoball</w:t>
                  </w:r>
                </w:p>
                <w:p w:rsidR="00E11F7D" w:rsidRPr="00E11F7D" w:rsidRDefault="00E11F7D" w:rsidP="000A3674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11F7D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//</w:t>
                  </w:r>
                </w:p>
                <w:p w:rsidR="00E11F7D" w:rsidRPr="00E11F7D" w:rsidRDefault="00E11F7D" w:rsidP="000A3674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11F7D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//  Created by </w:t>
                  </w:r>
                  <w:proofErr w:type="spellStart"/>
                  <w:r w:rsidR="0064417F" w:rsidRPr="0064417F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teamFotoball</w:t>
                  </w:r>
                  <w:proofErr w:type="spellEnd"/>
                  <w:r w:rsidR="0064417F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</w:t>
                  </w:r>
                  <w:r w:rsidRPr="00E11F7D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on 4/12/15</w:t>
                  </w:r>
                  <w:r w:rsidRPr="005C3B72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.</w:t>
                  </w:r>
                </w:p>
                <w:p w:rsidR="00E11F7D" w:rsidRPr="00E11F7D" w:rsidRDefault="00E11F7D" w:rsidP="000A3674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C3B72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//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import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UIKit</w:t>
                  </w:r>
                  <w:proofErr w:type="spellEnd"/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class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MainViewController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UIViewController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UITableViewDataSource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UITableViewDelegate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{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let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fotoballs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["test_ball_1", "test_ball_2", "proto3", "alpha 0.85b"]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let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textCellIdentifier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"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TextCell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"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override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func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viewDidLoad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() {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super.viewDidLoad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()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tblBalls.delegate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self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tblBalls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?.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dataSource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self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self.view.backgroundColor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UIColor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(red: 220/255, green: 220/255, blue: 220/255, alpha: 1.0)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btnAddNew.layer.borderColor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UIColor.grayColor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().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CGColor</w:t>
                  </w:r>
                  <w:proofErr w:type="spellEnd"/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btnAddNew.layer.cornerRadius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5.0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btnAddNew.layer.borderWidth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0.5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btnAddNew.layer.backgroundColor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UIColor.whiteColor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().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CGColor</w:t>
                  </w:r>
                  <w:proofErr w:type="spellEnd"/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btnRefresh.layer.borderColor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UIColor.grayColor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().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CGColor</w:t>
                  </w:r>
                  <w:proofErr w:type="spellEnd"/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btnRefresh.layer.cornerRadius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5.0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btnRefresh.layer.borderWidth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0.5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btnRefresh.layer.backgroundColor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UIColor.whiteColor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().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CGColor</w:t>
                  </w:r>
                  <w:proofErr w:type="spellEnd"/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// Do any additional setup after loading the view, typically from a nib.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override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func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didReceiveMemoryWarning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() {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super.didReceiveMemoryWarning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()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// Dispose of any resources that can be recreated.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func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activateBall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fotoball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NSObject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) {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//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recive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and activate new Fotoball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E11F7D" w:rsidRPr="00E11F7D" w:rsidRDefault="003A0A70" w:rsidP="003A0A7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</w:txbxContent>
            </v:textbox>
          </v:shape>
        </w:pict>
      </w:r>
      <w:r w:rsidR="003A0A70">
        <w:br w:type="page"/>
      </w:r>
    </w:p>
    <w:p w:rsidR="00F31BC3" w:rsidRDefault="002C0A97" w:rsidP="000A3674">
      <w:pPr>
        <w:pStyle w:val="Heading1"/>
      </w:pPr>
      <w:r>
        <w:rPr>
          <w:noProof/>
        </w:rPr>
        <w:lastRenderedPageBreak/>
        <w:pict>
          <v:shape id="_x0000_s1036" type="#_x0000_t202" style="position:absolute;margin-left:21.75pt;margin-top:-19.25pt;width:468.1pt;height:637.1pt;z-index:251670528" fillcolor="#d8d8d8 [2732]">
            <v:textbox>
              <w:txbxContent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func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addBall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() {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// handled via tab bar to load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AddNewViewController</w:t>
                  </w:r>
                  <w:proofErr w:type="spellEnd"/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func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getBalls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() -&gt;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NSArray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{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// return array of balls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return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fotoballs</w:t>
                  </w:r>
                  <w:proofErr w:type="spellEnd"/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func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numberOfSectionsInTableView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tblBalls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UITableView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-&gt;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Int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{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return 1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func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tableView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tblBalls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UITableView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numberOfRowsInSection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section: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Int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-&gt;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Int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{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return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fotoballs.count</w:t>
                  </w:r>
                  <w:proofErr w:type="spellEnd"/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func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tableView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tblBalls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UITableView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cellForRowAtIndexPath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indexPath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NSIndexPath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-&gt;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UITableViewCell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{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// load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databse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info into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tableView</w:t>
                  </w:r>
                  <w:proofErr w:type="spellEnd"/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let cell =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tblBalls.dequeueReusableCellWithIdentifier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textCellIdentifier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forIndexPath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indexPath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as!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UITableViewCell</w:t>
                  </w:r>
                  <w:proofErr w:type="spellEnd"/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let row = indexPath.row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cell.textLabel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?.text =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fotoballs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[row]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return cell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func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tableView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tblBalls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UITableView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didSelectRowAtIndexPath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indexPath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NSIndexPath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) {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tblBalls.deselectRowAtIndexPath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indexPath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, animated: true)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let row = indexPath.row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println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fotoballs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[row])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@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IBOutlet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weak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var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btnAddNew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UIButton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!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@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IBOutlet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weak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var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btnRefresh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UIButton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!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@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IBOutlet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weak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var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tblBalls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UITableView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!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@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IBAction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func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addNew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(sender: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AnyObject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) {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@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IBAction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func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refresh(sender: </w:t>
                  </w:r>
                  <w:proofErr w:type="spellStart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AnyObject</w:t>
                  </w:r>
                  <w:proofErr w:type="spellEnd"/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) {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A7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3A0A70" w:rsidRPr="003A0A70" w:rsidRDefault="003A0A70" w:rsidP="003A0A70">
                  <w:pPr>
                    <w:pStyle w:val="ListParagraph"/>
                    <w:numPr>
                      <w:ilvl w:val="0"/>
                      <w:numId w:val="46"/>
                    </w:numPr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F31BC3">
        <w:br w:type="page"/>
      </w:r>
      <w:r w:rsidR="000A3674" w:rsidRPr="000A3674">
        <w:lastRenderedPageBreak/>
        <w:t xml:space="preserve"> </w:t>
      </w:r>
      <w:bookmarkStart w:id="2" w:name="_Toc417566464"/>
      <w:proofErr w:type="spellStart"/>
      <w:r w:rsidR="00F90A75" w:rsidRPr="00F90A75">
        <w:t>AddNewViewController</w:t>
      </w:r>
      <w:r w:rsidR="000A3674" w:rsidRPr="000A3674">
        <w:t>.swift</w:t>
      </w:r>
      <w:bookmarkEnd w:id="2"/>
      <w:proofErr w:type="spellEnd"/>
    </w:p>
    <w:p w:rsidR="000A3674" w:rsidRDefault="000A3674" w:rsidP="000A3674"/>
    <w:p w:rsidR="000A3674" w:rsidRDefault="002C0A97" w:rsidP="000A3674">
      <w:r>
        <w:rPr>
          <w:noProof/>
        </w:rPr>
        <w:pict>
          <v:shape id="Text Box 20" o:spid="_x0000_s1029" type="#_x0000_t202" style="position:absolute;margin-left:-5.85pt;margin-top:10.7pt;width:482.25pt;height:514.85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" fillcolor="#d8d8d8 [2732]" strokeweight=".5pt">
            <v:textbox>
              <w:txbxContent>
                <w:p w:rsidR="000A3674" w:rsidRPr="000644C7" w:rsidRDefault="000A3674" w:rsidP="000A3674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0644C7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//</w:t>
                  </w:r>
                </w:p>
                <w:p w:rsidR="000A3674" w:rsidRPr="000644C7" w:rsidRDefault="000A3674" w:rsidP="000A3674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0644C7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//  </w:t>
                  </w:r>
                  <w:proofErr w:type="spellStart"/>
                  <w:r w:rsidR="00F90A75" w:rsidRPr="00F90A75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AddNewViewController</w:t>
                  </w:r>
                  <w:r w:rsidRPr="000644C7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.swift</w:t>
                  </w:r>
                  <w:proofErr w:type="spellEnd"/>
                </w:p>
                <w:p w:rsidR="000A3674" w:rsidRPr="000644C7" w:rsidRDefault="000A3674" w:rsidP="000A3674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0644C7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//  Fotoball</w:t>
                  </w:r>
                </w:p>
                <w:p w:rsidR="000A3674" w:rsidRPr="000644C7" w:rsidRDefault="000A3674" w:rsidP="000A3674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0644C7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//</w:t>
                  </w:r>
                </w:p>
                <w:p w:rsidR="000A3674" w:rsidRPr="000644C7" w:rsidRDefault="000A3674" w:rsidP="000A3674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0644C7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//  Created by </w:t>
                  </w:r>
                  <w:proofErr w:type="spellStart"/>
                  <w:r w:rsidR="00F90A75" w:rsidRPr="00F90A75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teamFotoball</w:t>
                  </w:r>
                  <w:proofErr w:type="spellEnd"/>
                  <w:r w:rsidR="00F90A75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</w:t>
                  </w:r>
                  <w:r w:rsidRPr="000644C7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on 4/12/15.</w:t>
                  </w:r>
                </w:p>
                <w:p w:rsidR="000A3674" w:rsidRPr="000644C7" w:rsidRDefault="000A3674" w:rsidP="00C7050A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0644C7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//</w:t>
                  </w:r>
                </w:p>
                <w:p w:rsidR="000A3674" w:rsidRPr="000644C7" w:rsidRDefault="000A3674" w:rsidP="000A3674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import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UIKit</w:t>
                  </w:r>
                  <w:proofErr w:type="spellEnd"/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class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AddNewViewController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UIViewController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{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// array of existing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fotoballs</w:t>
                  </w:r>
                  <w:proofErr w:type="spellEnd"/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var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fotoball_list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: Array &lt;String&gt; = [];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override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func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viewDidLoad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() {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super.viewDidLoad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()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self.view.backgroundColor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UIColor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(red: 220/255, green: 220/255, blue: 220/255, alpha: 1.0)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btnConnect.layer.borderColor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UIColor.grayColor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().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CGColor</w:t>
                  </w:r>
                  <w:proofErr w:type="spellEnd"/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btnConnect.layer.cornerRadius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= 5.0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btnConnect.layer.borderWidth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= 0.5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btnConnect.layer.backgroundColor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UIColor.whiteColor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().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CGColor</w:t>
                  </w:r>
                  <w:proofErr w:type="spellEnd"/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btnCancel.layer.borderColor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UIColor.grayColor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().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CGColor</w:t>
                  </w:r>
                  <w:proofErr w:type="spellEnd"/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btnCancel.layer.cornerRadius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= 5.0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btnCancel.layer.borderWidth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= 0.5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btnCancel.layer.backgroundColor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UIColor.whiteColor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().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CGColor</w:t>
                  </w:r>
                  <w:proofErr w:type="spellEnd"/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    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fotoball_list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= ["test_1", "test_2", "Default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fotoball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test", "alpha 0.85b"]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    // Do any additional setup after loading the view, typically from a nib.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}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override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func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didReceiveMemoryWarning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() {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super.didReceiveMemoryWarning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()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    // Dispose of any resources that can be recreated.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}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private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func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syncBall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(name: String,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ip_add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: String, port: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Int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) {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    //sync based on passed info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}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@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IBOutlet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weak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var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btnConnect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UIButton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!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   @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IBOutlet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weak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var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btnCancel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UIButton</w:t>
                  </w:r>
                  <w:proofErr w:type="spellEnd"/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!</w:t>
                  </w:r>
                </w:p>
                <w:p w:rsidR="007B4C45" w:rsidRPr="007B4C45" w:rsidRDefault="007B4C45" w:rsidP="007B4C45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  <w:r w:rsidRPr="007B4C45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  <w:t>}</w:t>
                  </w:r>
                </w:p>
                <w:p w:rsidR="000644C7" w:rsidRPr="000644C7" w:rsidRDefault="000644C7" w:rsidP="000644C7">
                  <w:pPr>
                    <w:pStyle w:val="PlainText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0644C7" w:rsidRDefault="000A3674">
      <w:pPr>
        <w:spacing w:after="200"/>
      </w:pPr>
      <w:r>
        <w:br w:type="page"/>
      </w:r>
    </w:p>
    <w:p w:rsidR="001239B0" w:rsidRDefault="001239B0" w:rsidP="001239B0">
      <w:pPr>
        <w:pStyle w:val="Heading1"/>
      </w:pPr>
      <w:bookmarkStart w:id="3" w:name="_Toc417566465"/>
      <w:proofErr w:type="spellStart"/>
      <w:r w:rsidRPr="001239B0">
        <w:lastRenderedPageBreak/>
        <w:t>LiveFeedViewController.swift</w:t>
      </w:r>
      <w:bookmarkEnd w:id="3"/>
      <w:proofErr w:type="spellEnd"/>
    </w:p>
    <w:p w:rsidR="001239B0" w:rsidRDefault="001239B0" w:rsidP="001239B0"/>
    <w:p w:rsidR="001239B0" w:rsidRDefault="002C0A97" w:rsidP="001239B0">
      <w:r>
        <w:rPr>
          <w:noProof/>
        </w:rPr>
        <w:pict>
          <v:shape id="Text Box 23" o:spid="_x0000_s1031" type="#_x0000_t202" style="position:absolute;margin-left:0;margin-top:1.4pt;width:467.2pt;height:627.2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" fillcolor="#d8d8d8 [2732]" strokeweight=".5pt">
            <v:textbox>
              <w:txbxContent>
                <w:p w:rsidR="001239B0" w:rsidRPr="001239B0" w:rsidRDefault="001239B0" w:rsidP="001239B0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1239B0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//</w:t>
                  </w:r>
                </w:p>
                <w:p w:rsidR="001239B0" w:rsidRPr="001239B0" w:rsidRDefault="001239B0" w:rsidP="001239B0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1239B0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//  </w:t>
                  </w:r>
                  <w:proofErr w:type="spellStart"/>
                  <w:r w:rsidRPr="001239B0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LiveFeedViewController.swift</w:t>
                  </w:r>
                  <w:proofErr w:type="spellEnd"/>
                </w:p>
                <w:p w:rsidR="001239B0" w:rsidRPr="001239B0" w:rsidRDefault="001239B0" w:rsidP="001239B0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1239B0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//  Fotoball</w:t>
                  </w:r>
                </w:p>
                <w:p w:rsidR="001239B0" w:rsidRPr="001239B0" w:rsidRDefault="001239B0" w:rsidP="001239B0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1239B0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//</w:t>
                  </w:r>
                </w:p>
                <w:p w:rsidR="001239B0" w:rsidRPr="001239B0" w:rsidRDefault="001239B0" w:rsidP="001239B0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1239B0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//  Created by </w:t>
                  </w:r>
                  <w:proofErr w:type="spellStart"/>
                  <w:r w:rsidR="00ED039C" w:rsidRPr="00ED039C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teamFotoball</w:t>
                  </w:r>
                  <w:proofErr w:type="spellEnd"/>
                  <w:r w:rsidR="00ED039C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</w:t>
                  </w:r>
                  <w:r w:rsidRPr="001239B0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on 4/12/15.</w:t>
                  </w:r>
                </w:p>
                <w:p w:rsidR="001239B0" w:rsidRPr="001239B0" w:rsidRDefault="001239B0" w:rsidP="001239B0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1239B0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//</w:t>
                  </w:r>
                </w:p>
                <w:p w:rsidR="001239B0" w:rsidRPr="001239B0" w:rsidRDefault="001239B0" w:rsidP="001239B0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import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UIKit</w:t>
                  </w:r>
                  <w:proofErr w:type="spellEnd"/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import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WebKit</w:t>
                  </w:r>
                  <w:proofErr w:type="spellEnd"/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class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LiveFeedViewController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UIViewController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{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var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recording = false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var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camera: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Int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1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override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func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viewDidLoad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() {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super.viewDidLoad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()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self.view.backgroundColor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UIColor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(red: 220/255, green: 220/255, blue: 220/255, alpha: 1.0)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btnRecord.layer.borderColor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UIColor.grayColor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().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CGColor</w:t>
                  </w:r>
                  <w:proofErr w:type="spellEnd"/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btnRecord.layer.cornerRadius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5.0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btnRecord.layer.borderWidth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0.5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btnRecord.layer.backgroundColor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UIColor.whiteColor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().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CGColor</w:t>
                  </w:r>
                  <w:proofErr w:type="spellEnd"/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camera = 1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// connect with video stream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let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url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NSURL(string: "http://192.168.1.2")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let request =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NSURLRequest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(URL: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url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!)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webView.loadRequest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(request)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// Do any additional setup after loading the view, typically from a nib.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override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func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didReceiveMemoryWarning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() {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super.didReceiveMemoryWarning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()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// Dispose of any resources that can be recreated.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func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setCam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camNum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Int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) {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// had to change this from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setCamera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due to naming conventions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camera =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camNum</w:t>
                  </w:r>
                  <w:proofErr w:type="spellEnd"/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func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getVideo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() -&gt;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NSObject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{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// return stored video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return 0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1239B0" w:rsidRPr="001239B0" w:rsidRDefault="004E4DD7" w:rsidP="004E4DD7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</w:txbxContent>
            </v:textbox>
          </v:shape>
        </w:pict>
      </w:r>
    </w:p>
    <w:p w:rsidR="001239B0" w:rsidRDefault="001239B0">
      <w:pPr>
        <w:spacing w:after="200"/>
      </w:pPr>
      <w:r>
        <w:br w:type="page"/>
      </w:r>
    </w:p>
    <w:p w:rsidR="004E4DD7" w:rsidRDefault="002C0A97">
      <w:pPr>
        <w:spacing w:after="200"/>
        <w:rPr>
          <w:rFonts w:asciiTheme="majorHAnsi" w:hAnsiTheme="majorHAnsi"/>
          <w:b/>
          <w:color w:val="9D3511" w:themeColor="accent1" w:themeShade="BF"/>
          <w:spacing w:val="20"/>
          <w:sz w:val="28"/>
          <w:szCs w:val="32"/>
        </w:rPr>
      </w:pPr>
      <w:r w:rsidRPr="002C0A97">
        <w:rPr>
          <w:noProof/>
        </w:rPr>
        <w:lastRenderedPageBreak/>
        <w:pict>
          <v:shape id="_x0000_s1037" type="#_x0000_t202" style="position:absolute;margin-left:5.85pt;margin-top:15.9pt;width:467.3pt;height:258.7pt;z-index:251671552" fillcolor="#d8d8d8 [2732]">
            <v:textbox>
              <w:txbxContent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@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IBOutlet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weak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var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btnRecord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UIButton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!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@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IBOutlet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weak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var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webView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UIWebView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!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@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IBAction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func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recordClick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(sender: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AnyObject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) {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// start or stop recording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(recording == false)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{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recording = !recording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btnRecord.setTitle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("  Stop Recording",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forState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UIControlState.Normal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)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} else {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recording = !recording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btnRecord.setTitle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("  Start Recording",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forState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UIControlState.Normal</w:t>
                  </w:r>
                  <w:proofErr w:type="spellEnd"/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)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}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4E4DD7" w:rsidRDefault="004E4DD7" w:rsidP="004E4DD7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4DD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4E4DD7" w:rsidRPr="004E4DD7" w:rsidRDefault="004E4DD7" w:rsidP="004E4DD7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4E4DD7">
        <w:br w:type="page"/>
      </w:r>
    </w:p>
    <w:p w:rsidR="001239B0" w:rsidRDefault="001239B0" w:rsidP="001239B0">
      <w:pPr>
        <w:pStyle w:val="Heading1"/>
      </w:pPr>
      <w:bookmarkStart w:id="4" w:name="_Toc417566466"/>
      <w:proofErr w:type="spellStart"/>
      <w:r w:rsidRPr="001239B0">
        <w:lastRenderedPageBreak/>
        <w:t>AboutViewController.swift</w:t>
      </w:r>
      <w:bookmarkEnd w:id="4"/>
      <w:proofErr w:type="spellEnd"/>
    </w:p>
    <w:p w:rsidR="001239B0" w:rsidRDefault="001239B0" w:rsidP="001239B0"/>
    <w:p w:rsidR="001239B0" w:rsidRPr="001239B0" w:rsidRDefault="002C0A97" w:rsidP="001239B0">
      <w:r>
        <w:rPr>
          <w:noProof/>
        </w:rPr>
        <w:pict>
          <v:shape id="Text Box 24" o:spid="_x0000_s1032" type="#_x0000_t202" style="position:absolute;margin-left:.85pt;margin-top:5.7pt;width:467.15pt;height:397.6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" fillcolor="#d8d8d8 [2732]" strokeweight=".5pt">
            <v:textbox>
              <w:txbxContent>
                <w:p w:rsidR="001239B0" w:rsidRPr="001239B0" w:rsidRDefault="001239B0" w:rsidP="001239B0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1239B0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//</w:t>
                  </w:r>
                </w:p>
                <w:p w:rsidR="001239B0" w:rsidRPr="001239B0" w:rsidRDefault="001239B0" w:rsidP="001239B0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1239B0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//  </w:t>
                  </w:r>
                  <w:proofErr w:type="spellStart"/>
                  <w:r w:rsidRPr="001239B0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AboutViewController.swift</w:t>
                  </w:r>
                  <w:proofErr w:type="spellEnd"/>
                </w:p>
                <w:p w:rsidR="001239B0" w:rsidRPr="001239B0" w:rsidRDefault="001239B0" w:rsidP="001239B0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1239B0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//  Fotoball</w:t>
                  </w:r>
                </w:p>
                <w:p w:rsidR="001239B0" w:rsidRPr="001239B0" w:rsidRDefault="001239B0" w:rsidP="001239B0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1239B0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//</w:t>
                  </w:r>
                </w:p>
                <w:p w:rsidR="001239B0" w:rsidRPr="001239B0" w:rsidRDefault="001239B0" w:rsidP="001239B0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1239B0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//  Created by </w:t>
                  </w:r>
                  <w:proofErr w:type="spellStart"/>
                  <w:r w:rsidR="0022407A" w:rsidRPr="0022407A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teamFotoball</w:t>
                  </w:r>
                  <w:proofErr w:type="spellEnd"/>
                  <w:r w:rsidRPr="001239B0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on 4/12/15.</w:t>
                  </w:r>
                </w:p>
                <w:p w:rsidR="001239B0" w:rsidRPr="001239B0" w:rsidRDefault="001239B0" w:rsidP="001239B0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1239B0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//</w:t>
                  </w:r>
                </w:p>
                <w:p w:rsidR="001239B0" w:rsidRPr="001239B0" w:rsidRDefault="001239B0" w:rsidP="001239B0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22407A" w:rsidRPr="0022407A" w:rsidRDefault="0022407A" w:rsidP="0022407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import </w:t>
                  </w:r>
                  <w:proofErr w:type="spellStart"/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>UIKit</w:t>
                  </w:r>
                  <w:proofErr w:type="spellEnd"/>
                </w:p>
                <w:p w:rsidR="0022407A" w:rsidRPr="0022407A" w:rsidRDefault="0022407A" w:rsidP="0022407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22407A" w:rsidRPr="0022407A" w:rsidRDefault="0022407A" w:rsidP="0022407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class </w:t>
                  </w:r>
                  <w:proofErr w:type="spellStart"/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>AboutViewController</w:t>
                  </w:r>
                  <w:proofErr w:type="spellEnd"/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>UIViewController</w:t>
                  </w:r>
                  <w:proofErr w:type="spellEnd"/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{</w:t>
                  </w:r>
                </w:p>
                <w:p w:rsidR="0022407A" w:rsidRPr="0022407A" w:rsidRDefault="0022407A" w:rsidP="0022407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22407A" w:rsidRPr="0022407A" w:rsidRDefault="0022407A" w:rsidP="0022407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override </w:t>
                  </w:r>
                  <w:proofErr w:type="spellStart"/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>func</w:t>
                  </w:r>
                  <w:proofErr w:type="spellEnd"/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>viewDidLoad</w:t>
                  </w:r>
                  <w:proofErr w:type="spellEnd"/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>() {</w:t>
                  </w:r>
                </w:p>
                <w:p w:rsidR="0022407A" w:rsidRPr="0022407A" w:rsidRDefault="0022407A" w:rsidP="0022407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>super.viewDidLoad</w:t>
                  </w:r>
                  <w:proofErr w:type="spellEnd"/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>()</w:t>
                  </w:r>
                </w:p>
                <w:p w:rsidR="0022407A" w:rsidRPr="0022407A" w:rsidRDefault="0022407A" w:rsidP="0022407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>self.view.backgroundColor</w:t>
                  </w:r>
                  <w:proofErr w:type="spellEnd"/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>UIColor</w:t>
                  </w:r>
                  <w:proofErr w:type="spellEnd"/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>(red: 220/255, green: 220/255, blue: 220/255, alpha: 1.0)</w:t>
                  </w:r>
                </w:p>
                <w:p w:rsidR="0022407A" w:rsidRPr="0022407A" w:rsidRDefault="0022407A" w:rsidP="0022407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// Do any additional setup after loading the view, typically from a nib.</w:t>
                  </w:r>
                </w:p>
                <w:p w:rsidR="0022407A" w:rsidRPr="0022407A" w:rsidRDefault="0022407A" w:rsidP="0022407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22407A" w:rsidRPr="0022407A" w:rsidRDefault="0022407A" w:rsidP="0022407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22407A" w:rsidRPr="0022407A" w:rsidRDefault="0022407A" w:rsidP="0022407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override </w:t>
                  </w:r>
                  <w:proofErr w:type="spellStart"/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>func</w:t>
                  </w:r>
                  <w:proofErr w:type="spellEnd"/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>didReceiveMemoryWarning</w:t>
                  </w:r>
                  <w:proofErr w:type="spellEnd"/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>() {</w:t>
                  </w:r>
                </w:p>
                <w:p w:rsidR="0022407A" w:rsidRPr="0022407A" w:rsidRDefault="0022407A" w:rsidP="0022407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>super.didReceiveMemoryWarning</w:t>
                  </w:r>
                  <w:proofErr w:type="spellEnd"/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>()</w:t>
                  </w:r>
                </w:p>
                <w:p w:rsidR="0022407A" w:rsidRPr="0022407A" w:rsidRDefault="0022407A" w:rsidP="0022407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// Dispose of any resources that can be recreated.</w:t>
                  </w:r>
                </w:p>
                <w:p w:rsidR="0022407A" w:rsidRPr="0022407A" w:rsidRDefault="0022407A" w:rsidP="0022407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22407A" w:rsidRPr="0022407A" w:rsidRDefault="0022407A" w:rsidP="0022407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22407A" w:rsidRPr="0022407A" w:rsidRDefault="0022407A" w:rsidP="0022407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1239B0" w:rsidRDefault="0022407A" w:rsidP="0022407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2407A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22407A" w:rsidRPr="001239B0" w:rsidRDefault="0022407A" w:rsidP="0022407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sectPr w:rsidR="001239B0" w:rsidRPr="001239B0" w:rsidSect="006344C4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C3C" w:rsidRDefault="00BA5C3C">
      <w:pPr>
        <w:spacing w:after="0" w:line="240" w:lineRule="auto"/>
      </w:pPr>
      <w:r>
        <w:separator/>
      </w:r>
    </w:p>
  </w:endnote>
  <w:endnote w:type="continuationSeparator" w:id="0">
    <w:p w:rsidR="00BA5C3C" w:rsidRDefault="00BA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Georgia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E40" w:rsidRDefault="002C0A97">
    <w:pPr>
      <w:pStyle w:val="Footer"/>
    </w:pPr>
    <w:r>
      <w:rPr>
        <w:noProof/>
      </w:rPr>
      <w:pict>
        <v:rect id="Rectangle 22" o:spid="_x0000_s4102" style="position:absolute;margin-left:0;margin-top:0;width:41.85pt;height:9in;z-index:251664384;visibility:visible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<v:textbox style="layout-flow:vertical;mso-layout-flow-alt:bottom-to-top" inset=",,8.64pt,10.8pt">
            <w:txbxContent>
              <w:p w:rsidR="00A52E40" w:rsidRDefault="002C0A97">
                <w:pPr>
                  <w:pStyle w:val="NoSpacing"/>
                  <w:rPr>
                    <w:rFonts w:asciiTheme="majorHAnsi" w:eastAsiaTheme="majorEastAsia" w:hAnsiTheme="majorHAnsi" w:cstheme="majorBidi"/>
                    <w:sz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Title"/>
                    <w:id w:val="201965352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A52E40">
                      <w:rPr>
                        <w:rFonts w:asciiTheme="majorHAnsi" w:eastAsiaTheme="majorEastAsia" w:hAnsiTheme="majorHAnsi" w:cstheme="majorBidi"/>
                        <w:sz w:val="20"/>
                      </w:rPr>
                      <w:t>Fotoball</w:t>
                    </w:r>
                  </w:sdtContent>
                </w:sdt>
                <w:r w:rsidR="00A52E40">
                  <w:rPr>
                    <w:rFonts w:asciiTheme="majorHAnsi" w:eastAsiaTheme="majorEastAsia" w:hAnsiTheme="majorHAnsi" w:cstheme="majorBidi"/>
                    <w:sz w:val="20"/>
                  </w:rPr>
                  <w:t xml:space="preserve"> |  </w: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Date"/>
                    <w:id w:val="20196536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4-23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A52E40">
                      <w:rPr>
                        <w:rFonts w:asciiTheme="majorHAnsi" w:eastAsiaTheme="majorEastAsia" w:hAnsiTheme="majorHAnsi" w:cstheme="majorBidi"/>
                        <w:sz w:val="20"/>
                      </w:rPr>
                      <w:t>4/23/2015</w:t>
                    </w:r>
                  </w:sdtContent>
                </w:sdt>
              </w:p>
            </w:txbxContent>
          </v:textbox>
          <w10:wrap anchorx="margin" anchory="margin"/>
        </v:rect>
      </w:pict>
    </w:r>
    <w:r>
      <w:rPr>
        <w:noProof/>
      </w:rPr>
      <w:pict>
        <v:roundrect id="AutoShape 24" o:spid="_x0000_s4101" style="position:absolute;margin-left:0;margin-top:0;width:561.7pt;height:742.6pt;z-index:251665408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" o:allowincell="f" filled="f" fillcolor="black" strokeweight="1pt">
          <w10:wrap anchorx="page" anchory="page"/>
        </v:roundrect>
      </w:pict>
    </w:r>
    <w:r>
      <w:rPr>
        <w:noProof/>
      </w:rPr>
      <w:pict>
        <v:oval id="Oval 21" o:spid="_x0000_s4100" style="position:absolute;margin-left:0;margin-top:0;width:41pt;height:41pt;z-index:251663360;visibility:visible;mso-position-horizontal:left;mso-position-horizontal-relative:righ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<v:textbox inset="0,0,0,0">
            <w:txbxContent>
              <w:p w:rsidR="00A52E40" w:rsidRDefault="002C0A97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2C0A97">
                  <w:fldChar w:fldCharType="begin"/>
                </w:r>
                <w:r w:rsidR="00A52E40">
                  <w:instrText xml:space="preserve"> PAGE  \* Arabic  \* MERGEFORMAT </w:instrText>
                </w:r>
                <w:r w:rsidRPr="002C0A97">
                  <w:fldChar w:fldCharType="separate"/>
                </w:r>
                <w:r w:rsidR="009C6BA2" w:rsidRPr="009C6BA2">
                  <w:rPr>
                    <w:noProof/>
                    <w:color w:val="FFFFFF" w:themeColor="background1"/>
                    <w:sz w:val="40"/>
                    <w:szCs w:val="40"/>
                  </w:rPr>
                  <w:t>6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E40" w:rsidRDefault="002C0A97">
    <w:pPr>
      <w:rPr>
        <w:sz w:val="20"/>
      </w:rPr>
    </w:pPr>
    <w:r w:rsidRPr="002C0A97">
      <w:rPr>
        <w:noProof/>
        <w:sz w:val="10"/>
        <w:szCs w:val="10"/>
      </w:rPr>
      <w:pict>
        <v:rect id="Rectangle 24" o:spid="_x0000_s4099" style="position:absolute;margin-left:9.35pt;margin-top:0;width:46.85pt;height:9in;z-index:251661312;visibility:visible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<v:textbox style="layout-flow:vertical;mso-layout-flow-alt:bottom-to-top" inset=",,8.64pt,10.8pt">
            <w:txbxContent>
              <w:p w:rsidR="00A52E40" w:rsidRDefault="002C0A97">
                <w:pPr>
                  <w:pStyle w:val="NoSpacing"/>
                  <w:rPr>
                    <w:rFonts w:asciiTheme="majorHAnsi" w:eastAsiaTheme="majorEastAsia" w:hAnsiTheme="majorHAnsi" w:cstheme="majorBidi"/>
                    <w:sz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Title"/>
                    <w:id w:val="6238437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A52E40">
                      <w:rPr>
                        <w:rFonts w:asciiTheme="majorHAnsi" w:eastAsiaTheme="majorEastAsia" w:hAnsiTheme="majorHAnsi" w:cstheme="majorBidi"/>
                        <w:sz w:val="20"/>
                      </w:rPr>
                      <w:t>Fotoball</w:t>
                    </w:r>
                  </w:sdtContent>
                </w:sdt>
                <w:r w:rsidR="00A52E40">
                  <w:rPr>
                    <w:rFonts w:asciiTheme="majorHAnsi" w:eastAsiaTheme="majorEastAsia" w:hAnsiTheme="majorHAnsi" w:cstheme="majorBidi"/>
                    <w:sz w:val="20"/>
                  </w:rPr>
                  <w:t xml:space="preserve"> |  </w: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Date"/>
                    <w:id w:val="62384371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4-23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A52E40">
                      <w:rPr>
                        <w:rFonts w:asciiTheme="majorHAnsi" w:eastAsiaTheme="majorEastAsia" w:hAnsiTheme="majorHAnsi" w:cstheme="majorBidi"/>
                        <w:sz w:val="20"/>
                      </w:rPr>
                      <w:t>4/23/2015</w:t>
                    </w:r>
                  </w:sdtContent>
                </w:sdt>
              </w:p>
            </w:txbxContent>
          </v:textbox>
          <w10:wrap anchorx="margin" anchory="margin"/>
        </v:rect>
      </w:pict>
    </w:r>
    <w:r>
      <w:rPr>
        <w:noProof/>
        <w:sz w:val="20"/>
      </w:rPr>
      <w:pict>
        <v:roundrect id="AutoShape 21" o:spid="_x0000_s4098" style="position:absolute;margin-left:0;margin-top:0;width:561.7pt;height:742.6pt;z-index:251660288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" o:allowincell="f" filled="f" fillcolor="black" strokeweight="1pt">
          <w10:wrap anchorx="page" anchory="page"/>
        </v:roundrect>
      </w:pict>
    </w:r>
    <w:r>
      <w:rPr>
        <w:noProof/>
        <w:sz w:val="20"/>
      </w:rPr>
      <w:pict>
        <v:oval id="Oval 18" o:spid="_x0000_s4097" style="position:absolute;margin-left:-8.2pt;margin-top:0;width:41pt;height:41pt;z-index:251659264;visibility:visible;mso-position-horizontal:right;mso-position-horizontal-relative:lef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<v:textbox inset="0,0,0,0">
            <w:txbxContent>
              <w:p w:rsidR="00A52E40" w:rsidRDefault="002C0A97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2C0A97">
                  <w:fldChar w:fldCharType="begin"/>
                </w:r>
                <w:r w:rsidR="00A52E40">
                  <w:instrText xml:space="preserve"> PAGE  \* Arabic  \* MERGEFORMAT </w:instrText>
                </w:r>
                <w:r w:rsidRPr="002C0A97">
                  <w:fldChar w:fldCharType="separate"/>
                </w:r>
                <w:r w:rsidR="009C6BA2" w:rsidRPr="009C6BA2">
                  <w:rPr>
                    <w:noProof/>
                    <w:color w:val="FFFFFF" w:themeColor="background1"/>
                    <w:sz w:val="40"/>
                    <w:szCs w:val="40"/>
                  </w:rPr>
                  <w:t>1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:rsidR="00A52E40" w:rsidRDefault="00A52E40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C3C" w:rsidRDefault="00BA5C3C">
      <w:pPr>
        <w:spacing w:after="0" w:line="240" w:lineRule="auto"/>
      </w:pPr>
      <w:r>
        <w:separator/>
      </w:r>
    </w:p>
  </w:footnote>
  <w:footnote w:type="continuationSeparator" w:id="0">
    <w:p w:rsidR="00BA5C3C" w:rsidRDefault="00BA5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1DB56F7"/>
    <w:multiLevelType w:val="hybridMultilevel"/>
    <w:tmpl w:val="311ECE5C"/>
    <w:lvl w:ilvl="0" w:tplc="22BA8E5A">
      <w:numFmt w:val="bullet"/>
      <w:lvlText w:val="·"/>
      <w:lvlJc w:val="left"/>
      <w:pPr>
        <w:ind w:left="109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BB7C3B"/>
    <w:multiLevelType w:val="multilevel"/>
    <w:tmpl w:val="4AEA5BFE"/>
    <w:lvl w:ilvl="0"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</w:abstractNum>
  <w:abstractNum w:abstractNumId="7">
    <w:nsid w:val="0A6328A5"/>
    <w:multiLevelType w:val="multilevel"/>
    <w:tmpl w:val="E5CED272"/>
    <w:numStyleLink w:val="List6"/>
  </w:abstractNum>
  <w:abstractNum w:abstractNumId="8">
    <w:nsid w:val="0C414790"/>
    <w:multiLevelType w:val="multilevel"/>
    <w:tmpl w:val="2200B4D8"/>
    <w:lvl w:ilvl="0"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</w:abstractNum>
  <w:abstractNum w:abstractNumId="9">
    <w:nsid w:val="0C721113"/>
    <w:multiLevelType w:val="hybridMultilevel"/>
    <w:tmpl w:val="C6D68D80"/>
    <w:lvl w:ilvl="0" w:tplc="22BA8E5A">
      <w:numFmt w:val="bullet"/>
      <w:lvlText w:val="·"/>
      <w:lvlJc w:val="left"/>
      <w:pPr>
        <w:ind w:left="109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FFDC262E">
      <w:numFmt w:val="bullet"/>
      <w:lvlText w:val="-"/>
      <w:lvlJc w:val="left"/>
      <w:pPr>
        <w:ind w:left="1800" w:hanging="360"/>
      </w:pPr>
      <w:rPr>
        <w:rFonts w:ascii="Perpetua" w:eastAsiaTheme="minorHAnsi" w:hAnsi="Perpetu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F0B48BB"/>
    <w:multiLevelType w:val="multilevel"/>
    <w:tmpl w:val="E5CED272"/>
    <w:styleLink w:val="List6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855"/>
        </w:tabs>
        <w:ind w:left="2855" w:hanging="2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3">
      <w:start w:val="1"/>
      <w:numFmt w:val="decimal"/>
      <w:lvlText w:val="%4.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5">
      <w:start w:val="1"/>
      <w:numFmt w:val="lowerRoman"/>
      <w:lvlText w:val="%6."/>
      <w:lvlJc w:val="left"/>
      <w:pPr>
        <w:tabs>
          <w:tab w:val="num" w:pos="5015"/>
        </w:tabs>
        <w:ind w:left="5015" w:hanging="2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8">
      <w:start w:val="1"/>
      <w:numFmt w:val="lowerRoman"/>
      <w:lvlText w:val="%9."/>
      <w:lvlJc w:val="left"/>
      <w:pPr>
        <w:tabs>
          <w:tab w:val="num" w:pos="7175"/>
        </w:tabs>
        <w:ind w:left="7175" w:hanging="2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</w:abstractNum>
  <w:abstractNum w:abstractNumId="11">
    <w:nsid w:val="10315729"/>
    <w:multiLevelType w:val="hybridMultilevel"/>
    <w:tmpl w:val="FC8AD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861D01"/>
    <w:multiLevelType w:val="multilevel"/>
    <w:tmpl w:val="C6C61C9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</w:abstractNum>
  <w:abstractNum w:abstractNumId="13">
    <w:nsid w:val="1BE01E86"/>
    <w:multiLevelType w:val="multilevel"/>
    <w:tmpl w:val="771A973E"/>
    <w:lvl w:ilvl="0"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</w:abstractNum>
  <w:abstractNum w:abstractNumId="14">
    <w:nsid w:val="1BFB2A66"/>
    <w:multiLevelType w:val="hybridMultilevel"/>
    <w:tmpl w:val="A41C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6678C4"/>
    <w:multiLevelType w:val="hybridMultilevel"/>
    <w:tmpl w:val="A42EF3E6"/>
    <w:lvl w:ilvl="0" w:tplc="7F22DC8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9F56C4"/>
    <w:multiLevelType w:val="hybridMultilevel"/>
    <w:tmpl w:val="A8F2B5FE"/>
    <w:lvl w:ilvl="0" w:tplc="7D00E42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C762CA"/>
    <w:multiLevelType w:val="hybridMultilevel"/>
    <w:tmpl w:val="CF7ECBF0"/>
    <w:lvl w:ilvl="0" w:tplc="7D00E42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F83B7C"/>
    <w:multiLevelType w:val="multilevel"/>
    <w:tmpl w:val="E5CED272"/>
    <w:numStyleLink w:val="List6"/>
  </w:abstractNum>
  <w:abstractNum w:abstractNumId="19">
    <w:nsid w:val="2F7A0DF2"/>
    <w:multiLevelType w:val="multilevel"/>
    <w:tmpl w:val="7E446D8A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</w:abstractNum>
  <w:abstractNum w:abstractNumId="20">
    <w:nsid w:val="33A92A79"/>
    <w:multiLevelType w:val="multilevel"/>
    <w:tmpl w:val="2566270A"/>
    <w:styleLink w:val="List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</w:abstractNum>
  <w:abstractNum w:abstractNumId="21">
    <w:nsid w:val="33D812B6"/>
    <w:multiLevelType w:val="hybridMultilevel"/>
    <w:tmpl w:val="952E74B8"/>
    <w:lvl w:ilvl="0" w:tplc="7D00E42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427E97"/>
    <w:multiLevelType w:val="hybridMultilevel"/>
    <w:tmpl w:val="57ACE23A"/>
    <w:lvl w:ilvl="0" w:tplc="8EA49658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191A3A"/>
    <w:multiLevelType w:val="multilevel"/>
    <w:tmpl w:val="C450E428"/>
    <w:styleLink w:val="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</w:abstractNum>
  <w:abstractNum w:abstractNumId="24">
    <w:nsid w:val="36870C82"/>
    <w:multiLevelType w:val="multilevel"/>
    <w:tmpl w:val="0EB0F47A"/>
    <w:lvl w:ilvl="0"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</w:abstractNum>
  <w:abstractNum w:abstractNumId="25">
    <w:nsid w:val="37823057"/>
    <w:multiLevelType w:val="multilevel"/>
    <w:tmpl w:val="9260E6D6"/>
    <w:lvl w:ilvl="0"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</w:abstractNum>
  <w:abstractNum w:abstractNumId="26">
    <w:nsid w:val="37D77AAB"/>
    <w:multiLevelType w:val="multilevel"/>
    <w:tmpl w:val="ADBCA178"/>
    <w:styleLink w:val="List9"/>
    <w:lvl w:ilvl="0"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</w:abstractNum>
  <w:abstractNum w:abstractNumId="27">
    <w:nsid w:val="3A15731B"/>
    <w:multiLevelType w:val="multilevel"/>
    <w:tmpl w:val="370C4FA4"/>
    <w:lvl w:ilvl="0"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</w:abstractNum>
  <w:abstractNum w:abstractNumId="28">
    <w:nsid w:val="41383560"/>
    <w:multiLevelType w:val="multilevel"/>
    <w:tmpl w:val="DF345EBA"/>
    <w:styleLink w:val="List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</w:abstractNum>
  <w:abstractNum w:abstractNumId="29">
    <w:nsid w:val="44B2236C"/>
    <w:multiLevelType w:val="multilevel"/>
    <w:tmpl w:val="3DFE8524"/>
    <w:lvl w:ilvl="0"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</w:abstractNum>
  <w:abstractNum w:abstractNumId="30">
    <w:nsid w:val="48801F62"/>
    <w:multiLevelType w:val="multilevel"/>
    <w:tmpl w:val="6254863A"/>
    <w:lvl w:ilvl="0"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</w:abstractNum>
  <w:abstractNum w:abstractNumId="31">
    <w:nsid w:val="499F115F"/>
    <w:multiLevelType w:val="multilevel"/>
    <w:tmpl w:val="1A908848"/>
    <w:styleLink w:val="List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</w:abstractNum>
  <w:abstractNum w:abstractNumId="32">
    <w:nsid w:val="4BE01BB1"/>
    <w:multiLevelType w:val="multilevel"/>
    <w:tmpl w:val="39D89CC2"/>
    <w:styleLink w:val="List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</w:abstractNum>
  <w:abstractNum w:abstractNumId="33">
    <w:nsid w:val="51B0216F"/>
    <w:multiLevelType w:val="multilevel"/>
    <w:tmpl w:val="8BA6D76C"/>
    <w:lvl w:ilvl="0"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</w:abstractNum>
  <w:abstractNum w:abstractNumId="34">
    <w:nsid w:val="55850707"/>
    <w:multiLevelType w:val="hybridMultilevel"/>
    <w:tmpl w:val="A37405AC"/>
    <w:lvl w:ilvl="0" w:tplc="7D00E42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4F1226"/>
    <w:multiLevelType w:val="hybridMultilevel"/>
    <w:tmpl w:val="BA7A7B02"/>
    <w:lvl w:ilvl="0" w:tplc="7D00E42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D924C6"/>
    <w:multiLevelType w:val="hybridMultilevel"/>
    <w:tmpl w:val="7D12A0FC"/>
    <w:lvl w:ilvl="0" w:tplc="22BA8E5A">
      <w:numFmt w:val="bullet"/>
      <w:lvlText w:val="·"/>
      <w:lvlJc w:val="left"/>
      <w:pPr>
        <w:ind w:left="109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C37DA1"/>
    <w:multiLevelType w:val="multilevel"/>
    <w:tmpl w:val="A4F280C4"/>
    <w:lvl w:ilvl="0"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</w:abstractNum>
  <w:abstractNum w:abstractNumId="38">
    <w:nsid w:val="703863CC"/>
    <w:multiLevelType w:val="hybridMultilevel"/>
    <w:tmpl w:val="D8A6ECD0"/>
    <w:lvl w:ilvl="0" w:tplc="8D3EEF46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786B49"/>
    <w:multiLevelType w:val="hybridMultilevel"/>
    <w:tmpl w:val="351A9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117785"/>
    <w:multiLevelType w:val="multilevel"/>
    <w:tmpl w:val="09A45AC8"/>
    <w:lvl w:ilvl="0"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Calibri" w:eastAsia="Calibri" w:hAnsi="Calibri" w:cs="Calibri"/>
        <w:position w:val="0"/>
      </w:rPr>
    </w:lvl>
  </w:abstractNum>
  <w:abstractNum w:abstractNumId="41">
    <w:nsid w:val="717B52B8"/>
    <w:multiLevelType w:val="multilevel"/>
    <w:tmpl w:val="3D984170"/>
    <w:styleLink w:val="List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4"/>
  </w:num>
  <w:num w:numId="7">
    <w:abstractNumId w:val="9"/>
  </w:num>
  <w:num w:numId="8">
    <w:abstractNumId w:val="36"/>
  </w:num>
  <w:num w:numId="9">
    <w:abstractNumId w:val="5"/>
  </w:num>
  <w:num w:numId="10">
    <w:abstractNumId w:val="19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</w:num>
  <w:num w:numId="19">
    <w:abstractNumId w:val="32"/>
  </w:num>
  <w:num w:numId="20">
    <w:abstractNumId w:val="11"/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1"/>
  </w:num>
  <w:num w:numId="24">
    <w:abstractNumId w:val="41"/>
  </w:num>
  <w:num w:numId="25">
    <w:abstractNumId w:val="7"/>
  </w:num>
  <w:num w:numId="26">
    <w:abstractNumId w:val="18"/>
  </w:num>
  <w:num w:numId="27">
    <w:abstractNumId w:val="25"/>
  </w:num>
  <w:num w:numId="28">
    <w:abstractNumId w:val="13"/>
  </w:num>
  <w:num w:numId="29">
    <w:abstractNumId w:val="30"/>
  </w:num>
  <w:num w:numId="30">
    <w:abstractNumId w:val="40"/>
  </w:num>
  <w:num w:numId="31">
    <w:abstractNumId w:val="6"/>
  </w:num>
  <w:num w:numId="32">
    <w:abstractNumId w:val="29"/>
  </w:num>
  <w:num w:numId="33">
    <w:abstractNumId w:val="8"/>
  </w:num>
  <w:num w:numId="34">
    <w:abstractNumId w:val="24"/>
  </w:num>
  <w:num w:numId="35">
    <w:abstractNumId w:val="27"/>
  </w:num>
  <w:num w:numId="36">
    <w:abstractNumId w:val="33"/>
  </w:num>
  <w:num w:numId="37">
    <w:abstractNumId w:val="37"/>
  </w:num>
  <w:num w:numId="38">
    <w:abstractNumId w:val="26"/>
  </w:num>
  <w:num w:numId="39">
    <w:abstractNumId w:val="39"/>
  </w:num>
  <w:num w:numId="40">
    <w:abstractNumId w:val="15"/>
  </w:num>
  <w:num w:numId="41">
    <w:abstractNumId w:val="17"/>
  </w:num>
  <w:num w:numId="42">
    <w:abstractNumId w:val="34"/>
  </w:num>
  <w:num w:numId="43">
    <w:abstractNumId w:val="21"/>
  </w:num>
  <w:num w:numId="44">
    <w:abstractNumId w:val="16"/>
  </w:num>
  <w:num w:numId="45">
    <w:abstractNumId w:val="35"/>
  </w:num>
  <w:num w:numId="46">
    <w:abstractNumId w:val="38"/>
  </w:num>
  <w:num w:numId="47">
    <w:abstractNumId w:val="22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31BC3"/>
    <w:rsid w:val="00032B57"/>
    <w:rsid w:val="000644C7"/>
    <w:rsid w:val="00086632"/>
    <w:rsid w:val="000A3674"/>
    <w:rsid w:val="000E0D09"/>
    <w:rsid w:val="001239B0"/>
    <w:rsid w:val="0012794D"/>
    <w:rsid w:val="00162ECD"/>
    <w:rsid w:val="00183E5B"/>
    <w:rsid w:val="0022407A"/>
    <w:rsid w:val="00235591"/>
    <w:rsid w:val="00256613"/>
    <w:rsid w:val="00256AAE"/>
    <w:rsid w:val="002B1366"/>
    <w:rsid w:val="002C0A97"/>
    <w:rsid w:val="00306643"/>
    <w:rsid w:val="003A0A70"/>
    <w:rsid w:val="003C5065"/>
    <w:rsid w:val="004308B6"/>
    <w:rsid w:val="00434921"/>
    <w:rsid w:val="0046130F"/>
    <w:rsid w:val="004D5AB8"/>
    <w:rsid w:val="004D75EF"/>
    <w:rsid w:val="004E4DD7"/>
    <w:rsid w:val="005223A9"/>
    <w:rsid w:val="00534157"/>
    <w:rsid w:val="00545188"/>
    <w:rsid w:val="00595287"/>
    <w:rsid w:val="005C3B72"/>
    <w:rsid w:val="00611533"/>
    <w:rsid w:val="00620155"/>
    <w:rsid w:val="006344C4"/>
    <w:rsid w:val="0064417F"/>
    <w:rsid w:val="006E2330"/>
    <w:rsid w:val="006E4DAE"/>
    <w:rsid w:val="00717A4A"/>
    <w:rsid w:val="00735C48"/>
    <w:rsid w:val="007864B0"/>
    <w:rsid w:val="007B4C45"/>
    <w:rsid w:val="007F08DD"/>
    <w:rsid w:val="0083241C"/>
    <w:rsid w:val="0084131E"/>
    <w:rsid w:val="008B5495"/>
    <w:rsid w:val="008D7BE1"/>
    <w:rsid w:val="00931FE9"/>
    <w:rsid w:val="0097320E"/>
    <w:rsid w:val="009761AB"/>
    <w:rsid w:val="009A7612"/>
    <w:rsid w:val="009C6BA2"/>
    <w:rsid w:val="009E75CB"/>
    <w:rsid w:val="00A30935"/>
    <w:rsid w:val="00A52E40"/>
    <w:rsid w:val="00A827A1"/>
    <w:rsid w:val="00AA4A28"/>
    <w:rsid w:val="00AD6E3F"/>
    <w:rsid w:val="00B97167"/>
    <w:rsid w:val="00BA5C3C"/>
    <w:rsid w:val="00C00303"/>
    <w:rsid w:val="00C00962"/>
    <w:rsid w:val="00C264CB"/>
    <w:rsid w:val="00CF617A"/>
    <w:rsid w:val="00D158FC"/>
    <w:rsid w:val="00D41150"/>
    <w:rsid w:val="00D705BD"/>
    <w:rsid w:val="00D87C6C"/>
    <w:rsid w:val="00D9378A"/>
    <w:rsid w:val="00DB4FAA"/>
    <w:rsid w:val="00E11F7D"/>
    <w:rsid w:val="00E2655A"/>
    <w:rsid w:val="00E366FD"/>
    <w:rsid w:val="00E665AA"/>
    <w:rsid w:val="00E8755A"/>
    <w:rsid w:val="00ED039C"/>
    <w:rsid w:val="00F04A3F"/>
    <w:rsid w:val="00F31BC3"/>
    <w:rsid w:val="00F90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footnote text" w:uiPriority="0"/>
    <w:lsdException w:name="caption" w:semiHidden="0" w:uiPriority="35" w:unhideWhenUsed="0" w:qFormat="1"/>
    <w:lsdException w:name="footnote reference" w:uiPriority="0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4C4"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4C4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344C4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6344C4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44C4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44C4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44C4"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344C4"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344C4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344C4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4C4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44C4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44C4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6344C4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44C4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6344C4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4C4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4C4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344C4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C4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6344C4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6344C4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sid w:val="006344C4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63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4C4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344C4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344C4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344C4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344C4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344C4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344C4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sid w:val="006344C4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rsid w:val="006344C4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sid w:val="006344C4"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rsid w:val="006344C4"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6344C4"/>
    <w:pPr>
      <w:numPr>
        <w:numId w:val="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6344C4"/>
    <w:pPr>
      <w:numPr>
        <w:numId w:val="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6344C4"/>
    <w:pPr>
      <w:numPr>
        <w:numId w:val="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6344C4"/>
    <w:pPr>
      <w:numPr>
        <w:numId w:val="5"/>
      </w:numPr>
      <w:spacing w:after="0"/>
    </w:pPr>
  </w:style>
  <w:style w:type="paragraph" w:styleId="NoSpacing">
    <w:name w:val="No Spacing"/>
    <w:basedOn w:val="Normal"/>
    <w:uiPriority w:val="1"/>
    <w:qFormat/>
    <w:rsid w:val="006344C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344C4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6344C4"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344C4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sid w:val="006344C4"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sid w:val="006344C4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6344C4"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rsid w:val="006344C4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611533"/>
    <w:pPr>
      <w:tabs>
        <w:tab w:val="right" w:leader="dot" w:pos="8630"/>
      </w:tabs>
      <w:spacing w:after="40" w:line="240" w:lineRule="auto"/>
      <w:ind w:left="90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4C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06643"/>
    <w:pPr>
      <w:tabs>
        <w:tab w:val="right" w:leader="dot" w:pos="8630"/>
      </w:tabs>
      <w:spacing w:after="40" w:line="240" w:lineRule="auto"/>
      <w:ind w:left="540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6344C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6344C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6344C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6344C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6344C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6344C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F31BC3"/>
    <w:rPr>
      <w:color w:val="CC9900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31BC3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</w:rPr>
  </w:style>
  <w:style w:type="paragraph" w:styleId="NormalWeb">
    <w:name w:val="Normal (Web)"/>
    <w:basedOn w:val="Normal"/>
    <w:uiPriority w:val="99"/>
    <w:semiHidden/>
    <w:unhideWhenUsed/>
    <w:rsid w:val="00F31BC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595287"/>
  </w:style>
  <w:style w:type="paragraph" w:styleId="ListParagraph">
    <w:name w:val="List Paragraph"/>
    <w:basedOn w:val="Normal"/>
    <w:qFormat/>
    <w:rsid w:val="00032B57"/>
    <w:pPr>
      <w:ind w:left="720"/>
      <w:contextualSpacing/>
    </w:pPr>
  </w:style>
  <w:style w:type="paragraph" w:customStyle="1" w:styleId="TableStyle2">
    <w:name w:val="Table Style 2"/>
    <w:rsid w:val="00E366F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u w:color="000000"/>
      <w:bdr w:val="nil"/>
      <w:lang w:val="de-DE"/>
    </w:rPr>
  </w:style>
  <w:style w:type="paragraph" w:customStyle="1" w:styleId="BodyA">
    <w:name w:val="Body A"/>
    <w:rsid w:val="00E366F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u w:color="000000"/>
      <w:bdr w:val="nil"/>
    </w:rPr>
  </w:style>
  <w:style w:type="paragraph" w:styleId="FootnoteText">
    <w:name w:val="footnote text"/>
    <w:basedOn w:val="Normal"/>
    <w:link w:val="FootnoteTextChar"/>
    <w:rsid w:val="00E366F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366FD"/>
    <w:rPr>
      <w:rFonts w:cs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rsid w:val="00E366FD"/>
    <w:rPr>
      <w:vertAlign w:val="superscript"/>
    </w:rPr>
  </w:style>
  <w:style w:type="paragraph" w:customStyle="1" w:styleId="Body">
    <w:name w:val="Body"/>
    <w:rsid w:val="002B1366"/>
    <w:rPr>
      <w:rFonts w:ascii="Cambria" w:eastAsia="Arial Unicode MS" w:hAnsi="Arial Unicode MS" w:cs="Arial Unicode MS"/>
      <w:color w:val="000000"/>
      <w:u w:color="000000"/>
    </w:rPr>
  </w:style>
  <w:style w:type="paragraph" w:customStyle="1" w:styleId="Default">
    <w:name w:val="Default"/>
    <w:rsid w:val="002B1366"/>
    <w:pPr>
      <w:spacing w:after="0"/>
    </w:pPr>
    <w:rPr>
      <w:rFonts w:ascii="Symbol" w:eastAsia="Symbol" w:hAnsi="Symbol" w:cs="Symbol"/>
      <w:color w:val="000000"/>
      <w:sz w:val="24"/>
      <w:szCs w:val="24"/>
      <w:u w:color="000000"/>
    </w:rPr>
  </w:style>
  <w:style w:type="numbering" w:customStyle="1" w:styleId="List0">
    <w:name w:val="List 0"/>
    <w:rsid w:val="002B1366"/>
    <w:pPr>
      <w:numPr>
        <w:numId w:val="10"/>
      </w:numPr>
    </w:pPr>
  </w:style>
  <w:style w:type="numbering" w:customStyle="1" w:styleId="List1">
    <w:name w:val="List 1"/>
    <w:rsid w:val="002B1366"/>
    <w:pPr>
      <w:numPr>
        <w:numId w:val="12"/>
      </w:numPr>
    </w:pPr>
  </w:style>
  <w:style w:type="numbering" w:customStyle="1" w:styleId="List21">
    <w:name w:val="List 21"/>
    <w:rsid w:val="002B1366"/>
    <w:pPr>
      <w:numPr>
        <w:numId w:val="14"/>
      </w:numPr>
    </w:pPr>
  </w:style>
  <w:style w:type="numbering" w:customStyle="1" w:styleId="List31">
    <w:name w:val="List 31"/>
    <w:rsid w:val="002B1366"/>
    <w:pPr>
      <w:numPr>
        <w:numId w:val="16"/>
      </w:numPr>
    </w:pPr>
  </w:style>
  <w:style w:type="numbering" w:customStyle="1" w:styleId="List51">
    <w:name w:val="List 51"/>
    <w:rsid w:val="002B1366"/>
    <w:pPr>
      <w:numPr>
        <w:numId w:val="19"/>
      </w:numPr>
    </w:pPr>
  </w:style>
  <w:style w:type="numbering" w:customStyle="1" w:styleId="List6">
    <w:name w:val="List 6"/>
    <w:rsid w:val="002B1366"/>
    <w:pPr>
      <w:numPr>
        <w:numId w:val="21"/>
      </w:numPr>
    </w:pPr>
  </w:style>
  <w:style w:type="numbering" w:customStyle="1" w:styleId="List7">
    <w:name w:val="List 7"/>
    <w:rsid w:val="002B1366"/>
    <w:pPr>
      <w:numPr>
        <w:numId w:val="23"/>
      </w:numPr>
    </w:pPr>
  </w:style>
  <w:style w:type="numbering" w:customStyle="1" w:styleId="List8">
    <w:name w:val="List 8"/>
    <w:rsid w:val="002B1366"/>
    <w:pPr>
      <w:numPr>
        <w:numId w:val="24"/>
      </w:numPr>
    </w:pPr>
  </w:style>
  <w:style w:type="numbering" w:customStyle="1" w:styleId="List9">
    <w:name w:val="List 9"/>
    <w:rsid w:val="002B1366"/>
    <w:pPr>
      <w:numPr>
        <w:numId w:val="38"/>
      </w:numPr>
    </w:pPr>
  </w:style>
  <w:style w:type="paragraph" w:styleId="PlainText">
    <w:name w:val="Plain Text"/>
    <w:basedOn w:val="Normal"/>
    <w:link w:val="PlainTextChar"/>
    <w:uiPriority w:val="99"/>
    <w:unhideWhenUsed/>
    <w:rsid w:val="000A3674"/>
    <w:pPr>
      <w:spacing w:after="0" w:line="240" w:lineRule="auto"/>
    </w:pPr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367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footnote text" w:uiPriority="0"/>
    <w:lsdException w:name="caption" w:semiHidden="0" w:uiPriority="35" w:unhideWhenUsed="0" w:qFormat="1"/>
    <w:lsdException w:name="footnote reference" w:uiPriority="0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4C4"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4C4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344C4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6344C4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44C4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44C4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44C4"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344C4"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344C4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344C4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4C4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44C4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44C4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6344C4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44C4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6344C4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4C4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4C4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344C4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C4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6344C4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6344C4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sid w:val="006344C4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63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4C4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344C4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344C4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344C4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344C4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344C4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344C4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sid w:val="006344C4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rsid w:val="006344C4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sid w:val="006344C4"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rsid w:val="006344C4"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6344C4"/>
    <w:pPr>
      <w:numPr>
        <w:numId w:val="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6344C4"/>
    <w:pPr>
      <w:numPr>
        <w:numId w:val="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6344C4"/>
    <w:pPr>
      <w:numPr>
        <w:numId w:val="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6344C4"/>
    <w:pPr>
      <w:numPr>
        <w:numId w:val="5"/>
      </w:numPr>
      <w:spacing w:after="0"/>
    </w:pPr>
  </w:style>
  <w:style w:type="paragraph" w:styleId="NoSpacing">
    <w:name w:val="No Spacing"/>
    <w:basedOn w:val="Normal"/>
    <w:uiPriority w:val="1"/>
    <w:qFormat/>
    <w:rsid w:val="006344C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344C4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6344C4"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344C4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sid w:val="006344C4"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sid w:val="006344C4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6344C4"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rsid w:val="006344C4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611533"/>
    <w:pPr>
      <w:tabs>
        <w:tab w:val="right" w:leader="dot" w:pos="8630"/>
      </w:tabs>
      <w:spacing w:after="40" w:line="240" w:lineRule="auto"/>
      <w:ind w:left="90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4C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06643"/>
    <w:pPr>
      <w:tabs>
        <w:tab w:val="right" w:leader="dot" w:pos="8630"/>
      </w:tabs>
      <w:spacing w:after="40" w:line="240" w:lineRule="auto"/>
      <w:ind w:left="540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6344C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6344C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6344C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6344C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6344C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6344C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F31BC3"/>
    <w:rPr>
      <w:color w:val="CC9900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31BC3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</w:rPr>
  </w:style>
  <w:style w:type="paragraph" w:styleId="NormalWeb">
    <w:name w:val="Normal (Web)"/>
    <w:basedOn w:val="Normal"/>
    <w:uiPriority w:val="99"/>
    <w:semiHidden/>
    <w:unhideWhenUsed/>
    <w:rsid w:val="00F31BC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595287"/>
  </w:style>
  <w:style w:type="paragraph" w:styleId="ListParagraph">
    <w:name w:val="List Paragraph"/>
    <w:basedOn w:val="Normal"/>
    <w:qFormat/>
    <w:rsid w:val="00032B57"/>
    <w:pPr>
      <w:ind w:left="720"/>
      <w:contextualSpacing/>
    </w:pPr>
  </w:style>
  <w:style w:type="paragraph" w:customStyle="1" w:styleId="TableStyle2">
    <w:name w:val="Table Style 2"/>
    <w:rsid w:val="00E366F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u w:color="000000"/>
      <w:bdr w:val="nil"/>
      <w:lang w:val="de-DE"/>
    </w:rPr>
  </w:style>
  <w:style w:type="paragraph" w:customStyle="1" w:styleId="BodyA">
    <w:name w:val="Body A"/>
    <w:rsid w:val="00E366F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u w:color="000000"/>
      <w:bdr w:val="nil"/>
    </w:rPr>
  </w:style>
  <w:style w:type="paragraph" w:styleId="FootnoteText">
    <w:name w:val="footnote text"/>
    <w:basedOn w:val="Normal"/>
    <w:link w:val="FootnoteTextChar"/>
    <w:rsid w:val="00E366F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366FD"/>
    <w:rPr>
      <w:rFonts w:cs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rsid w:val="00E366FD"/>
    <w:rPr>
      <w:vertAlign w:val="superscript"/>
    </w:rPr>
  </w:style>
  <w:style w:type="paragraph" w:customStyle="1" w:styleId="Body">
    <w:name w:val="Body"/>
    <w:rsid w:val="002B1366"/>
    <w:rPr>
      <w:rFonts w:ascii="Cambria" w:eastAsia="Arial Unicode MS" w:hAnsi="Arial Unicode MS" w:cs="Arial Unicode MS"/>
      <w:color w:val="000000"/>
      <w:u w:color="000000"/>
    </w:rPr>
  </w:style>
  <w:style w:type="paragraph" w:customStyle="1" w:styleId="Default">
    <w:name w:val="Default"/>
    <w:rsid w:val="002B1366"/>
    <w:pPr>
      <w:spacing w:after="0"/>
    </w:pPr>
    <w:rPr>
      <w:rFonts w:ascii="Symbol" w:eastAsia="Symbol" w:hAnsi="Symbol" w:cs="Symbol"/>
      <w:color w:val="000000"/>
      <w:sz w:val="24"/>
      <w:szCs w:val="24"/>
      <w:u w:color="000000"/>
    </w:rPr>
  </w:style>
  <w:style w:type="numbering" w:customStyle="1" w:styleId="List0">
    <w:name w:val="List 0"/>
    <w:rsid w:val="002B1366"/>
    <w:pPr>
      <w:numPr>
        <w:numId w:val="10"/>
      </w:numPr>
    </w:pPr>
  </w:style>
  <w:style w:type="numbering" w:customStyle="1" w:styleId="List1">
    <w:name w:val="List 1"/>
    <w:rsid w:val="002B1366"/>
    <w:pPr>
      <w:numPr>
        <w:numId w:val="12"/>
      </w:numPr>
    </w:pPr>
  </w:style>
  <w:style w:type="numbering" w:customStyle="1" w:styleId="List21">
    <w:name w:val="List 21"/>
    <w:rsid w:val="002B1366"/>
    <w:pPr>
      <w:numPr>
        <w:numId w:val="14"/>
      </w:numPr>
    </w:pPr>
  </w:style>
  <w:style w:type="numbering" w:customStyle="1" w:styleId="List31">
    <w:name w:val="List 31"/>
    <w:rsid w:val="002B1366"/>
    <w:pPr>
      <w:numPr>
        <w:numId w:val="16"/>
      </w:numPr>
    </w:pPr>
  </w:style>
  <w:style w:type="numbering" w:customStyle="1" w:styleId="List51">
    <w:name w:val="List 51"/>
    <w:rsid w:val="002B1366"/>
    <w:pPr>
      <w:numPr>
        <w:numId w:val="19"/>
      </w:numPr>
    </w:pPr>
  </w:style>
  <w:style w:type="numbering" w:customStyle="1" w:styleId="List6">
    <w:name w:val="List 6"/>
    <w:rsid w:val="002B1366"/>
    <w:pPr>
      <w:numPr>
        <w:numId w:val="21"/>
      </w:numPr>
    </w:pPr>
  </w:style>
  <w:style w:type="numbering" w:customStyle="1" w:styleId="List7">
    <w:name w:val="List 7"/>
    <w:rsid w:val="002B1366"/>
    <w:pPr>
      <w:numPr>
        <w:numId w:val="23"/>
      </w:numPr>
    </w:pPr>
  </w:style>
  <w:style w:type="numbering" w:customStyle="1" w:styleId="List8">
    <w:name w:val="List 8"/>
    <w:rsid w:val="002B1366"/>
    <w:pPr>
      <w:numPr>
        <w:numId w:val="24"/>
      </w:numPr>
    </w:pPr>
  </w:style>
  <w:style w:type="numbering" w:customStyle="1" w:styleId="List9">
    <w:name w:val="List 9"/>
    <w:rsid w:val="002B1366"/>
    <w:pPr>
      <w:numPr>
        <w:numId w:val="38"/>
      </w:numPr>
    </w:pPr>
  </w:style>
  <w:style w:type="paragraph" w:styleId="PlainText">
    <w:name w:val="Plain Text"/>
    <w:basedOn w:val="Normal"/>
    <w:link w:val="PlainTextChar"/>
    <w:uiPriority w:val="99"/>
    <w:unhideWhenUsed/>
    <w:rsid w:val="000A3674"/>
    <w:pPr>
      <w:spacing w:after="0" w:line="240" w:lineRule="auto"/>
    </w:pPr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367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Report%20(Equity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>
    <a:txDef>
      <a:spPr>
        <a:solidFill>
          <a:schemeClr val="bg1">
            <a:lumMod val="85000"/>
          </a:schemeClr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2015-04-23T00:00:00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2D2880-D344-489A-AD38-121616A50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14</TotalTime>
  <Pages>8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Fotoball</vt:lpstr>
    </vt:vector>
  </TitlesOfParts>
  <Company>Hewlett-Packard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Fotoball</dc:title>
  <dc:subject>CSC509: Source Code</dc:subject>
  <dc:creator>David Cipoletta, AbrAhAm Herrera, Adam Jilling, Rick Rejeleene</dc:creator>
  <cp:lastModifiedBy>AbrAxAs</cp:lastModifiedBy>
  <cp:revision>8</cp:revision>
  <dcterms:created xsi:type="dcterms:W3CDTF">2015-04-23T19:14:00Z</dcterms:created>
  <dcterms:modified xsi:type="dcterms:W3CDTF">2015-04-23T19:32:00Z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