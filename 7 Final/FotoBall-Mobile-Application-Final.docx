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E1" w:rsidRDefault="00542E34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  <w:lang w:eastAsia="zh-CN"/>
            </w:rPr>
            <w:pict>
              <v:roundrect id="AutoShape 622" o:spid="_x0000_s1026" style="position:absolute;margin-left:0;margin-top:0;width:561.35pt;height:742.95pt;z-index:251662336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<w10:wrap anchorx="page" anchory="page"/>
              </v:roundrect>
            </w:pict>
          </w:r>
          <w:r>
            <w:rPr>
              <w:noProof/>
              <w:lang w:eastAsia="zh-CN"/>
            </w:rPr>
            <w:pict>
              <v:rect id="Rectangle 619" o:spid="_x0000_s1028" style="position:absolute;margin-left:0;margin-top:0;width:561.1pt;height:173.7pt;z-index:251661312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9"/>
                      </w:tblGrid>
                      <w:tr w:rsidR="008D7BE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8D7BE1" w:rsidRDefault="008D7BE1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D7BE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8D7BE1" w:rsidRDefault="00542E34" w:rsidP="00F31BC3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67732026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89050D" w:rsidRPr="0089050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Fotoball Mobile Application</w:t>
                                </w:r>
                              </w:sdtContent>
                            </w:sdt>
                          </w:p>
                        </w:tc>
                      </w:tr>
                      <w:tr w:rsidR="008D7BE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8D7BE1" w:rsidRDefault="008D7BE1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D7BE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8D7BE1" w:rsidRDefault="00542E34" w:rsidP="00122A1D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-9753690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89050D" w:rsidRPr="0089050D">
                                  <w:rPr>
                                    <w:sz w:val="36"/>
                                    <w:szCs w:val="36"/>
                                  </w:rPr>
                                  <w:t>User Manual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8D7BE1" w:rsidRDefault="008D7BE1"/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zh-CN"/>
            </w:rPr>
            <w:pict>
              <v:rect id="Rectangle 618" o:spid="_x0000_s1027" style="position:absolute;margin-left:0;margin-top:0;width:468pt;height:94pt;z-index:251660288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<v:textbox style="mso-fit-shape-to-text:t" inset=",18pt,,18pt">
                  <w:txbxContent>
                    <w:p w:rsidR="008D7BE1" w:rsidRDefault="008D7BE1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8D7BE1" w:rsidRDefault="00542E3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-37084299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4-23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89050D">
                            <w:t>April 23, 2015</w:t>
                          </w:r>
                        </w:sdtContent>
                      </w:sdt>
                    </w:p>
                    <w:p w:rsidR="008D7BE1" w:rsidRDefault="004D5AB8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sdt>
                        <w:sdtPr>
                          <w:id w:val="-2687815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F31BC3">
                            <w:t>David Cipoletta, AbrAhAm Herrera, Adam Jilling</w:t>
                          </w:r>
                          <w:r w:rsidR="009B2652">
                            <w:t>, Rick Rejeleene</w:t>
                          </w:r>
                        </w:sdtContent>
                      </w:sdt>
                    </w:p>
                    <w:p w:rsidR="00AD6E3F" w:rsidRDefault="00AD6E3F" w:rsidP="00AD6E3F">
                      <w:pPr>
                        <w:jc w:val="right"/>
                      </w:pPr>
                    </w:p>
                    <w:p w:rsidR="00AD6E3F" w:rsidRDefault="00AD6E3F" w:rsidP="00AD6E3F">
                      <w:pPr>
                        <w:jc w:val="right"/>
                      </w:pPr>
                    </w:p>
                    <w:p w:rsidR="00AD6E3F" w:rsidRDefault="00AD6E3F" w:rsidP="00AD6E3F">
                      <w:pPr>
                        <w:jc w:val="right"/>
                      </w:pPr>
                      <w:r>
                        <w:t>Rev 1.0</w:t>
                      </w:r>
                    </w:p>
                    <w:p w:rsidR="00AD6E3F" w:rsidRDefault="00AD6E3F">
                      <w:pPr>
                        <w:pStyle w:val="NoSpacing"/>
                        <w:spacing w:line="276" w:lineRule="auto"/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w:r>
          <w:r w:rsidR="004D5AB8">
            <w:br w:type="page"/>
          </w:r>
        </w:sdtContent>
      </w:sdt>
    </w:p>
    <w:p w:rsidR="008D7BE1" w:rsidRDefault="00542E34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4DD3240F174843BCBA21AC89F3024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89050D">
            <w:rPr>
              <w:smallCaps w:val="0"/>
            </w:rPr>
            <w:t>Fotoball Mobile Application</w:t>
          </w:r>
        </w:sdtContent>
      </w:sdt>
    </w:p>
    <w:p w:rsidR="008D7BE1" w:rsidRDefault="00542E34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9050D">
            <w:t>User Manual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130247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BC3" w:rsidRDefault="00F31BC3">
          <w:pPr>
            <w:pStyle w:val="TOCHeading"/>
          </w:pPr>
          <w:r>
            <w:t>Contents</w:t>
          </w:r>
        </w:p>
        <w:p w:rsidR="00A875A3" w:rsidRDefault="00542E34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r w:rsidRPr="00542E34">
            <w:fldChar w:fldCharType="begin"/>
          </w:r>
          <w:r w:rsidR="00F31BC3">
            <w:instrText xml:space="preserve"> TOC \o "1-3" \h \z \u </w:instrText>
          </w:r>
          <w:r w:rsidRPr="00542E34">
            <w:fldChar w:fldCharType="separate"/>
          </w:r>
          <w:hyperlink w:anchor="_Toc417502645" w:history="1">
            <w:r w:rsidR="00A875A3" w:rsidRPr="00B2051A">
              <w:rPr>
                <w:rStyle w:val="Hyperlink"/>
              </w:rPr>
              <w:t>1.0 Download Fotoball Application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46" w:history="1">
            <w:r w:rsidR="00A875A3" w:rsidRPr="00B2051A">
              <w:rPr>
                <w:rStyle w:val="Hyperlink"/>
              </w:rPr>
              <w:t>1.1</w:t>
            </w:r>
            <w:r w:rsidR="00A875A3">
              <w:rPr>
                <w:rFonts w:eastAsiaTheme="minorEastAsia" w:cstheme="minorBidi"/>
                <w:smallCaps w:val="0"/>
                <w:color w:val="auto"/>
                <w:szCs w:val="22"/>
              </w:rPr>
              <w:tab/>
            </w:r>
            <w:r w:rsidR="00A875A3" w:rsidRPr="00B2051A">
              <w:rPr>
                <w:rStyle w:val="Hyperlink"/>
              </w:rPr>
              <w:t>Terms of Use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47" w:history="1">
            <w:r w:rsidR="00A875A3" w:rsidRPr="00B2051A">
              <w:rPr>
                <w:rStyle w:val="Hyperlink"/>
              </w:rPr>
              <w:t>1.2</w:t>
            </w:r>
            <w:r w:rsidR="00A875A3">
              <w:rPr>
                <w:rFonts w:eastAsiaTheme="minorEastAsia" w:cstheme="minorBidi"/>
                <w:smallCaps w:val="0"/>
                <w:color w:val="auto"/>
                <w:szCs w:val="22"/>
              </w:rPr>
              <w:tab/>
            </w:r>
            <w:r w:rsidR="00A875A3" w:rsidRPr="00B2051A">
              <w:rPr>
                <w:rStyle w:val="Hyperlink"/>
              </w:rPr>
              <w:t>Getting Started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48" w:history="1">
            <w:r w:rsidR="00A875A3" w:rsidRPr="00B2051A">
              <w:rPr>
                <w:rStyle w:val="Hyperlink"/>
              </w:rPr>
              <w:t>1.3</w:t>
            </w:r>
            <w:r w:rsidR="00A875A3">
              <w:rPr>
                <w:rFonts w:eastAsiaTheme="minorEastAsia" w:cstheme="minorBidi"/>
                <w:smallCaps w:val="0"/>
                <w:color w:val="auto"/>
                <w:szCs w:val="22"/>
              </w:rPr>
              <w:tab/>
            </w:r>
            <w:r w:rsidR="00A875A3" w:rsidRPr="00B2051A">
              <w:rPr>
                <w:rStyle w:val="Hyperlink"/>
              </w:rPr>
              <w:t>Initialization and first time running.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49" w:history="1">
            <w:r w:rsidR="00A875A3" w:rsidRPr="00B2051A">
              <w:rPr>
                <w:rStyle w:val="Hyperlink"/>
              </w:rPr>
              <w:t>1.4 Using  a Fotoball device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0" w:history="1">
            <w:r w:rsidR="00A875A3" w:rsidRPr="00B2051A">
              <w:rPr>
                <w:rStyle w:val="Hyperlink"/>
              </w:rPr>
              <w:t>1.4.1 Activate Ball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1" w:history="1">
            <w:r w:rsidR="00A875A3" w:rsidRPr="00B2051A">
              <w:rPr>
                <w:rStyle w:val="Hyperlink"/>
              </w:rPr>
              <w:t>1.4.2 Full Name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2" w:history="1">
            <w:r w:rsidR="00A875A3" w:rsidRPr="00B2051A">
              <w:rPr>
                <w:rStyle w:val="Hyperlink"/>
              </w:rPr>
              <w:t>1.4.3 Registered Device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3" w:history="1">
            <w:r w:rsidR="00A875A3" w:rsidRPr="00B2051A">
              <w:rPr>
                <w:rStyle w:val="Hyperlink"/>
              </w:rPr>
              <w:t>1.5 Live Feed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4" w:history="1">
            <w:r w:rsidR="00A875A3" w:rsidRPr="00B2051A">
              <w:rPr>
                <w:rStyle w:val="Hyperlink"/>
              </w:rPr>
              <w:t>1.5.1 Live Feed - Screenshot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5" w:history="1">
            <w:r w:rsidR="00A875A3" w:rsidRPr="00B2051A">
              <w:rPr>
                <w:rStyle w:val="Hyperlink"/>
              </w:rPr>
              <w:t>1.5.2 Live Feed - Video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6" w:history="1">
            <w:r w:rsidR="00A875A3" w:rsidRPr="00B2051A">
              <w:rPr>
                <w:rStyle w:val="Hyperlink"/>
              </w:rPr>
              <w:t>1.6 Delete Selected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7" w:history="1">
            <w:r w:rsidR="00A875A3" w:rsidRPr="00B2051A">
              <w:rPr>
                <w:rStyle w:val="Hyperlink"/>
              </w:rPr>
              <w:t>2.0 Menus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8" w:history="1">
            <w:r w:rsidR="00A875A3" w:rsidRPr="00B2051A">
              <w:rPr>
                <w:rStyle w:val="Hyperlink"/>
              </w:rPr>
              <w:t>2.1 Detailed Operating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59" w:history="1">
            <w:r w:rsidR="00A875A3" w:rsidRPr="00B2051A">
              <w:rPr>
                <w:rStyle w:val="Hyperlink"/>
              </w:rPr>
              <w:t>2.1.1 Top Screen icons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875A3" w:rsidRDefault="00542E34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02660" w:history="1">
            <w:r w:rsidR="00A875A3" w:rsidRPr="00B2051A">
              <w:rPr>
                <w:rStyle w:val="Hyperlink"/>
              </w:rPr>
              <w:t>2.1.2 Bottom Screen icons</w:t>
            </w:r>
            <w:r w:rsidR="00A875A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875A3">
              <w:rPr>
                <w:webHidden/>
              </w:rPr>
              <w:instrText xml:space="preserve"> PAGEREF _Toc417502660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75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1BC3" w:rsidRPr="00F31BC3" w:rsidRDefault="00542E34" w:rsidP="0089050D">
          <w:r>
            <w:rPr>
              <w:b/>
              <w:bCs/>
              <w:noProof/>
            </w:rPr>
            <w:fldChar w:fldCharType="end"/>
          </w:r>
        </w:p>
      </w:sdtContent>
    </w:sdt>
    <w:p w:rsidR="0089050D" w:rsidRPr="0089050D" w:rsidRDefault="0089050D" w:rsidP="00BB3ADE">
      <w:pPr>
        <w:pStyle w:val="Heading1"/>
        <w:rPr>
          <w:b w:val="0"/>
        </w:rPr>
      </w:pPr>
      <w:r>
        <w:br w:type="page"/>
      </w:r>
      <w:bookmarkStart w:id="0" w:name="_Toc417502645"/>
      <w:r w:rsidRPr="0089050D">
        <w:rPr>
          <w:b w:val="0"/>
        </w:rPr>
        <w:lastRenderedPageBreak/>
        <w:t>1.0 Download Fotoball Application</w:t>
      </w:r>
      <w:bookmarkEnd w:id="0"/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89050D" w:rsidRDefault="0089050D" w:rsidP="00BB3ADE">
      <w:pPr>
        <w:pStyle w:val="Heading2"/>
        <w:spacing w:after="120"/>
      </w:pPr>
      <w:bookmarkStart w:id="1" w:name="_Toc417502646"/>
      <w:r w:rsidRPr="0089050D">
        <w:t>1.1</w:t>
      </w:r>
      <w:r w:rsidRPr="0089050D">
        <w:tab/>
        <w:t>Terms of Use</w:t>
      </w:r>
      <w:bookmarkEnd w:id="1"/>
    </w:p>
    <w:p w:rsidR="0089050D" w:rsidRPr="0089050D" w:rsidRDefault="0089050D" w:rsidP="0089050D">
      <w:r w:rsidRPr="0089050D">
        <w:t>The App is only for Demonstration purposes for CSC 509 Class.</w:t>
      </w:r>
    </w:p>
    <w:p w:rsidR="0089050D" w:rsidRPr="0089050D" w:rsidRDefault="0089050D" w:rsidP="0089050D">
      <w:r w:rsidRPr="0089050D">
        <w:t>The Developers holds no responsible for whatsoever.</w:t>
      </w:r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89050D" w:rsidRDefault="0089050D" w:rsidP="00BB3ADE">
      <w:pPr>
        <w:pStyle w:val="Heading2"/>
        <w:spacing w:after="120"/>
      </w:pPr>
      <w:bookmarkStart w:id="2" w:name="_Toc417502647"/>
      <w:r w:rsidRPr="0089050D">
        <w:t>1.2</w:t>
      </w:r>
      <w:r w:rsidRPr="0089050D">
        <w:tab/>
        <w:t>Getting Started</w:t>
      </w:r>
      <w:bookmarkEnd w:id="2"/>
    </w:p>
    <w:p w:rsidR="0089050D" w:rsidRPr="0089050D" w:rsidRDefault="0089050D" w:rsidP="00BB3ADE">
      <w:pPr>
        <w:spacing w:after="0"/>
      </w:pPr>
      <w:r w:rsidRPr="0089050D">
        <w:t>In Order to get started, you need to have Fotoball application along with a Fotoball device, which runs iOS. If you do not have the Fotoball application, download and install the Appstore by Apple</w:t>
      </w:r>
    </w:p>
    <w:p w:rsidR="0089050D" w:rsidRPr="0089050D" w:rsidRDefault="0089050D" w:rsidP="0089050D"/>
    <w:p w:rsidR="0089050D" w:rsidRPr="0089050D" w:rsidRDefault="0089050D" w:rsidP="00BB3ADE">
      <w:pPr>
        <w:spacing w:after="0"/>
      </w:pPr>
      <w:r w:rsidRPr="0089050D">
        <w:t>http://store.apple.com/us</w:t>
      </w:r>
    </w:p>
    <w:p w:rsidR="0089050D" w:rsidRPr="0089050D" w:rsidRDefault="0089050D" w:rsidP="0089050D"/>
    <w:p w:rsidR="0089050D" w:rsidRPr="0089050D" w:rsidRDefault="0089050D" w:rsidP="0089050D">
      <w:r w:rsidRPr="0089050D">
        <w:t>After the File is downloaded,</w:t>
      </w:r>
    </w:p>
    <w:p w:rsidR="0089050D" w:rsidRPr="0089050D" w:rsidRDefault="0089050D" w:rsidP="00BB3ADE">
      <w:pPr>
        <w:spacing w:after="0"/>
      </w:pPr>
      <w:r w:rsidRPr="0089050D">
        <w:t>Open the application on your mobile device.</w:t>
      </w:r>
    </w:p>
    <w:p w:rsidR="0089050D" w:rsidRPr="0089050D" w:rsidRDefault="0089050D" w:rsidP="0089050D"/>
    <w:p w:rsidR="0089050D" w:rsidRPr="0089050D" w:rsidRDefault="0089050D" w:rsidP="0089050D">
      <w:r w:rsidRPr="0089050D">
        <w:t>Now everything is ready.</w:t>
      </w:r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89050D" w:rsidRDefault="0089050D" w:rsidP="00BB3ADE">
      <w:pPr>
        <w:pStyle w:val="Heading2"/>
        <w:spacing w:after="120"/>
      </w:pPr>
      <w:bookmarkStart w:id="3" w:name="_Toc417502648"/>
      <w:r w:rsidRPr="0089050D">
        <w:t>1.3</w:t>
      </w:r>
      <w:r w:rsidRPr="0089050D">
        <w:tab/>
        <w:t>Initialization and first time running.</w:t>
      </w:r>
      <w:bookmarkEnd w:id="3"/>
    </w:p>
    <w:p w:rsidR="0089050D" w:rsidRPr="0089050D" w:rsidRDefault="0089050D" w:rsidP="00BB3ADE">
      <w:r w:rsidRPr="0089050D">
        <w:t>On your Mobile Device, you will see a new application named "Fotoball". Click on app and you are ready to use the app.</w:t>
      </w:r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BB3ADE" w:rsidRDefault="0089050D" w:rsidP="00BB3ADE">
      <w:pPr>
        <w:pStyle w:val="Heading2"/>
        <w:spacing w:after="120"/>
      </w:pPr>
      <w:bookmarkStart w:id="4" w:name="_Toc417502649"/>
      <w:r w:rsidRPr="00BB3ADE">
        <w:t>1.4 Using  a Fotoball device</w:t>
      </w:r>
      <w:bookmarkEnd w:id="4"/>
    </w:p>
    <w:p w:rsidR="0089050D" w:rsidRPr="0089050D" w:rsidRDefault="0089050D" w:rsidP="00BB3ADE">
      <w:r w:rsidRPr="0089050D">
        <w:t xml:space="preserve">Every User needs to have the Fotoball in order to use the </w:t>
      </w:r>
      <w:r w:rsidR="00BA33B7" w:rsidRPr="0089050D">
        <w:t>Fotoball</w:t>
      </w:r>
      <w:r w:rsidRPr="0089050D">
        <w:t xml:space="preserve"> application.</w:t>
      </w:r>
    </w:p>
    <w:p w:rsidR="0089050D" w:rsidRPr="0089050D" w:rsidRDefault="0089050D" w:rsidP="00BB3ADE">
      <w:pPr>
        <w:pStyle w:val="Heading3"/>
      </w:pPr>
      <w:bookmarkStart w:id="5" w:name="_Toc417502650"/>
      <w:r w:rsidRPr="0089050D">
        <w:t>1.4.1 Activate Ball</w:t>
      </w:r>
      <w:bookmarkEnd w:id="5"/>
    </w:p>
    <w:p w:rsidR="0089050D" w:rsidRPr="0089050D" w:rsidRDefault="0089050D" w:rsidP="00BB3ADE">
      <w:r w:rsidRPr="0089050D">
        <w:t xml:space="preserve">The Application will open; you will see the Main GUI. </w:t>
      </w:r>
    </w:p>
    <w:p w:rsidR="0089050D" w:rsidRPr="0089050D" w:rsidRDefault="0089050D" w:rsidP="00BB3ADE">
      <w:pPr>
        <w:pStyle w:val="ListParagraph"/>
        <w:numPr>
          <w:ilvl w:val="0"/>
          <w:numId w:val="25"/>
        </w:numPr>
      </w:pPr>
      <w:r w:rsidRPr="0089050D">
        <w:t>Click on the activate Ball</w:t>
      </w:r>
    </w:p>
    <w:p w:rsidR="0089050D" w:rsidRPr="0089050D" w:rsidRDefault="0089050D" w:rsidP="00BB3ADE">
      <w:pPr>
        <w:pStyle w:val="ListParagraph"/>
        <w:numPr>
          <w:ilvl w:val="0"/>
          <w:numId w:val="25"/>
        </w:numPr>
      </w:pPr>
      <w:r w:rsidRPr="0089050D">
        <w:t>You will be required to enter Fotoball details</w:t>
      </w:r>
    </w:p>
    <w:p w:rsidR="0089050D" w:rsidRPr="0089050D" w:rsidRDefault="0089050D" w:rsidP="00BB3ADE">
      <w:pPr>
        <w:pStyle w:val="ListParagraph"/>
        <w:numPr>
          <w:ilvl w:val="0"/>
          <w:numId w:val="25"/>
        </w:numPr>
      </w:pPr>
      <w:r w:rsidRPr="0089050D">
        <w:t>Enter the details and proceed</w:t>
      </w:r>
    </w:p>
    <w:p w:rsidR="0089050D" w:rsidRPr="0089050D" w:rsidRDefault="0089050D" w:rsidP="00BB3ADE">
      <w:pPr>
        <w:pStyle w:val="ListParagraph"/>
        <w:numPr>
          <w:ilvl w:val="0"/>
          <w:numId w:val="25"/>
        </w:numPr>
      </w:pPr>
      <w:r w:rsidRPr="0089050D">
        <w:t xml:space="preserve">If you enter the details correctly, you will see a message that confirms the </w:t>
      </w:r>
      <w:r w:rsidR="00BA33B7" w:rsidRPr="0089050D">
        <w:t>Fotoball</w:t>
      </w:r>
      <w:r w:rsidRPr="0089050D">
        <w:t xml:space="preserve"> device</w:t>
      </w:r>
    </w:p>
    <w:p w:rsidR="0089050D" w:rsidRPr="0089050D" w:rsidRDefault="0089050D" w:rsidP="00BB3ADE">
      <w:pPr>
        <w:pStyle w:val="Heading3"/>
      </w:pPr>
      <w:bookmarkStart w:id="6" w:name="_Toc417502651"/>
      <w:r w:rsidRPr="0089050D">
        <w:lastRenderedPageBreak/>
        <w:t>1.4.2 Full Name</w:t>
      </w:r>
      <w:bookmarkEnd w:id="6"/>
    </w:p>
    <w:p w:rsidR="0089050D" w:rsidRPr="0089050D" w:rsidRDefault="0089050D" w:rsidP="00BB3ADE">
      <w:r w:rsidRPr="0089050D">
        <w:t xml:space="preserve">In order to access the Fotoball device, you will add the </w:t>
      </w:r>
      <w:r w:rsidR="00BA33B7" w:rsidRPr="0089050D">
        <w:t>Fotoball</w:t>
      </w:r>
      <w:r w:rsidRPr="0089050D">
        <w:t xml:space="preserve"> device to your application</w:t>
      </w:r>
    </w:p>
    <w:p w:rsidR="0089050D" w:rsidRPr="0089050D" w:rsidRDefault="0089050D" w:rsidP="00BB3ADE">
      <w:r w:rsidRPr="0089050D">
        <w:t>Clicking on activate ball, you will be required to fill the details</w:t>
      </w:r>
    </w:p>
    <w:p w:rsidR="0089050D" w:rsidRPr="0089050D" w:rsidRDefault="0089050D" w:rsidP="00BB3ADE">
      <w:pPr>
        <w:pStyle w:val="ListParagraph"/>
        <w:numPr>
          <w:ilvl w:val="0"/>
          <w:numId w:val="26"/>
        </w:numPr>
      </w:pPr>
      <w:r w:rsidRPr="0089050D">
        <w:t>Enter the Name of the device</w:t>
      </w:r>
    </w:p>
    <w:p w:rsidR="0089050D" w:rsidRPr="0089050D" w:rsidRDefault="0089050D" w:rsidP="00BB3ADE">
      <w:pPr>
        <w:pStyle w:val="ListParagraph"/>
        <w:numPr>
          <w:ilvl w:val="0"/>
          <w:numId w:val="26"/>
        </w:numPr>
      </w:pPr>
      <w:r w:rsidRPr="0089050D">
        <w:t>Enter the IP Address</w:t>
      </w:r>
    </w:p>
    <w:p w:rsidR="0089050D" w:rsidRPr="0089050D" w:rsidRDefault="0089050D" w:rsidP="00BB3ADE">
      <w:pPr>
        <w:pStyle w:val="ListParagraph"/>
        <w:numPr>
          <w:ilvl w:val="0"/>
          <w:numId w:val="26"/>
        </w:numPr>
      </w:pPr>
      <w:r w:rsidRPr="0089050D">
        <w:t xml:space="preserve">Enter the network </w:t>
      </w:r>
    </w:p>
    <w:p w:rsidR="0089050D" w:rsidRPr="0089050D" w:rsidRDefault="0089050D" w:rsidP="00BB3ADE">
      <w:pPr>
        <w:pStyle w:val="ListParagraph"/>
        <w:numPr>
          <w:ilvl w:val="0"/>
          <w:numId w:val="26"/>
        </w:numPr>
      </w:pPr>
      <w:r w:rsidRPr="0089050D">
        <w:t>Enter the port number</w:t>
      </w:r>
    </w:p>
    <w:p w:rsidR="0089050D" w:rsidRPr="0089050D" w:rsidRDefault="0089050D" w:rsidP="00BB3ADE">
      <w:pPr>
        <w:pStyle w:val="ListParagraph"/>
        <w:numPr>
          <w:ilvl w:val="0"/>
          <w:numId w:val="26"/>
        </w:numPr>
      </w:pPr>
      <w:r w:rsidRPr="0089050D">
        <w:t>Click Submit</w:t>
      </w:r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89050D" w:rsidRDefault="0089050D" w:rsidP="00BB3ADE">
      <w:pPr>
        <w:pStyle w:val="Heading3"/>
      </w:pPr>
      <w:bookmarkStart w:id="7" w:name="_Toc417502652"/>
      <w:r w:rsidRPr="0089050D">
        <w:t>1.4.3 Registered Device</w:t>
      </w:r>
      <w:bookmarkEnd w:id="7"/>
    </w:p>
    <w:p w:rsidR="0089050D" w:rsidRPr="0089050D" w:rsidRDefault="0089050D" w:rsidP="00BB3ADE">
      <w:r w:rsidRPr="0089050D">
        <w:t xml:space="preserve">Once the user enters the details, the </w:t>
      </w:r>
      <w:r w:rsidR="00BA33B7" w:rsidRPr="0089050D">
        <w:t>Fotoball</w:t>
      </w:r>
      <w:r w:rsidRPr="0089050D">
        <w:t xml:space="preserve"> device is registered with the application. </w:t>
      </w:r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89050D" w:rsidRDefault="0089050D" w:rsidP="00BB3ADE">
      <w:pPr>
        <w:pStyle w:val="Heading2"/>
        <w:spacing w:after="120"/>
      </w:pPr>
      <w:bookmarkStart w:id="8" w:name="_Toc417502653"/>
      <w:r w:rsidRPr="0089050D">
        <w:t>1.5 Live Feed</w:t>
      </w:r>
      <w:bookmarkEnd w:id="8"/>
      <w:r w:rsidRPr="0089050D">
        <w:t xml:space="preserve"> </w:t>
      </w:r>
    </w:p>
    <w:p w:rsidR="0089050D" w:rsidRPr="0089050D" w:rsidRDefault="0089050D" w:rsidP="00BB3ADE">
      <w:r w:rsidRPr="0089050D">
        <w:t xml:space="preserve">Once the </w:t>
      </w:r>
      <w:r w:rsidR="00BA33B7" w:rsidRPr="0089050D">
        <w:t>Fotoball</w:t>
      </w:r>
      <w:r w:rsidRPr="0089050D">
        <w:t xml:space="preserve"> device is registered. The user will be able to view the live video feed from the </w:t>
      </w:r>
      <w:r w:rsidR="00BA33B7">
        <w:t>Fotoball</w:t>
      </w:r>
      <w:r w:rsidRPr="0089050D">
        <w:t xml:space="preserve"> device. </w:t>
      </w:r>
    </w:p>
    <w:p w:rsidR="0089050D" w:rsidRPr="0089050D" w:rsidRDefault="0089050D" w:rsidP="00BB3ADE">
      <w:r w:rsidRPr="0089050D">
        <w:t xml:space="preserve">Click on the device that is registered. </w:t>
      </w:r>
    </w:p>
    <w:p w:rsidR="0089050D" w:rsidRPr="0089050D" w:rsidRDefault="0089050D" w:rsidP="00BB3ADE">
      <w:r w:rsidRPr="0089050D">
        <w:t xml:space="preserve">Once you click on the device, you will enter into a live feed window which shows the live video stream from the </w:t>
      </w:r>
      <w:r w:rsidR="00BA33B7" w:rsidRPr="0089050D">
        <w:t>Fotoball</w:t>
      </w:r>
      <w:r w:rsidRPr="0089050D">
        <w:t xml:space="preserve"> device. </w:t>
      </w:r>
    </w:p>
    <w:p w:rsidR="0089050D" w:rsidRPr="0089050D" w:rsidRDefault="0089050D" w:rsidP="00BB3ADE">
      <w:pPr>
        <w:pStyle w:val="Heading3"/>
      </w:pPr>
      <w:bookmarkStart w:id="9" w:name="_Toc417502654"/>
      <w:r w:rsidRPr="0089050D">
        <w:t>1.5.1 Live Feed - Screenshot</w:t>
      </w:r>
      <w:bookmarkEnd w:id="9"/>
    </w:p>
    <w:p w:rsidR="0089050D" w:rsidRPr="0089050D" w:rsidRDefault="0089050D" w:rsidP="00BB3ADE">
      <w:r w:rsidRPr="0089050D">
        <w:t xml:space="preserve">Once you are live streaming from the </w:t>
      </w:r>
      <w:r w:rsidR="00BA33B7" w:rsidRPr="0089050D">
        <w:t>Fotoball</w:t>
      </w:r>
      <w:r w:rsidRPr="0089050D">
        <w:t xml:space="preserve"> device. </w:t>
      </w:r>
    </w:p>
    <w:p w:rsidR="0089050D" w:rsidRPr="0089050D" w:rsidRDefault="0089050D" w:rsidP="00BB3ADE">
      <w:r w:rsidRPr="0089050D">
        <w:t>The user can take a screenshot by clicking on the screenshot icon present on the lower side of the screen</w:t>
      </w:r>
    </w:p>
    <w:p w:rsidR="0089050D" w:rsidRPr="0089050D" w:rsidRDefault="0089050D" w:rsidP="00BB3ADE"/>
    <w:p w:rsidR="0089050D" w:rsidRPr="0089050D" w:rsidRDefault="0089050D" w:rsidP="00BB3ADE">
      <w:pPr>
        <w:pStyle w:val="Heading3"/>
      </w:pPr>
      <w:bookmarkStart w:id="10" w:name="_Toc417502655"/>
      <w:r w:rsidRPr="0089050D">
        <w:t>1.5.2 Live Feed - Video</w:t>
      </w:r>
      <w:bookmarkEnd w:id="10"/>
    </w:p>
    <w:p w:rsidR="0089050D" w:rsidRPr="0089050D" w:rsidRDefault="0089050D" w:rsidP="00BB3ADE">
      <w:r w:rsidRPr="0089050D">
        <w:t xml:space="preserve">Once you are live streaming from the </w:t>
      </w:r>
      <w:r w:rsidR="00BA33B7" w:rsidRPr="0089050D">
        <w:t>Fotoball</w:t>
      </w:r>
      <w:r w:rsidRPr="0089050D">
        <w:t xml:space="preserve"> device. </w:t>
      </w:r>
    </w:p>
    <w:p w:rsidR="0089050D" w:rsidRPr="0089050D" w:rsidRDefault="0089050D" w:rsidP="00BB3ADE">
      <w:r w:rsidRPr="0089050D">
        <w:t>The user can take a video by clicking on the video icon present on the lower side of the screen.</w:t>
      </w:r>
    </w:p>
    <w:p w:rsidR="0089050D" w:rsidRPr="0089050D" w:rsidRDefault="0089050D" w:rsidP="00BB3ADE">
      <w:r w:rsidRPr="0089050D">
        <w:t xml:space="preserve">The user will be able to record the live stream video from the </w:t>
      </w:r>
      <w:r w:rsidR="00BA33B7" w:rsidRPr="0089050D">
        <w:t>Fotoball</w:t>
      </w:r>
      <w:r w:rsidRPr="0089050D">
        <w:t xml:space="preserve"> device.</w:t>
      </w:r>
    </w:p>
    <w:p w:rsidR="0089050D" w:rsidRPr="0089050D" w:rsidRDefault="0089050D" w:rsidP="00BB3ADE"/>
    <w:p w:rsidR="0089050D" w:rsidRPr="0089050D" w:rsidRDefault="0089050D" w:rsidP="00BB3ADE">
      <w:pPr>
        <w:pStyle w:val="Heading2"/>
        <w:spacing w:after="120"/>
      </w:pPr>
      <w:bookmarkStart w:id="11" w:name="_Toc417502656"/>
      <w:r w:rsidRPr="0089050D">
        <w:t>1.</w:t>
      </w:r>
      <w:r w:rsidR="00D40FC2">
        <w:t>6</w:t>
      </w:r>
      <w:r w:rsidRPr="0089050D">
        <w:t xml:space="preserve"> Delete Selected</w:t>
      </w:r>
      <w:bookmarkEnd w:id="11"/>
    </w:p>
    <w:p w:rsidR="0089050D" w:rsidRPr="0089050D" w:rsidRDefault="0089050D" w:rsidP="0089050D">
      <w:pPr>
        <w:pStyle w:val="Heading1"/>
        <w:spacing w:after="40"/>
        <w:rPr>
          <w:b w:val="0"/>
        </w:rPr>
      </w:pPr>
    </w:p>
    <w:p w:rsidR="0089050D" w:rsidRPr="0089050D" w:rsidRDefault="0089050D" w:rsidP="00BB3ADE">
      <w:r w:rsidRPr="0089050D">
        <w:t xml:space="preserve">The user will be able to delete a registered </w:t>
      </w:r>
      <w:r w:rsidR="00BA33B7" w:rsidRPr="0089050D">
        <w:t>Fotoball</w:t>
      </w:r>
      <w:r w:rsidRPr="0089050D">
        <w:t xml:space="preserve"> by clicking on Delete selected on the Main Menu.</w:t>
      </w:r>
    </w:p>
    <w:p w:rsidR="0089050D" w:rsidRPr="0089050D" w:rsidRDefault="0089050D" w:rsidP="00BB3ADE"/>
    <w:p w:rsidR="0089050D" w:rsidRPr="0089050D" w:rsidRDefault="0089050D" w:rsidP="00BB3ADE">
      <w:pPr>
        <w:pStyle w:val="Heading1"/>
        <w:rPr>
          <w:b w:val="0"/>
        </w:rPr>
      </w:pPr>
      <w:r w:rsidRPr="0089050D">
        <w:rPr>
          <w:b w:val="0"/>
        </w:rPr>
        <w:t xml:space="preserve"> </w:t>
      </w:r>
      <w:bookmarkStart w:id="12" w:name="_Toc417502657"/>
      <w:r w:rsidRPr="0089050D">
        <w:rPr>
          <w:b w:val="0"/>
        </w:rPr>
        <w:t>2.0 Menus</w:t>
      </w:r>
      <w:bookmarkEnd w:id="12"/>
    </w:p>
    <w:p w:rsidR="0089050D" w:rsidRPr="0089050D" w:rsidRDefault="0089050D" w:rsidP="00BB3ADE">
      <w:r w:rsidRPr="0089050D">
        <w:t>Simple Menu's are used in the FH mobile App.</w:t>
      </w:r>
    </w:p>
    <w:p w:rsidR="0089050D" w:rsidRPr="0089050D" w:rsidRDefault="0089050D" w:rsidP="00BB3ADE"/>
    <w:p w:rsidR="0089050D" w:rsidRPr="0089050D" w:rsidRDefault="0089050D" w:rsidP="00BB3ADE">
      <w:pPr>
        <w:pStyle w:val="Heading2"/>
        <w:spacing w:after="120"/>
      </w:pPr>
      <w:bookmarkStart w:id="13" w:name="_Toc417502658"/>
      <w:r w:rsidRPr="0089050D">
        <w:t>2.1 Detailed Operating</w:t>
      </w:r>
      <w:bookmarkEnd w:id="13"/>
    </w:p>
    <w:p w:rsidR="0089050D" w:rsidRPr="0089050D" w:rsidRDefault="0089050D" w:rsidP="00BB3ADE">
      <w:pPr>
        <w:pStyle w:val="Heading3"/>
      </w:pPr>
      <w:bookmarkStart w:id="14" w:name="_Toc417502659"/>
      <w:r w:rsidRPr="0089050D">
        <w:t>2.1.</w:t>
      </w:r>
      <w:r w:rsidR="009254BF">
        <w:t>1</w:t>
      </w:r>
      <w:r w:rsidRPr="0089050D">
        <w:t xml:space="preserve"> Top Screen icons</w:t>
      </w:r>
      <w:bookmarkEnd w:id="14"/>
    </w:p>
    <w:p w:rsidR="0089050D" w:rsidRPr="0089050D" w:rsidRDefault="0089050D" w:rsidP="00BB3ADE">
      <w:r w:rsidRPr="0089050D">
        <w:t>The Top Screen doesn't have any icons except the title of the Application.</w:t>
      </w:r>
    </w:p>
    <w:p w:rsidR="0089050D" w:rsidRPr="0089050D" w:rsidRDefault="0089050D" w:rsidP="00BB3ADE"/>
    <w:p w:rsidR="0089050D" w:rsidRPr="0089050D" w:rsidRDefault="0089050D" w:rsidP="00BB3ADE">
      <w:pPr>
        <w:pStyle w:val="Heading3"/>
      </w:pPr>
      <w:bookmarkStart w:id="15" w:name="_Toc417502660"/>
      <w:r w:rsidRPr="0089050D">
        <w:t>2.1.</w:t>
      </w:r>
      <w:r w:rsidR="009254BF">
        <w:t>2</w:t>
      </w:r>
      <w:r w:rsidRPr="0089050D">
        <w:t xml:space="preserve"> Bottom Screen icons</w:t>
      </w:r>
      <w:bookmarkEnd w:id="15"/>
    </w:p>
    <w:p w:rsidR="0089050D" w:rsidRPr="0089050D" w:rsidRDefault="0089050D" w:rsidP="004466C7">
      <w:r w:rsidRPr="0089050D">
        <w:t xml:space="preserve">Manage Fotoballs -When the user clicks on this, he will be able to see the registered </w:t>
      </w:r>
      <w:r w:rsidR="00BA33B7" w:rsidRPr="0089050D">
        <w:t>Fotoball</w:t>
      </w:r>
      <w:r w:rsidRPr="0089050D">
        <w:t xml:space="preserve"> device. </w:t>
      </w:r>
    </w:p>
    <w:p w:rsidR="0089050D" w:rsidRPr="0089050D" w:rsidRDefault="0089050D" w:rsidP="004466C7">
      <w:r w:rsidRPr="0089050D">
        <w:t>Manage Videos - When the user clicks on this, User can access the videos saved in the gallery.</w:t>
      </w:r>
    </w:p>
    <w:p w:rsidR="0089050D" w:rsidRPr="0089050D" w:rsidRDefault="0089050D" w:rsidP="004466C7">
      <w:r w:rsidRPr="0089050D">
        <w:t xml:space="preserve">Settings - This will contain settings for the application and </w:t>
      </w:r>
      <w:r w:rsidR="00BA33B7" w:rsidRPr="0089050D">
        <w:t>Fotoball</w:t>
      </w:r>
      <w:r w:rsidRPr="0089050D">
        <w:t xml:space="preserve"> device</w:t>
      </w:r>
    </w:p>
    <w:p w:rsidR="0089050D" w:rsidRDefault="0089050D" w:rsidP="004466C7">
      <w:pPr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89050D">
        <w:t>Back - The icon will help to navigate to the previous menu.</w:t>
      </w:r>
    </w:p>
    <w:sectPr w:rsidR="0089050D" w:rsidSect="00037168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D2F" w:rsidRDefault="008A6D2F">
      <w:pPr>
        <w:spacing w:after="0" w:line="240" w:lineRule="auto"/>
      </w:pPr>
      <w:r>
        <w:separator/>
      </w:r>
    </w:p>
  </w:endnote>
  <w:endnote w:type="continuationSeparator" w:id="0">
    <w:p w:rsidR="008A6D2F" w:rsidRDefault="008A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E1" w:rsidRDefault="00542E34">
    <w:pPr>
      <w:pStyle w:val="Footer"/>
    </w:pPr>
    <w:r>
      <w:rPr>
        <w:noProof/>
        <w:lang w:eastAsia="zh-CN"/>
      </w:rPr>
      <w:pict>
        <v:rect id="Rectangle 22" o:spid="_x0000_s2054" style="position:absolute;margin-left:0;margin-top:0;width:41.85pt;height:9in;z-index:251664384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<v:textbox style="layout-flow:vertical;mso-layout-flow-alt:bottom-to-top" inset=",,8.64pt,10.8pt">
            <w:txbxContent>
              <w:p w:rsidR="008D7BE1" w:rsidRDefault="00542E34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9050D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 Mobile Application</w:t>
                    </w:r>
                  </w:sdtContent>
                </w:sdt>
                <w:r w:rsidR="004D5AB8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89050D">
                      <w:rPr>
                        <w:rFonts w:asciiTheme="majorHAnsi" w:eastAsiaTheme="majorEastAsia" w:hAnsiTheme="majorHAnsi" w:cstheme="majorBidi"/>
                        <w:sz w:val="20"/>
                      </w:rPr>
                      <w:t>4/23/2015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lang w:eastAsia="zh-CN"/>
      </w:rPr>
      <w:pict>
        <v:roundrect id="AutoShape 24" o:spid="_x0000_s2053" style="position:absolute;margin-left:0;margin-top:0;width:561.15pt;height:742.85pt;z-index:25166540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  <w:r>
      <w:rPr>
        <w:noProof/>
        <w:lang w:eastAsia="zh-CN"/>
      </w:rPr>
      <w:pict>
        <v:oval id="Oval 21" o:spid="_x0000_s2052" style="position:absolute;margin-left:0;margin-top:0;width:41pt;height:41pt;z-index:251663360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<v:textbox inset="0,0,0,0">
            <w:txbxContent>
              <w:p w:rsidR="008D7BE1" w:rsidRDefault="00542E3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542E34">
                  <w:fldChar w:fldCharType="begin"/>
                </w:r>
                <w:r w:rsidR="004D5AB8">
                  <w:instrText xml:space="preserve"> PAGE  \* Arabic  \* MERGEFORMAT </w:instrText>
                </w:r>
                <w:r w:rsidRPr="00542E34">
                  <w:fldChar w:fldCharType="separate"/>
                </w:r>
                <w:r w:rsidR="00BA33B7" w:rsidRPr="00BA33B7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E1" w:rsidRDefault="00542E34">
    <w:pPr>
      <w:rPr>
        <w:sz w:val="20"/>
      </w:rPr>
    </w:pPr>
    <w:r w:rsidRPr="00542E34">
      <w:rPr>
        <w:noProof/>
        <w:sz w:val="10"/>
        <w:szCs w:val="10"/>
        <w:lang w:eastAsia="zh-CN"/>
      </w:rPr>
      <w:pict>
        <v:rect id="Rectangle 24" o:spid="_x0000_s2051" style="position:absolute;margin-left:16.2pt;margin-top:0;width:46.85pt;height:9in;z-index:251661312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<v:textbox style="layout-flow:vertical;mso-layout-flow-alt:bottom-to-top" inset=",,8.64pt,10.8pt">
            <w:txbxContent>
              <w:p w:rsidR="008D7BE1" w:rsidRDefault="00542E34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6238437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9050D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 Mobile Application</w:t>
                    </w:r>
                  </w:sdtContent>
                </w:sdt>
                <w:r w:rsidR="004D5AB8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62384371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89050D">
                      <w:rPr>
                        <w:rFonts w:asciiTheme="majorHAnsi" w:eastAsiaTheme="majorEastAsia" w:hAnsiTheme="majorHAnsi" w:cstheme="majorBidi"/>
                        <w:sz w:val="20"/>
                      </w:rPr>
                      <w:t>4/23/2015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  <w:lang w:eastAsia="zh-CN"/>
      </w:rPr>
      <w:pict>
        <v:roundrect id="AutoShape 21" o:spid="_x0000_s2050" style="position:absolute;margin-left:0;margin-top:0;width:561.15pt;height:742.85pt;z-index:25166028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<w10:wrap anchorx="page" anchory="page"/>
        </v:roundrect>
      </w:pict>
    </w:r>
    <w:r>
      <w:rPr>
        <w:noProof/>
        <w:sz w:val="20"/>
        <w:lang w:eastAsia="zh-CN"/>
      </w:rPr>
      <w:pict>
        <v:oval id="Oval 18" o:spid="_x0000_s2049" style="position:absolute;margin-left:-7.2pt;margin-top:0;width:41pt;height:41pt;z-index:251659264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<v:textbox inset="0,0,0,0">
            <w:txbxContent>
              <w:p w:rsidR="008D7BE1" w:rsidRDefault="00542E3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542E34">
                  <w:fldChar w:fldCharType="begin"/>
                </w:r>
                <w:r w:rsidR="004D5AB8">
                  <w:instrText xml:space="preserve"> PAGE  \* Arabic  \* MERGEFORMAT </w:instrText>
                </w:r>
                <w:r w:rsidRPr="00542E34">
                  <w:fldChar w:fldCharType="separate"/>
                </w:r>
                <w:r w:rsidR="00BA33B7" w:rsidRPr="00BA33B7">
                  <w:rPr>
                    <w:noProof/>
                    <w:color w:val="FFFFFF" w:themeColor="background1"/>
                    <w:sz w:val="40"/>
                    <w:szCs w:val="40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8D7BE1" w:rsidRDefault="008D7BE1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D2F" w:rsidRDefault="008A6D2F">
      <w:pPr>
        <w:spacing w:after="0" w:line="240" w:lineRule="auto"/>
      </w:pPr>
      <w:r>
        <w:separator/>
      </w:r>
    </w:p>
  </w:footnote>
  <w:footnote w:type="continuationSeparator" w:id="0">
    <w:p w:rsidR="008A6D2F" w:rsidRDefault="008A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DB56F7"/>
    <w:multiLevelType w:val="hybridMultilevel"/>
    <w:tmpl w:val="311ECE5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FD7FD0"/>
    <w:multiLevelType w:val="hybridMultilevel"/>
    <w:tmpl w:val="6B6ECB30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443CF"/>
    <w:multiLevelType w:val="hybridMultilevel"/>
    <w:tmpl w:val="534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721113"/>
    <w:multiLevelType w:val="hybridMultilevel"/>
    <w:tmpl w:val="C6D68D80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FFDC262E">
      <w:numFmt w:val="bullet"/>
      <w:lvlText w:val="-"/>
      <w:lvlJc w:val="left"/>
      <w:pPr>
        <w:ind w:left="1800" w:hanging="360"/>
      </w:pPr>
      <w:rPr>
        <w:rFonts w:ascii="Perpetua" w:eastAsiaTheme="minorHAnsi" w:hAnsi="Perpet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D2368"/>
    <w:multiLevelType w:val="multilevel"/>
    <w:tmpl w:val="FF2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A16B01"/>
    <w:multiLevelType w:val="hybridMultilevel"/>
    <w:tmpl w:val="AD7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73576"/>
    <w:multiLevelType w:val="multilevel"/>
    <w:tmpl w:val="36CA6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91513E"/>
    <w:multiLevelType w:val="hybridMultilevel"/>
    <w:tmpl w:val="DA68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FB2A66"/>
    <w:multiLevelType w:val="hybridMultilevel"/>
    <w:tmpl w:val="A41C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74DC9"/>
    <w:multiLevelType w:val="multilevel"/>
    <w:tmpl w:val="CBF29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BF04B6"/>
    <w:multiLevelType w:val="hybridMultilevel"/>
    <w:tmpl w:val="988E25B2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73B36"/>
    <w:multiLevelType w:val="multilevel"/>
    <w:tmpl w:val="7F5A1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314003"/>
    <w:multiLevelType w:val="hybridMultilevel"/>
    <w:tmpl w:val="DB746E74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A402E"/>
    <w:multiLevelType w:val="hybridMultilevel"/>
    <w:tmpl w:val="BB94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924C6"/>
    <w:multiLevelType w:val="hybridMultilevel"/>
    <w:tmpl w:val="7D12A0F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D01E2"/>
    <w:multiLevelType w:val="multilevel"/>
    <w:tmpl w:val="ED5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0"/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3"/>
  </w:num>
  <w:num w:numId="16">
    <w:abstractNumId w:val="10"/>
  </w:num>
  <w:num w:numId="17">
    <w:abstractNumId w:val="15"/>
  </w:num>
  <w:num w:numId="18">
    <w:abstractNumId w:val="8"/>
  </w:num>
  <w:num w:numId="19">
    <w:abstractNumId w:val="17"/>
  </w:num>
  <w:num w:numId="20">
    <w:abstractNumId w:val="6"/>
  </w:num>
  <w:num w:numId="21">
    <w:abstractNumId w:val="19"/>
  </w:num>
  <w:num w:numId="22">
    <w:abstractNumId w:val="9"/>
  </w:num>
  <w:num w:numId="23">
    <w:abstractNumId w:val="5"/>
  </w:num>
  <w:num w:numId="24">
    <w:abstractNumId w:val="7"/>
  </w:num>
  <w:num w:numId="25">
    <w:abstractNumId w:val="18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31BC3"/>
    <w:rsid w:val="00032B57"/>
    <w:rsid w:val="00037168"/>
    <w:rsid w:val="00122A1D"/>
    <w:rsid w:val="002F6ECF"/>
    <w:rsid w:val="003C2589"/>
    <w:rsid w:val="004466C7"/>
    <w:rsid w:val="0046130F"/>
    <w:rsid w:val="004D5AB8"/>
    <w:rsid w:val="00534157"/>
    <w:rsid w:val="00542E34"/>
    <w:rsid w:val="00545188"/>
    <w:rsid w:val="00595287"/>
    <w:rsid w:val="006E2330"/>
    <w:rsid w:val="006E4DAE"/>
    <w:rsid w:val="00717A4A"/>
    <w:rsid w:val="00735C48"/>
    <w:rsid w:val="007919C9"/>
    <w:rsid w:val="008768AC"/>
    <w:rsid w:val="0089050D"/>
    <w:rsid w:val="008A6D2F"/>
    <w:rsid w:val="008D7BE1"/>
    <w:rsid w:val="008E1269"/>
    <w:rsid w:val="009254BF"/>
    <w:rsid w:val="00940DB6"/>
    <w:rsid w:val="009A7612"/>
    <w:rsid w:val="009B2652"/>
    <w:rsid w:val="00A875A3"/>
    <w:rsid w:val="00AB4BCE"/>
    <w:rsid w:val="00AD6E3F"/>
    <w:rsid w:val="00AE4671"/>
    <w:rsid w:val="00BA33B7"/>
    <w:rsid w:val="00BA477E"/>
    <w:rsid w:val="00BB3ADE"/>
    <w:rsid w:val="00D40FC2"/>
    <w:rsid w:val="00E147D8"/>
    <w:rsid w:val="00F31BC3"/>
    <w:rsid w:val="00F7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68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ADE"/>
    <w:pPr>
      <w:spacing w:before="300" w:after="20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7168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B3ADE"/>
    <w:pPr>
      <w:spacing w:before="200" w:after="12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168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7168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7168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7168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7168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7168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168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3ADE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3716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7168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037168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168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037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168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37168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68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03716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037168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037168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037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168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37168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7168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37168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37168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37168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7168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037168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03716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037168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037168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037168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037168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037168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037168"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rsid w:val="000371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37168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037168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37168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037168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037168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037168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037168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03716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40FC2"/>
    <w:pPr>
      <w:tabs>
        <w:tab w:val="left" w:pos="180"/>
        <w:tab w:val="left" w:pos="630"/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716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3716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3716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3716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3716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3716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3716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uiPriority w:val="34"/>
    <w:qFormat/>
    <w:rsid w:val="00032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ipolett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34F0"/>
    <w:rsid w:val="002361F9"/>
    <w:rsid w:val="003F2AF7"/>
    <w:rsid w:val="00752684"/>
    <w:rsid w:val="007B7EA7"/>
    <w:rsid w:val="00816378"/>
    <w:rsid w:val="00A80F89"/>
    <w:rsid w:val="00BE34F0"/>
    <w:rsid w:val="00D5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B4"/>
  </w:style>
  <w:style w:type="paragraph" w:styleId="Heading1">
    <w:name w:val="heading 1"/>
    <w:basedOn w:val="Normal"/>
    <w:next w:val="Normal"/>
    <w:link w:val="Heading1Char"/>
    <w:uiPriority w:val="9"/>
    <w:qFormat/>
    <w:rsid w:val="00D576B4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76B4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76B4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3240F174843BCBA21AC89F30249F9">
    <w:name w:val="4DD3240F174843BCBA21AC89F30249F9"/>
    <w:rsid w:val="00D576B4"/>
  </w:style>
  <w:style w:type="paragraph" w:customStyle="1" w:styleId="43C610EC0EEE4B0BB549442BF878CC23">
    <w:name w:val="43C610EC0EEE4B0BB549442BF878CC23"/>
    <w:rsid w:val="00D576B4"/>
  </w:style>
  <w:style w:type="character" w:customStyle="1" w:styleId="Heading1Char">
    <w:name w:val="Heading 1 Char"/>
    <w:basedOn w:val="DefaultParagraphFont"/>
    <w:link w:val="Heading1"/>
    <w:uiPriority w:val="9"/>
    <w:rsid w:val="00D576B4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76B4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76B4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576B4"/>
    <w:rPr>
      <w:color w:val="808080"/>
    </w:rPr>
  </w:style>
  <w:style w:type="paragraph" w:customStyle="1" w:styleId="4D454FD4417C4A5382688B3F443F2383">
    <w:name w:val="4D454FD4417C4A5382688B3F443F2383"/>
    <w:rsid w:val="00D576B4"/>
  </w:style>
  <w:style w:type="paragraph" w:customStyle="1" w:styleId="4F6F1653318045058FA16AE212521B82">
    <w:name w:val="4F6F1653318045058FA16AE212521B82"/>
    <w:rsid w:val="00D576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5666DE8-A9F0-42B6-9B0C-95E961B7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22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Fotoball</vt:lpstr>
    </vt:vector>
  </TitlesOfParts>
  <Company>Hewlett-Packard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Fotoball Mobile Application</dc:title>
  <dc:subject>User Manual</dc:subject>
  <dc:creator>David Cipoletta, AbrAhAm Herrera, Adam Jilling, Rick Rejeleene</dc:creator>
  <cp:lastModifiedBy>AbrAxAs</cp:lastModifiedBy>
  <cp:revision>5</cp:revision>
  <dcterms:created xsi:type="dcterms:W3CDTF">2015-04-22T17:30:00Z</dcterms:created>
  <dcterms:modified xsi:type="dcterms:W3CDTF">2015-04-25T13:57:00Z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