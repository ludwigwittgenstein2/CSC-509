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E1" w:rsidRDefault="00040992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84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20AAF3D" wp14:editId="0EF180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6130" cy="9432290"/>
                    <wp:effectExtent l="0" t="0" r="12065" b="1270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6130" cy="943229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Shape 622" o:spid="_x0000_s1026" style="position:absolute;margin-left:0;margin-top:0;width:561.9pt;height:742.7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STugIAAL0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84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93FD80" wp14:editId="277116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6402705"/>
                    <wp:effectExtent l="0" t="0" r="0" b="0"/>
                    <wp:wrapNone/>
                    <wp:docPr id="2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64027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9"/>
                                </w:tblGrid>
                                <w:tr w:rsidR="00E1008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10088" w:rsidRDefault="00E1008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1008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10088" w:rsidRDefault="00040992" w:rsidP="00F31BC3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677320269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E1008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Fotoball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1008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10088" w:rsidRDefault="00E1008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1008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10088" w:rsidRDefault="00040992" w:rsidP="00D778C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97536908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A5DDD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CSC509: </w:t>
                                          </w:r>
                                          <w:r w:rsidR="00D778C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Class</w:t>
                                          </w:r>
                                          <w:r w:rsidR="000A5DDD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D778C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Model</w:t>
                                          </w:r>
                                          <w:r w:rsidR="00A2053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/>
                              <w:p w:rsidR="004530AA" w:rsidRDefault="004530AA" w:rsidP="00F61E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2pt;height:504.15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9"/>
                          </w:tblGrid>
                          <w:tr w:rsidR="00E1008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10088" w:rsidRDefault="00E1008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1008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10088" w:rsidRDefault="00040992" w:rsidP="00F31BC3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67732026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1008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Fotoball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E1008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10088" w:rsidRDefault="00E1008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1008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10088" w:rsidRDefault="00040992" w:rsidP="00D778C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97536908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5DDD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CSC509: </w:t>
                                    </w:r>
                                    <w:r w:rsidR="00D778C1">
                                      <w:rPr>
                                        <w:sz w:val="36"/>
                                        <w:szCs w:val="36"/>
                                      </w:rPr>
                                      <w:t>Class</w:t>
                                    </w:r>
                                    <w:r w:rsidR="000A5DDD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778C1">
                                      <w:rPr>
                                        <w:sz w:val="36"/>
                                        <w:szCs w:val="36"/>
                                      </w:rPr>
                                      <w:t>Model</w:t>
                                    </w:r>
                                    <w:r w:rsidR="00A2053C">
                                      <w:rPr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/>
                        <w:p w:rsidR="004530AA" w:rsidRDefault="004530AA" w:rsidP="00F61E6E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84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61D09BA4" wp14:editId="1AEFBE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2051050"/>
                    <wp:effectExtent l="0" t="0" r="0" b="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20510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10088" w:rsidRDefault="00E10088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10088" w:rsidRDefault="00040992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37084299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778C1">
                                      <w:t>March 26, 2015</w:t>
                                    </w:r>
                                  </w:sdtContent>
                                </w:sdt>
                              </w:p>
                              <w:p w:rsidR="00E10088" w:rsidRDefault="00E10088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id w:val="-2687815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David </w:t>
                                    </w:r>
                                    <w:proofErr w:type="spellStart"/>
                                    <w:r>
                                      <w:t>Cipoletta</w:t>
                                    </w:r>
                                    <w:proofErr w:type="spellEnd"/>
                                    <w:r>
                                      <w:t xml:space="preserve">, AbrAhAm Herrera, Adam </w:t>
                                    </w:r>
                                    <w:proofErr w:type="spellStart"/>
                                    <w:r>
                                      <w:t>Jilling</w:t>
                                    </w:r>
                                    <w:proofErr w:type="spellEnd"/>
                                    <w:r>
                                      <w:t xml:space="preserve">, Rick </w:t>
                                    </w:r>
                                    <w:proofErr w:type="spellStart"/>
                                    <w:r>
                                      <w:t>Rejeleene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10088" w:rsidRDefault="00E10088" w:rsidP="00AD6E3F">
                                <w:pPr>
                                  <w:jc w:val="right"/>
                                </w:pPr>
                              </w:p>
                              <w:p w:rsidR="00E10088" w:rsidRDefault="00E10088" w:rsidP="00AD6E3F">
                                <w:pPr>
                                  <w:jc w:val="right"/>
                                </w:pPr>
                              </w:p>
                              <w:p w:rsidR="00E10088" w:rsidRDefault="00E10088" w:rsidP="00AD6E3F">
                                <w:pPr>
                                  <w:jc w:val="right"/>
                                </w:pPr>
                                <w:r>
                                  <w:t>Rev 1.0</w:t>
                                </w:r>
                              </w:p>
                              <w:p w:rsidR="00E10088" w:rsidRDefault="00E10088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161.5pt;z-index:25167769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" o:allowincell="f" filled="f" stroked="f" strokeweight=".25pt">
                    <v:textbox style="mso-fit-shape-to-text:t" inset=",18pt,,18pt">
                      <w:txbxContent>
                        <w:p w:rsidR="00E10088" w:rsidRDefault="00E10088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10088" w:rsidRDefault="00A146A6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37084299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78C1">
                                <w:t>March 26, 2015</w:t>
                              </w:r>
                            </w:sdtContent>
                          </w:sdt>
                        </w:p>
                        <w:p w:rsidR="00E10088" w:rsidRDefault="00E10088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id w:val="-2687815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David </w:t>
                              </w:r>
                              <w:proofErr w:type="spellStart"/>
                              <w:r>
                                <w:t>Cipoletta</w:t>
                              </w:r>
                              <w:proofErr w:type="spellEnd"/>
                              <w:r>
                                <w:t xml:space="preserve">, AbrAhAm Herrera, Adam </w:t>
                              </w:r>
                              <w:proofErr w:type="spellStart"/>
                              <w:r>
                                <w:t>Jilling</w:t>
                              </w:r>
                              <w:proofErr w:type="spellEnd"/>
                              <w:r>
                                <w:t xml:space="preserve">, Rick </w:t>
                              </w:r>
                              <w:proofErr w:type="spellStart"/>
                              <w:r>
                                <w:t>Rejeleene</w:t>
                              </w:r>
                              <w:proofErr w:type="spellEnd"/>
                            </w:sdtContent>
                          </w:sdt>
                        </w:p>
                        <w:p w:rsidR="00E10088" w:rsidRDefault="00E10088" w:rsidP="00AD6E3F">
                          <w:pPr>
                            <w:jc w:val="right"/>
                          </w:pPr>
                        </w:p>
                        <w:p w:rsidR="00E10088" w:rsidRDefault="00E10088" w:rsidP="00AD6E3F">
                          <w:pPr>
                            <w:jc w:val="right"/>
                          </w:pPr>
                        </w:p>
                        <w:p w:rsidR="00E10088" w:rsidRDefault="00E10088" w:rsidP="00AD6E3F">
                          <w:pPr>
                            <w:jc w:val="right"/>
                          </w:pPr>
                          <w:r>
                            <w:t>Rev 1.0</w:t>
                          </w:r>
                        </w:p>
                        <w:p w:rsidR="00E10088" w:rsidRDefault="00E10088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D5AB8">
            <w:br w:type="page"/>
          </w:r>
          <w:bookmarkStart w:id="0" w:name="_GoBack"/>
          <w:bookmarkEnd w:id="0"/>
        </w:sdtContent>
      </w:sdt>
    </w:p>
    <w:p w:rsidR="008D7BE1" w:rsidRDefault="00040992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F31BC3">
            <w:rPr>
              <w:smallCaps w:val="0"/>
            </w:rPr>
            <w:t>Fotoball</w:t>
          </w:r>
          <w:proofErr w:type="spellEnd"/>
        </w:sdtContent>
      </w:sdt>
    </w:p>
    <w:p w:rsidR="008D7BE1" w:rsidRDefault="00040992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2053C">
            <w:t>CSC509: Class Models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130247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BC3" w:rsidRDefault="00F31BC3">
          <w:pPr>
            <w:pStyle w:val="TOCHeading"/>
          </w:pPr>
          <w:r>
            <w:t>Contents</w:t>
          </w:r>
        </w:p>
        <w:p w:rsidR="00F16CEF" w:rsidRDefault="001C634E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rPr>
              <w:color w:val="9B2D1F" w:themeColor="accent2"/>
            </w:rPr>
            <w:fldChar w:fldCharType="begin"/>
          </w:r>
          <w:r w:rsidR="00F31BC3">
            <w:instrText xml:space="preserve"> TOC \o "1-3" \h \z \u </w:instrText>
          </w:r>
          <w:r>
            <w:rPr>
              <w:color w:val="9B2D1F" w:themeColor="accent2"/>
            </w:rPr>
            <w:fldChar w:fldCharType="separate"/>
          </w:r>
          <w:r w:rsidR="002F206B" w:rsidRPr="002F206B">
            <w:t>Main Class Description</w:t>
          </w:r>
          <w:r w:rsidR="00F16CEF">
            <w:tab/>
          </w:r>
          <w:r w:rsidR="00845797">
            <w:t>2</w:t>
          </w:r>
        </w:p>
        <w:p w:rsidR="00F16CEF" w:rsidRDefault="0003403E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 w:rsidRPr="0003403E">
            <w:t>AddNew Class Description</w:t>
          </w:r>
          <w:r w:rsidR="00F16CEF">
            <w:tab/>
          </w:r>
          <w:r>
            <w:t>4</w:t>
          </w:r>
        </w:p>
        <w:p w:rsidR="00F16CEF" w:rsidRDefault="00F11C7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 w:rsidRPr="00F11C72">
            <w:t>LiveFeed Class Description</w:t>
          </w:r>
          <w:r w:rsidR="00F16CEF">
            <w:tab/>
          </w:r>
          <w:r>
            <w:t>5</w:t>
          </w:r>
        </w:p>
        <w:p w:rsidR="00F16CEF" w:rsidRDefault="00F11C7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 w:rsidRPr="00F11C72">
            <w:t>About Class Description</w:t>
          </w:r>
          <w:r w:rsidR="00F16CEF">
            <w:tab/>
          </w:r>
          <w:r w:rsidR="00845797">
            <w:t>6</w:t>
          </w:r>
        </w:p>
        <w:p w:rsidR="00F31BC3" w:rsidRDefault="001C634E" w:rsidP="00F31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6E2330" w:rsidRPr="006E2330">
            <w:rPr>
              <w:rFonts w:ascii="Arial" w:hAnsi="Arial" w:cs="Arial"/>
              <w:color w:val="000000"/>
              <w:sz w:val="23"/>
              <w:szCs w:val="23"/>
            </w:rPr>
            <w:t xml:space="preserve"> </w:t>
          </w:r>
        </w:p>
      </w:sdtContent>
    </w:sdt>
    <w:p w:rsidR="00F31BC3" w:rsidRPr="00F31BC3" w:rsidRDefault="00F31BC3" w:rsidP="00F31BC3">
      <w:r>
        <w:br w:type="page"/>
      </w:r>
    </w:p>
    <w:p w:rsidR="008E1269" w:rsidRPr="008E1269" w:rsidRDefault="002F206B" w:rsidP="008E1269">
      <w:r w:rsidRPr="002F206B">
        <w:rPr>
          <w:rFonts w:asciiTheme="majorHAnsi" w:hAnsiTheme="majorHAnsi"/>
          <w:b/>
          <w:color w:val="D34817" w:themeColor="accent1"/>
          <w:spacing w:val="20"/>
          <w:sz w:val="32"/>
          <w:szCs w:val="24"/>
        </w:rPr>
        <w:lastRenderedPageBreak/>
        <w:t>Main Class Description</w:t>
      </w:r>
      <w:r w:rsidR="002E6EB9">
        <w:rPr>
          <w:rStyle w:val="FootnoteReference"/>
          <w:rFonts w:asciiTheme="majorHAnsi" w:hAnsiTheme="majorHAnsi"/>
          <w:b/>
          <w:color w:val="D34817" w:themeColor="accent1"/>
          <w:spacing w:val="20"/>
          <w:sz w:val="32"/>
          <w:szCs w:val="24"/>
        </w:rPr>
        <w:footnoteReference w:id="1"/>
      </w:r>
    </w:p>
    <w:tbl>
      <w:tblPr>
        <w:tblW w:w="8848" w:type="dxa"/>
        <w:tblInd w:w="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7"/>
        <w:gridCol w:w="4681"/>
      </w:tblGrid>
      <w:tr w:rsidR="002F206B" w:rsidTr="002F206B">
        <w:trPr>
          <w:trHeight w:val="289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nl-NL"/>
              </w:rPr>
              <w:t>Main</w:t>
            </w:r>
          </w:p>
        </w:tc>
      </w:tr>
      <w:tr w:rsidR="002F206B" w:rsidTr="002F206B">
        <w:trPr>
          <w:trHeight w:val="289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Base Class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t>&lt;none&gt;</w:t>
            </w:r>
          </w:p>
        </w:tc>
      </w:tr>
      <w:tr w:rsidR="002F206B" w:rsidTr="002F206B">
        <w:trPr>
          <w:trHeight w:val="735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 xml:space="preserve">Display the list of synced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streams and provide the option to select a ball or load a new streams </w:t>
            </w:r>
          </w:p>
        </w:tc>
      </w:tr>
      <w:tr w:rsidR="002F206B" w:rsidTr="002F206B">
        <w:trPr>
          <w:trHeight w:val="289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en-US"/>
              </w:rPr>
              <w:t>States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>Active, Inactive</w:t>
            </w:r>
          </w:p>
        </w:tc>
      </w:tr>
      <w:tr w:rsidR="002F206B" w:rsidTr="002F206B">
        <w:trPr>
          <w:trHeight w:val="495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proofErr w:type="spellStart"/>
            <w:r>
              <w:rPr>
                <w:b/>
                <w:bCs/>
                <w:lang w:val="es-ES_tradnl"/>
              </w:rPr>
              <w:t>Constructors</w:t>
            </w:r>
            <w:proofErr w:type="spellEnd"/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Pr="00487B8E" w:rsidRDefault="002F206B" w:rsidP="00714626">
            <w:pPr>
              <w:pStyle w:val="TableStyle2"/>
              <w:rPr>
                <w:lang w:val="en-US"/>
              </w:rPr>
            </w:pPr>
            <w:r w:rsidRPr="00487B8E">
              <w:rPr>
                <w:lang w:val="en-US"/>
              </w:rPr>
              <w:t>Default: empty list</w:t>
            </w:r>
          </w:p>
          <w:p w:rsidR="002F206B" w:rsidRDefault="002F206B" w:rsidP="00714626">
            <w:pPr>
              <w:pStyle w:val="TableStyle2"/>
            </w:pPr>
            <w:proofErr w:type="spellStart"/>
            <w:r w:rsidRPr="00487B8E">
              <w:rPr>
                <w:lang w:val="en-US"/>
              </w:rPr>
              <w:t>Fotoball</w:t>
            </w:r>
            <w:proofErr w:type="spellEnd"/>
            <w:r w:rsidRPr="00487B8E">
              <w:rPr>
                <w:lang w:val="en-US"/>
              </w:rPr>
              <w:t xml:space="preserve"> array: load existing </w:t>
            </w:r>
            <w:proofErr w:type="spellStart"/>
            <w:r w:rsidRPr="00487B8E">
              <w:rPr>
                <w:lang w:val="en-US"/>
              </w:rPr>
              <w:t>Fotoballs</w:t>
            </w:r>
            <w:proofErr w:type="spellEnd"/>
          </w:p>
        </w:tc>
      </w:tr>
      <w:tr w:rsidR="002F206B" w:rsidTr="002F206B">
        <w:trPr>
          <w:trHeight w:val="485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it-IT"/>
              </w:rPr>
              <w:t>Mutators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t>activateBall()</w:t>
            </w:r>
          </w:p>
          <w:p w:rsidR="002F206B" w:rsidRDefault="002F206B" w:rsidP="00714626">
            <w:pPr>
              <w:pStyle w:val="TableStyle2"/>
            </w:pPr>
            <w:r>
              <w:t>addBall()</w:t>
            </w:r>
          </w:p>
        </w:tc>
      </w:tr>
      <w:tr w:rsidR="002F206B" w:rsidTr="002F206B">
        <w:trPr>
          <w:trHeight w:val="495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it-IT"/>
              </w:rPr>
              <w:t>Accessors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t>getBalls()</w:t>
            </w:r>
          </w:p>
        </w:tc>
      </w:tr>
      <w:tr w:rsidR="002F206B" w:rsidTr="002F206B">
        <w:trPr>
          <w:trHeight w:val="289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nl-NL"/>
              </w:rPr>
              <w:t>Fields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nl-NL"/>
              </w:rPr>
              <w:t>Fotoballs[]</w:t>
            </w:r>
          </w:p>
        </w:tc>
      </w:tr>
    </w:tbl>
    <w:p w:rsidR="002F206B" w:rsidRDefault="002F206B" w:rsidP="002F206B">
      <w:pPr>
        <w:pStyle w:val="BodyA"/>
      </w:pPr>
    </w:p>
    <w:p w:rsidR="002F206B" w:rsidRPr="002E6EB9" w:rsidRDefault="002F206B" w:rsidP="002F206B">
      <w:pPr>
        <w:pStyle w:val="BodyA"/>
        <w:rPr>
          <w:sz w:val="16"/>
          <w:szCs w:val="16"/>
        </w:rPr>
      </w:pPr>
    </w:p>
    <w:p w:rsidR="002F206B" w:rsidRDefault="002F206B" w:rsidP="002F206B">
      <w:pPr>
        <w:pStyle w:val="BodyA"/>
        <w:ind w:firstLine="540"/>
        <w:rPr>
          <w:b/>
          <w:bCs/>
        </w:rPr>
      </w:pPr>
      <w:proofErr w:type="spellStart"/>
      <w:proofErr w:type="gramStart"/>
      <w:r>
        <w:rPr>
          <w:b/>
          <w:bCs/>
        </w:rPr>
        <w:t>activateBall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 Description</w:t>
      </w:r>
    </w:p>
    <w:p w:rsidR="002F206B" w:rsidRDefault="002F206B" w:rsidP="002F206B">
      <w:pPr>
        <w:pStyle w:val="BodyA"/>
      </w:pPr>
    </w:p>
    <w:tbl>
      <w:tblPr>
        <w:tblW w:w="8843" w:type="dxa"/>
        <w:tblInd w:w="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4"/>
        <w:gridCol w:w="4679"/>
      </w:tblGrid>
      <w:tr w:rsidR="002F206B" w:rsidTr="002F206B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t>private void activateBall(Object)</w:t>
            </w:r>
          </w:p>
        </w:tc>
      </w:tr>
      <w:tr w:rsidR="002F206B" w:rsidTr="002F206B">
        <w:trPr>
          <w:trHeight w:val="48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 xml:space="preserve">Connects to a given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stream</w:t>
            </w:r>
          </w:p>
        </w:tc>
      </w:tr>
      <w:tr w:rsidR="002F206B" w:rsidTr="002F206B">
        <w:trPr>
          <w:trHeight w:val="372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</w:tr>
      <w:tr w:rsidR="002F206B" w:rsidTr="002F206B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2F206B" w:rsidTr="002F206B">
        <w:trPr>
          <w:trHeight w:val="24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>Will throw an exception if unsuccessful</w:t>
            </w:r>
          </w:p>
        </w:tc>
      </w:tr>
    </w:tbl>
    <w:p w:rsidR="002F206B" w:rsidRDefault="002F206B" w:rsidP="002F206B">
      <w:pPr>
        <w:pStyle w:val="BodyA"/>
        <w:rPr>
          <w:b/>
          <w:bCs/>
        </w:rPr>
      </w:pPr>
    </w:p>
    <w:p w:rsidR="002F206B" w:rsidRDefault="002F206B" w:rsidP="002F206B">
      <w:pPr>
        <w:pStyle w:val="BodyA"/>
        <w:rPr>
          <w:b/>
          <w:bCs/>
        </w:rPr>
      </w:pPr>
    </w:p>
    <w:p w:rsidR="002F206B" w:rsidRDefault="002F206B" w:rsidP="002F206B">
      <w:pPr>
        <w:pStyle w:val="BodyA"/>
        <w:tabs>
          <w:tab w:val="left" w:pos="540"/>
        </w:tabs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addBall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 Description</w:t>
      </w:r>
    </w:p>
    <w:p w:rsidR="002F206B" w:rsidRDefault="002F206B" w:rsidP="002F206B">
      <w:pPr>
        <w:pStyle w:val="BodyA"/>
        <w:rPr>
          <w:b/>
          <w:bCs/>
        </w:rPr>
      </w:pPr>
    </w:p>
    <w:tbl>
      <w:tblPr>
        <w:tblW w:w="8843" w:type="dxa"/>
        <w:tblInd w:w="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4"/>
        <w:gridCol w:w="4679"/>
      </w:tblGrid>
      <w:tr w:rsidR="002F206B" w:rsidTr="002F206B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t>private void addBall()</w:t>
            </w:r>
          </w:p>
        </w:tc>
      </w:tr>
      <w:tr w:rsidR="002F206B" w:rsidTr="002F206B">
        <w:trPr>
          <w:trHeight w:val="48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 xml:space="preserve">Connects to the </w:t>
            </w:r>
            <w:proofErr w:type="spellStart"/>
            <w:r>
              <w:rPr>
                <w:lang w:val="en-US"/>
              </w:rPr>
              <w:t>AddNew</w:t>
            </w:r>
            <w:proofErr w:type="spellEnd"/>
            <w:r>
              <w:rPr>
                <w:lang w:val="en-US"/>
              </w:rPr>
              <w:t xml:space="preserve"> view</w:t>
            </w:r>
          </w:p>
        </w:tc>
      </w:tr>
      <w:tr w:rsidR="002F206B" w:rsidTr="002F206B">
        <w:trPr>
          <w:trHeight w:val="372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2F206B" w:rsidTr="002F206B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2F206B" w:rsidTr="002F206B">
        <w:trPr>
          <w:trHeight w:val="24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06B" w:rsidRDefault="002F206B" w:rsidP="00714626">
            <w:pPr>
              <w:pStyle w:val="TableStyle2"/>
            </w:pPr>
            <w:r>
              <w:rPr>
                <w:lang w:val="en-US"/>
              </w:rPr>
              <w:t xml:space="preserve">This method will link to the </w:t>
            </w:r>
            <w:proofErr w:type="spellStart"/>
            <w:r>
              <w:rPr>
                <w:lang w:val="en-US"/>
              </w:rPr>
              <w:t>AddNew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</w:tr>
    </w:tbl>
    <w:p w:rsidR="00EF5035" w:rsidRDefault="009B2652" w:rsidP="00EF5035">
      <w:pPr>
        <w:pStyle w:val="BodyA"/>
        <w:tabs>
          <w:tab w:val="left" w:pos="540"/>
        </w:tabs>
        <w:ind w:firstLine="540"/>
        <w:rPr>
          <w:b/>
          <w:bCs/>
        </w:rPr>
      </w:pPr>
      <w:r>
        <w:br w:type="page"/>
      </w:r>
      <w:proofErr w:type="spellStart"/>
      <w:proofErr w:type="gramStart"/>
      <w:r w:rsidR="00EF5035">
        <w:rPr>
          <w:b/>
          <w:bCs/>
        </w:rPr>
        <w:lastRenderedPageBreak/>
        <w:t>getBalls</w:t>
      </w:r>
      <w:proofErr w:type="spellEnd"/>
      <w:r w:rsidR="00EF5035">
        <w:rPr>
          <w:b/>
          <w:bCs/>
        </w:rPr>
        <w:t>(</w:t>
      </w:r>
      <w:proofErr w:type="gramEnd"/>
      <w:r w:rsidR="00EF5035">
        <w:rPr>
          <w:b/>
          <w:bCs/>
        </w:rPr>
        <w:t>) Method Description</w:t>
      </w:r>
    </w:p>
    <w:p w:rsidR="00EF5035" w:rsidRDefault="00EF5035" w:rsidP="00EF5035">
      <w:pPr>
        <w:pStyle w:val="BodyA"/>
      </w:pPr>
    </w:p>
    <w:tbl>
      <w:tblPr>
        <w:tblW w:w="8843" w:type="dxa"/>
        <w:tblInd w:w="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4"/>
        <w:gridCol w:w="4679"/>
      </w:tblGrid>
      <w:tr w:rsidR="00EF5035" w:rsidTr="00EF5035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t>private Object[] getBalls()</w:t>
            </w:r>
          </w:p>
        </w:tc>
      </w:tr>
      <w:tr w:rsidR="00EF5035" w:rsidTr="00EF5035">
        <w:trPr>
          <w:trHeight w:val="48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lang w:val="en-US"/>
              </w:rPr>
              <w:t xml:space="preserve">Queries the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database and displays the list of synced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streams (if any)</w:t>
            </w:r>
          </w:p>
        </w:tc>
      </w:tr>
      <w:tr w:rsidR="00EF5035" w:rsidTr="00EF5035">
        <w:trPr>
          <w:trHeight w:val="372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EF5035" w:rsidTr="00EF5035">
        <w:trPr>
          <w:trHeight w:val="289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lang w:val="en-US"/>
              </w:rPr>
              <w:t>array of Football objects</w:t>
            </w:r>
          </w:p>
        </w:tc>
      </w:tr>
      <w:tr w:rsidR="00EF5035" w:rsidTr="00EF5035">
        <w:trPr>
          <w:trHeight w:val="245"/>
        </w:trPr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035" w:rsidRDefault="00EF5035" w:rsidP="00714626">
            <w:pPr>
              <w:pStyle w:val="TableStyle2"/>
            </w:pPr>
            <w:r>
              <w:rPr>
                <w:lang w:val="en-US"/>
              </w:rPr>
              <w:t xml:space="preserve">Will display a message if no </w:t>
            </w:r>
            <w:proofErr w:type="spellStart"/>
            <w:r>
              <w:rPr>
                <w:lang w:val="en-US"/>
              </w:rPr>
              <w:t>Fotoballs</w:t>
            </w:r>
            <w:proofErr w:type="spellEnd"/>
            <w:r>
              <w:rPr>
                <w:lang w:val="en-US"/>
              </w:rPr>
              <w:t xml:space="preserve"> are found</w:t>
            </w:r>
          </w:p>
        </w:tc>
      </w:tr>
    </w:tbl>
    <w:p w:rsidR="00EF5035" w:rsidRDefault="00EF5035" w:rsidP="00EF5035">
      <w:pPr>
        <w:pStyle w:val="BodyA"/>
      </w:pPr>
    </w:p>
    <w:p w:rsidR="00EF5035" w:rsidRDefault="00EF5035" w:rsidP="00EF5035">
      <w:pPr>
        <w:pStyle w:val="BodyA"/>
      </w:pPr>
    </w:p>
    <w:p w:rsidR="00EF5035" w:rsidRDefault="00EF5035">
      <w:pPr>
        <w:spacing w:after="200"/>
      </w:pPr>
      <w:r>
        <w:br w:type="page"/>
      </w:r>
    </w:p>
    <w:p w:rsidR="00414EBA" w:rsidRPr="007639AD" w:rsidRDefault="0003403E" w:rsidP="007639AD">
      <w:pPr>
        <w:pStyle w:val="Heading3"/>
        <w:rPr>
          <w:sz w:val="32"/>
        </w:rPr>
      </w:pPr>
      <w:proofErr w:type="spellStart"/>
      <w:r w:rsidRPr="0003403E">
        <w:rPr>
          <w:sz w:val="32"/>
        </w:rPr>
        <w:lastRenderedPageBreak/>
        <w:t>AddNew</w:t>
      </w:r>
      <w:proofErr w:type="spellEnd"/>
      <w:r w:rsidRPr="0003403E">
        <w:rPr>
          <w:sz w:val="32"/>
        </w:rPr>
        <w:t xml:space="preserve"> Class Description</w:t>
      </w:r>
      <w:r w:rsidR="002E6EB9">
        <w:rPr>
          <w:rStyle w:val="FootnoteReference"/>
          <w:sz w:val="32"/>
        </w:rPr>
        <w:footnoteReference w:id="2"/>
      </w:r>
    </w:p>
    <w:p w:rsidR="008B5F5A" w:rsidRDefault="008B5F5A" w:rsidP="00F1126C"/>
    <w:tbl>
      <w:tblPr>
        <w:tblW w:w="8758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681"/>
      </w:tblGrid>
      <w:tr w:rsidR="0003403E" w:rsidTr="0003403E">
        <w:trPr>
          <w:trHeight w:val="289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nl-NL"/>
              </w:rPr>
              <w:t>AddNew</w:t>
            </w:r>
          </w:p>
        </w:tc>
      </w:tr>
      <w:tr w:rsidR="0003403E" w:rsidTr="0003403E">
        <w:trPr>
          <w:trHeight w:val="289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Base Class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t>&lt;none&gt;</w:t>
            </w:r>
          </w:p>
        </w:tc>
      </w:tr>
      <w:tr w:rsidR="0003403E" w:rsidTr="0003403E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56373C">
            <w:pPr>
              <w:pStyle w:val="TableStyle2"/>
            </w:pPr>
            <w:r>
              <w:rPr>
                <w:lang w:val="en-US"/>
              </w:rPr>
              <w:t xml:space="preserve">Provides an interface to connect a new </w:t>
            </w:r>
            <w:proofErr w:type="spellStart"/>
            <w:r>
              <w:rPr>
                <w:lang w:val="en-US"/>
              </w:rPr>
              <w:t>Fo</w:t>
            </w:r>
            <w:r w:rsidR="0056373C">
              <w:rPr>
                <w:lang w:val="en-US"/>
              </w:rPr>
              <w:t>t</w:t>
            </w:r>
            <w:r>
              <w:rPr>
                <w:lang w:val="en-US"/>
              </w:rPr>
              <w:t>oball</w:t>
            </w:r>
            <w:proofErr w:type="spellEnd"/>
          </w:p>
        </w:tc>
      </w:tr>
      <w:tr w:rsidR="0003403E" w:rsidTr="0003403E">
        <w:trPr>
          <w:trHeight w:val="289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  <w:lang w:val="en-US"/>
              </w:rPr>
              <w:t>States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n-US"/>
              </w:rPr>
              <w:t>Active, Inactive</w:t>
            </w:r>
          </w:p>
        </w:tc>
      </w:tr>
      <w:tr w:rsidR="0003403E" w:rsidTr="0003403E">
        <w:trPr>
          <w:trHeight w:val="49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proofErr w:type="spellStart"/>
            <w:r>
              <w:rPr>
                <w:b/>
                <w:bCs/>
                <w:lang w:val="es-ES_tradnl"/>
              </w:rPr>
              <w:t>Constructors</w:t>
            </w:r>
            <w:proofErr w:type="spellEnd"/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s-ES_tradnl"/>
              </w:rPr>
              <w:t xml:space="preserve">Default </w:t>
            </w:r>
            <w:proofErr w:type="spellStart"/>
            <w:r>
              <w:rPr>
                <w:lang w:val="es-ES_tradnl"/>
              </w:rPr>
              <w:t>only</w:t>
            </w:r>
            <w:proofErr w:type="spellEnd"/>
          </w:p>
        </w:tc>
      </w:tr>
      <w:tr w:rsidR="0003403E" w:rsidTr="0003403E">
        <w:trPr>
          <w:trHeight w:val="289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  <w:lang w:val="it-IT"/>
              </w:rPr>
              <w:t>Mutators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t>syncBall()</w:t>
            </w:r>
          </w:p>
        </w:tc>
      </w:tr>
      <w:tr w:rsidR="0003403E" w:rsidTr="0003403E">
        <w:trPr>
          <w:trHeight w:val="72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  <w:lang w:val="it-IT"/>
              </w:rPr>
              <w:t>Accessors*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t>getName()</w:t>
            </w:r>
          </w:p>
          <w:p w:rsidR="0003403E" w:rsidRDefault="0003403E" w:rsidP="00714626">
            <w:pPr>
              <w:pStyle w:val="TableStyle2"/>
            </w:pPr>
            <w:r>
              <w:t>getIP()</w:t>
            </w:r>
          </w:p>
          <w:p w:rsidR="0003403E" w:rsidRDefault="0003403E" w:rsidP="00714626">
            <w:pPr>
              <w:pStyle w:val="TableStyle2"/>
            </w:pPr>
            <w:r>
              <w:t>getPort()</w:t>
            </w:r>
          </w:p>
        </w:tc>
      </w:tr>
      <w:tr w:rsidR="0003403E" w:rsidTr="0003403E">
        <w:trPr>
          <w:trHeight w:val="72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  <w:lang w:val="nl-NL"/>
              </w:rPr>
              <w:t>Fields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nl-NL"/>
              </w:rPr>
              <w:t>Name: string</w:t>
            </w:r>
          </w:p>
          <w:p w:rsidR="0003403E" w:rsidRDefault="0003403E" w:rsidP="00714626">
            <w:pPr>
              <w:pStyle w:val="TableStyle2"/>
            </w:pPr>
            <w:r>
              <w:rPr>
                <w:lang w:val="nl-NL"/>
              </w:rPr>
              <w:t>IP: long integer</w:t>
            </w:r>
          </w:p>
          <w:p w:rsidR="0003403E" w:rsidRDefault="0003403E" w:rsidP="00714626">
            <w:pPr>
              <w:pStyle w:val="TableStyle2"/>
            </w:pPr>
            <w:r>
              <w:rPr>
                <w:lang w:val="nl-NL"/>
              </w:rPr>
              <w:t>Port: integer</w:t>
            </w:r>
          </w:p>
        </w:tc>
      </w:tr>
    </w:tbl>
    <w:p w:rsidR="0003403E" w:rsidRDefault="0003403E" w:rsidP="0003403E">
      <w:pPr>
        <w:pStyle w:val="BodyA"/>
        <w:rPr>
          <w:b/>
          <w:bCs/>
        </w:rPr>
      </w:pPr>
    </w:p>
    <w:p w:rsidR="00B65E4A" w:rsidRDefault="0003403E" w:rsidP="0003403E">
      <w:pPr>
        <w:pStyle w:val="BodyA"/>
        <w:tabs>
          <w:tab w:val="left" w:pos="540"/>
        </w:tabs>
        <w:rPr>
          <w:b/>
          <w:bCs/>
        </w:rPr>
      </w:pPr>
      <w:r>
        <w:rPr>
          <w:b/>
          <w:bCs/>
        </w:rPr>
        <w:tab/>
      </w:r>
    </w:p>
    <w:p w:rsidR="0003403E" w:rsidRDefault="00B65E4A" w:rsidP="0003403E">
      <w:pPr>
        <w:pStyle w:val="BodyA"/>
        <w:tabs>
          <w:tab w:val="left" w:pos="540"/>
        </w:tabs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="0003403E">
        <w:rPr>
          <w:b/>
          <w:bCs/>
        </w:rPr>
        <w:t>syncBall</w:t>
      </w:r>
      <w:proofErr w:type="spellEnd"/>
      <w:r w:rsidR="0003403E">
        <w:rPr>
          <w:b/>
          <w:bCs/>
        </w:rPr>
        <w:t>(</w:t>
      </w:r>
      <w:proofErr w:type="gramEnd"/>
      <w:r w:rsidR="0003403E">
        <w:rPr>
          <w:b/>
          <w:bCs/>
        </w:rPr>
        <w:t>) Method Description</w:t>
      </w:r>
    </w:p>
    <w:p w:rsidR="0003403E" w:rsidRDefault="0003403E" w:rsidP="0003403E">
      <w:pPr>
        <w:pStyle w:val="BodyA"/>
      </w:pPr>
    </w:p>
    <w:tbl>
      <w:tblPr>
        <w:tblW w:w="8753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4679"/>
      </w:tblGrid>
      <w:tr w:rsidR="0003403E" w:rsidTr="0003403E">
        <w:trPr>
          <w:trHeight w:val="289"/>
        </w:trPr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t>private void syncBall(String name, long ip, int port)</w:t>
            </w:r>
          </w:p>
        </w:tc>
      </w:tr>
      <w:tr w:rsidR="0003403E" w:rsidTr="0003403E">
        <w:trPr>
          <w:trHeight w:val="485"/>
        </w:trPr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n-US"/>
              </w:rPr>
              <w:t xml:space="preserve">Uses inputted data to connect with an external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</w:p>
        </w:tc>
      </w:tr>
      <w:tr w:rsidR="0003403E" w:rsidTr="0003403E">
        <w:trPr>
          <w:trHeight w:val="372"/>
        </w:trPr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n-US"/>
              </w:rPr>
              <w:t>name, IP address, port number</w:t>
            </w:r>
          </w:p>
        </w:tc>
      </w:tr>
      <w:tr w:rsidR="0003403E" w:rsidTr="0003403E">
        <w:trPr>
          <w:trHeight w:val="289"/>
        </w:trPr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03403E" w:rsidTr="0003403E">
        <w:trPr>
          <w:trHeight w:val="245"/>
        </w:trPr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03E" w:rsidRDefault="0003403E" w:rsidP="00714626">
            <w:pPr>
              <w:pStyle w:val="TableStyle2"/>
            </w:pPr>
            <w:r>
              <w:rPr>
                <w:lang w:val="en-US"/>
              </w:rPr>
              <w:t>Will throw an exception if unsuccessful</w:t>
            </w:r>
          </w:p>
        </w:tc>
      </w:tr>
    </w:tbl>
    <w:p w:rsidR="0003403E" w:rsidRDefault="0003403E" w:rsidP="0003403E">
      <w:pPr>
        <w:pStyle w:val="BodyA"/>
      </w:pPr>
    </w:p>
    <w:p w:rsidR="0003403E" w:rsidRDefault="00F11C72" w:rsidP="00F11C72">
      <w:pPr>
        <w:tabs>
          <w:tab w:val="left" w:pos="540"/>
        </w:tabs>
      </w:pPr>
      <w:r>
        <w:tab/>
      </w:r>
      <w:r w:rsidRPr="00F11C72">
        <w:t>*No description for three getters since they are fairly self-explanatory</w:t>
      </w:r>
    </w:p>
    <w:p w:rsidR="0003403E" w:rsidRDefault="0003403E" w:rsidP="00414EBA">
      <w:pPr>
        <w:pStyle w:val="Heading3"/>
        <w:rPr>
          <w:sz w:val="32"/>
        </w:rPr>
      </w:pPr>
      <w:bookmarkStart w:id="1" w:name="_Toc286943833"/>
      <w:r>
        <w:rPr>
          <w:sz w:val="32"/>
        </w:rPr>
        <w:br/>
      </w:r>
    </w:p>
    <w:p w:rsidR="0003403E" w:rsidRDefault="0003403E">
      <w:pPr>
        <w:spacing w:after="200"/>
        <w:rPr>
          <w:rFonts w:asciiTheme="majorHAnsi" w:hAnsiTheme="majorHAnsi"/>
          <w:b/>
          <w:color w:val="D34817" w:themeColor="accent1"/>
          <w:spacing w:val="20"/>
          <w:sz w:val="32"/>
          <w:szCs w:val="24"/>
        </w:rPr>
      </w:pPr>
      <w:r>
        <w:rPr>
          <w:sz w:val="32"/>
        </w:rPr>
        <w:br w:type="page"/>
      </w:r>
    </w:p>
    <w:bookmarkEnd w:id="1"/>
    <w:p w:rsidR="00A80606" w:rsidRDefault="00F11C72" w:rsidP="00414EBA">
      <w:pPr>
        <w:pStyle w:val="Heading3"/>
        <w:rPr>
          <w:sz w:val="32"/>
        </w:rPr>
      </w:pPr>
      <w:proofErr w:type="spellStart"/>
      <w:r w:rsidRPr="00F11C72">
        <w:rPr>
          <w:sz w:val="32"/>
        </w:rPr>
        <w:lastRenderedPageBreak/>
        <w:t>LiveFeed</w:t>
      </w:r>
      <w:proofErr w:type="spellEnd"/>
      <w:r w:rsidRPr="00F11C72">
        <w:rPr>
          <w:sz w:val="32"/>
        </w:rPr>
        <w:t xml:space="preserve"> Class Description</w:t>
      </w:r>
      <w:r w:rsidR="002E6EB9">
        <w:rPr>
          <w:rStyle w:val="FootnoteReference"/>
          <w:sz w:val="32"/>
        </w:rPr>
        <w:footnoteReference w:id="3"/>
      </w:r>
    </w:p>
    <w:p w:rsidR="00F609E9" w:rsidRDefault="00F609E9" w:rsidP="00F609E9">
      <w:pPr>
        <w:pStyle w:val="BodyA"/>
        <w:widowControl w:val="0"/>
        <w:rPr>
          <w:b/>
          <w:bCs/>
        </w:rPr>
      </w:pPr>
    </w:p>
    <w:tbl>
      <w:tblPr>
        <w:tblW w:w="8758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681"/>
      </w:tblGrid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nl-NL"/>
              </w:rPr>
              <w:t>LiveFeed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Base Class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t>&lt;none&gt;</w:t>
            </w:r>
          </w:p>
        </w:tc>
      </w:tr>
      <w:tr w:rsidR="00F609E9" w:rsidTr="00B65E4A">
        <w:trPr>
          <w:trHeight w:val="72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proofErr w:type="spellStart"/>
            <w:r>
              <w:rPr>
                <w:lang w:val="en-US"/>
              </w:rPr>
              <w:t>LiveFeed</w:t>
            </w:r>
            <w:proofErr w:type="spellEnd"/>
            <w:r>
              <w:rPr>
                <w:lang w:val="en-US"/>
              </w:rPr>
              <w:t xml:space="preserve"> displays the video image being transmitted by the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and provides user options to change views or to capture video data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en-US"/>
              </w:rPr>
              <w:t>States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Active, Inactive</w:t>
            </w:r>
          </w:p>
        </w:tc>
      </w:tr>
      <w:tr w:rsidR="00F609E9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proofErr w:type="spellStart"/>
            <w:r>
              <w:rPr>
                <w:b/>
                <w:bCs/>
                <w:lang w:val="es-ES_tradnl"/>
              </w:rPr>
              <w:t>Constructors</w:t>
            </w:r>
            <w:proofErr w:type="spellEnd"/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 w:rsidRPr="00487B8E">
              <w:rPr>
                <w:lang w:val="en-US"/>
              </w:rPr>
              <w:t>Default: no camera loaded</w:t>
            </w:r>
          </w:p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 xml:space="preserve">Ball Object: sends one </w:t>
            </w:r>
            <w:proofErr w:type="spellStart"/>
            <w:r>
              <w:rPr>
                <w:lang w:val="en-US"/>
              </w:rPr>
              <w:t>Fotoball</w:t>
            </w:r>
            <w:proofErr w:type="spellEnd"/>
            <w:r>
              <w:rPr>
                <w:lang w:val="en-US"/>
              </w:rPr>
              <w:t xml:space="preserve"> object to be used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it-IT"/>
              </w:rPr>
              <w:t>Mutators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t>setCamera()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it-IT"/>
              </w:rPr>
              <w:t>Accessors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t>getVideo()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nl-NL"/>
              </w:rPr>
              <w:t>Fields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nl-NL"/>
              </w:rPr>
              <w:t>video_feed</w:t>
            </w:r>
          </w:p>
        </w:tc>
      </w:tr>
    </w:tbl>
    <w:p w:rsidR="00F609E9" w:rsidRDefault="00F609E9" w:rsidP="00F609E9">
      <w:pPr>
        <w:pStyle w:val="BodyA"/>
        <w:widowControl w:val="0"/>
        <w:rPr>
          <w:b/>
          <w:bCs/>
        </w:rPr>
      </w:pPr>
    </w:p>
    <w:p w:rsidR="00F609E9" w:rsidRDefault="00F609E9" w:rsidP="00F609E9">
      <w:pPr>
        <w:pStyle w:val="BodyA"/>
        <w:rPr>
          <w:b/>
          <w:bCs/>
        </w:rPr>
      </w:pPr>
    </w:p>
    <w:p w:rsidR="00F609E9" w:rsidRDefault="00F609E9" w:rsidP="00F609E9">
      <w:pPr>
        <w:pStyle w:val="BodyA"/>
        <w:rPr>
          <w:b/>
          <w:bCs/>
        </w:rPr>
      </w:pPr>
    </w:p>
    <w:p w:rsidR="00F609E9" w:rsidRDefault="00B65E4A" w:rsidP="00B65E4A">
      <w:pPr>
        <w:pStyle w:val="BodyA"/>
        <w:tabs>
          <w:tab w:val="left" w:pos="540"/>
        </w:tabs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="00F609E9">
        <w:rPr>
          <w:b/>
          <w:bCs/>
        </w:rPr>
        <w:t>setCamera</w:t>
      </w:r>
      <w:proofErr w:type="spellEnd"/>
      <w:r w:rsidR="00F609E9">
        <w:rPr>
          <w:b/>
          <w:bCs/>
        </w:rPr>
        <w:t>(</w:t>
      </w:r>
      <w:proofErr w:type="gramEnd"/>
      <w:r w:rsidR="00F609E9">
        <w:rPr>
          <w:b/>
          <w:bCs/>
        </w:rPr>
        <w:t>) Method Description</w:t>
      </w:r>
    </w:p>
    <w:p w:rsidR="00F609E9" w:rsidRDefault="00F609E9" w:rsidP="00F609E9">
      <w:pPr>
        <w:pStyle w:val="BodyA"/>
        <w:widowControl w:val="0"/>
        <w:rPr>
          <w:b/>
          <w:bCs/>
        </w:rPr>
      </w:pPr>
    </w:p>
    <w:tbl>
      <w:tblPr>
        <w:tblW w:w="8758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681"/>
      </w:tblGrid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t>private void setCamera(int camNum)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Specify which camera to use</w:t>
            </w:r>
          </w:p>
        </w:tc>
      </w:tr>
      <w:tr w:rsidR="00F609E9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proofErr w:type="spellStart"/>
            <w:r>
              <w:rPr>
                <w:lang w:val="en-US"/>
              </w:rPr>
              <w:t>camNum</w:t>
            </w:r>
            <w:proofErr w:type="spellEnd"/>
            <w:r>
              <w:rPr>
                <w:lang w:val="en-US"/>
              </w:rPr>
              <w:t xml:space="preserve"> - an integer specifying which camera to turn on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F609E9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This method will also make sure every other camera is turned off, so only one is live at a time</w:t>
            </w:r>
          </w:p>
        </w:tc>
      </w:tr>
    </w:tbl>
    <w:p w:rsidR="00F609E9" w:rsidRDefault="00F609E9" w:rsidP="00F609E9">
      <w:pPr>
        <w:pStyle w:val="BodyA"/>
        <w:widowControl w:val="0"/>
        <w:rPr>
          <w:b/>
          <w:bCs/>
        </w:rPr>
      </w:pPr>
    </w:p>
    <w:p w:rsidR="00F609E9" w:rsidRDefault="00F609E9" w:rsidP="00F609E9">
      <w:pPr>
        <w:pStyle w:val="BodyA"/>
        <w:widowControl w:val="0"/>
        <w:rPr>
          <w:b/>
          <w:bCs/>
        </w:rPr>
      </w:pPr>
    </w:p>
    <w:p w:rsidR="00F609E9" w:rsidRDefault="00F609E9" w:rsidP="00F609E9">
      <w:pPr>
        <w:pStyle w:val="BodyA"/>
        <w:rPr>
          <w:b/>
          <w:bCs/>
        </w:rPr>
      </w:pPr>
    </w:p>
    <w:p w:rsidR="00F609E9" w:rsidRDefault="00B65E4A" w:rsidP="00B65E4A">
      <w:pPr>
        <w:pStyle w:val="BodyA"/>
        <w:tabs>
          <w:tab w:val="left" w:pos="540"/>
        </w:tabs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="00F609E9">
        <w:rPr>
          <w:b/>
          <w:bCs/>
        </w:rPr>
        <w:t>getVideo</w:t>
      </w:r>
      <w:proofErr w:type="spellEnd"/>
      <w:r w:rsidR="00F609E9">
        <w:rPr>
          <w:b/>
          <w:bCs/>
        </w:rPr>
        <w:t>(</w:t>
      </w:r>
      <w:proofErr w:type="gramEnd"/>
      <w:r w:rsidR="00F609E9">
        <w:rPr>
          <w:b/>
          <w:bCs/>
        </w:rPr>
        <w:t>) method Description</w:t>
      </w:r>
    </w:p>
    <w:p w:rsidR="00F609E9" w:rsidRDefault="00F609E9" w:rsidP="00F609E9">
      <w:pPr>
        <w:pStyle w:val="BodyA"/>
        <w:widowControl w:val="0"/>
        <w:rPr>
          <w:b/>
          <w:bCs/>
        </w:rPr>
      </w:pPr>
    </w:p>
    <w:tbl>
      <w:tblPr>
        <w:tblW w:w="8758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681"/>
      </w:tblGrid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Prototype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 xml:space="preserve">public Object </w:t>
            </w:r>
            <w:proofErr w:type="spellStart"/>
            <w:r>
              <w:rPr>
                <w:lang w:val="en-US"/>
              </w:rPr>
              <w:t>getVideo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F609E9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To extract the video in use and save it to the device gallery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  <w:lang w:val="en-US"/>
              </w:rPr>
              <w:t>Receives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nothing</w:t>
            </w:r>
          </w:p>
        </w:tc>
      </w:tr>
      <w:tr w:rsidR="00F609E9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Returns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 xml:space="preserve">The current video object from the </w:t>
            </w:r>
            <w:proofErr w:type="spellStart"/>
            <w:r>
              <w:rPr>
                <w:lang w:val="en-US"/>
              </w:rPr>
              <w:t>LiveFeed</w:t>
            </w:r>
            <w:proofErr w:type="spellEnd"/>
            <w:r>
              <w:rPr>
                <w:lang w:val="en-US"/>
              </w:rPr>
              <w:t xml:space="preserve"> screen</w:t>
            </w:r>
          </w:p>
        </w:tc>
      </w:tr>
      <w:tr w:rsidR="00F609E9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b/>
                <w:bCs/>
              </w:rPr>
              <w:t>Remarks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9E9" w:rsidRDefault="00F609E9" w:rsidP="00714626">
            <w:pPr>
              <w:pStyle w:val="TableStyle2"/>
            </w:pPr>
            <w:r>
              <w:rPr>
                <w:lang w:val="en-US"/>
              </w:rPr>
              <w:t>Will throw an exception if the video is unable to be returned</w:t>
            </w:r>
          </w:p>
        </w:tc>
      </w:tr>
    </w:tbl>
    <w:p w:rsidR="00F1126C" w:rsidRDefault="00F1126C" w:rsidP="007639AD">
      <w:pPr>
        <w:pStyle w:val="Heading3"/>
        <w:rPr>
          <w:sz w:val="32"/>
        </w:rPr>
      </w:pPr>
    </w:p>
    <w:p w:rsidR="00B65E4A" w:rsidRDefault="00B65E4A" w:rsidP="008B5F5A">
      <w:r w:rsidRPr="00B65E4A">
        <w:rPr>
          <w:rFonts w:asciiTheme="majorHAnsi" w:hAnsiTheme="majorHAnsi"/>
          <w:b/>
          <w:color w:val="D34817" w:themeColor="accent1"/>
          <w:spacing w:val="20"/>
          <w:sz w:val="32"/>
          <w:szCs w:val="24"/>
        </w:rPr>
        <w:t>About Class Description</w:t>
      </w:r>
      <w:r w:rsidR="002E6EB9">
        <w:rPr>
          <w:rStyle w:val="FootnoteReference"/>
          <w:rFonts w:asciiTheme="majorHAnsi" w:hAnsiTheme="majorHAnsi"/>
          <w:b/>
          <w:color w:val="D34817" w:themeColor="accent1"/>
          <w:spacing w:val="20"/>
          <w:sz w:val="32"/>
          <w:szCs w:val="24"/>
        </w:rPr>
        <w:footnoteReference w:id="4"/>
      </w:r>
      <w:r>
        <w:rPr>
          <w:rFonts w:asciiTheme="majorHAnsi" w:hAnsiTheme="majorHAnsi"/>
          <w:b/>
          <w:color w:val="D34817" w:themeColor="accent1"/>
          <w:spacing w:val="20"/>
          <w:sz w:val="32"/>
          <w:szCs w:val="24"/>
        </w:rPr>
        <w:br/>
      </w:r>
    </w:p>
    <w:tbl>
      <w:tblPr>
        <w:tblW w:w="8758" w:type="dxa"/>
        <w:tblInd w:w="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681"/>
      </w:tblGrid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lang w:val="nl-NL"/>
              </w:rPr>
              <w:t>About</w:t>
            </w:r>
          </w:p>
        </w:tc>
      </w:tr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</w:rPr>
              <w:t>Base Class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t>&lt;none&gt;</w:t>
            </w:r>
          </w:p>
        </w:tc>
      </w:tr>
      <w:tr w:rsidR="00B65E4A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</w:rPr>
              <w:t>Purpose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lang w:val="en-US"/>
              </w:rPr>
              <w:t>Display creator information, version details, and link to website</w:t>
            </w:r>
          </w:p>
        </w:tc>
      </w:tr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  <w:lang w:val="en-US"/>
              </w:rPr>
              <w:t>States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lang w:val="en-US"/>
              </w:rPr>
              <w:t>Active, Inactive</w:t>
            </w:r>
          </w:p>
        </w:tc>
      </w:tr>
      <w:tr w:rsidR="00B65E4A" w:rsidTr="00B65E4A">
        <w:trPr>
          <w:trHeight w:val="48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proofErr w:type="spellStart"/>
            <w:r>
              <w:rPr>
                <w:b/>
                <w:bCs/>
                <w:lang w:val="es-ES_tradnl"/>
              </w:rPr>
              <w:t>Constructors</w:t>
            </w:r>
            <w:proofErr w:type="spellEnd"/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lang w:val="es-ES_tradnl"/>
              </w:rPr>
              <w:t xml:space="preserve">Default </w:t>
            </w:r>
            <w:proofErr w:type="spellStart"/>
            <w:r>
              <w:rPr>
                <w:lang w:val="es-ES_tradnl"/>
              </w:rPr>
              <w:t>only</w:t>
            </w:r>
            <w:proofErr w:type="spellEnd"/>
          </w:p>
        </w:tc>
      </w:tr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  <w:lang w:val="it-IT"/>
              </w:rPr>
              <w:t>Mutators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t>none</w:t>
            </w:r>
          </w:p>
        </w:tc>
      </w:tr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  <w:lang w:val="it-IT"/>
              </w:rPr>
              <w:t>Accessors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t>getVersion()</w:t>
            </w:r>
          </w:p>
        </w:tc>
      </w:tr>
      <w:tr w:rsidR="00B65E4A" w:rsidTr="00B65E4A">
        <w:trPr>
          <w:trHeight w:val="245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b/>
                <w:bCs/>
                <w:lang w:val="nl-NL"/>
              </w:rPr>
              <w:t>Fields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5E4A" w:rsidRDefault="00B65E4A" w:rsidP="00714626">
            <w:pPr>
              <w:pStyle w:val="TableStyle2"/>
            </w:pPr>
            <w:r>
              <w:rPr>
                <w:lang w:val="nl-NL"/>
              </w:rPr>
              <w:t>version: float</w:t>
            </w:r>
          </w:p>
        </w:tc>
      </w:tr>
    </w:tbl>
    <w:p w:rsidR="008B5F5A" w:rsidRDefault="008B5F5A" w:rsidP="008B5F5A"/>
    <w:sectPr w:rsidR="008B5F5A" w:rsidSect="00F11C72">
      <w:headerReference w:type="even" r:id="rId12"/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992" w:rsidRDefault="00040992">
      <w:pPr>
        <w:spacing w:after="0" w:line="240" w:lineRule="auto"/>
      </w:pPr>
      <w:r>
        <w:separator/>
      </w:r>
    </w:p>
  </w:endnote>
  <w:endnote w:type="continuationSeparator" w:id="0">
    <w:p w:rsidR="00040992" w:rsidRDefault="0004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G創英ﾌﾟﾚｾﾞﾝｽEB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88" w:rsidRDefault="00EF5035" w:rsidP="00EF5035">
    <w:pPr>
      <w:pStyle w:val="Footer"/>
      <w:jc w:val="right"/>
    </w:pPr>
    <w:proofErr w:type="gramStart"/>
    <w:r w:rsidRPr="00EF5035">
      <w:rPr>
        <w:color w:val="7F7F7F"/>
        <w:sz w:val="24"/>
        <w:szCs w:val="24"/>
      </w:rPr>
      <w:t>prepared</w:t>
    </w:r>
    <w:proofErr w:type="gramEnd"/>
    <w:r w:rsidRPr="00EF5035">
      <w:rPr>
        <w:color w:val="7F7F7F"/>
        <w:sz w:val="24"/>
        <w:szCs w:val="24"/>
      </w:rPr>
      <w:t xml:space="preserve"> by </w:t>
    </w:r>
    <w:r w:rsidR="00F11C72">
      <w:rPr>
        <w:color w:val="7F7F7F"/>
        <w:sz w:val="24"/>
        <w:szCs w:val="24"/>
      </w:rPr>
      <w:t>AbrAhAm</w:t>
    </w:r>
    <w:r>
      <w:rPr>
        <w:noProof/>
      </w:rPr>
      <w:t xml:space="preserve"> </w:t>
    </w:r>
    <w:r w:rsidR="00B84FD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4C6E0D" wp14:editId="6426D2AB">
              <wp:simplePos x="0" y="0"/>
              <wp:positionH relativeFrom="rightMargin">
                <wp:posOffset>-6184900</wp:posOffset>
              </wp:positionH>
              <wp:positionV relativeFrom="bottomMargin">
                <wp:posOffset>0</wp:posOffset>
              </wp:positionV>
              <wp:extent cx="520700" cy="520700"/>
              <wp:effectExtent l="0" t="0" r="0" b="0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10088" w:rsidRDefault="00A146A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11C72" w:rsidRPr="00F11C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left:0;text-align:left;margin-left:-487pt;margin-top:0;width:41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" fillcolor="#d34817 [3204]" stroked="f">
              <v:textbox inset="0,0,0,0">
                <w:txbxContent>
                  <w:p w:rsidR="00E10088" w:rsidRDefault="00A146A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11C72" w:rsidRPr="00F11C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B84FD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06CE42E" wp14:editId="2C7A8E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31020"/>
              <wp:effectExtent l="0" t="0" r="12065" b="1270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310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7pt;height:742.6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88" w:rsidRPr="00EF5035" w:rsidRDefault="00B84FDE" w:rsidP="00801684">
    <w:pPr>
      <w:pStyle w:val="HeaderFooter"/>
      <w:jc w:val="right"/>
    </w:pPr>
    <w:r w:rsidRPr="00EF503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14746E" wp14:editId="35C36AAA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10088" w:rsidRDefault="0004099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1008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Fotoball</w:t>
                              </w:r>
                              <w:proofErr w:type="spellEnd"/>
                            </w:sdtContent>
                          </w:sdt>
                          <w:r w:rsidR="00F11C72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F11C72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- </w:t>
                          </w:r>
                          <w:r w:rsidR="00E1008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78C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3/26/2015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E10088" w:rsidRDefault="00A146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E1008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Fotoball</w:t>
                        </w:r>
                        <w:proofErr w:type="spellEnd"/>
                      </w:sdtContent>
                    </w:sdt>
                    <w:r w:rsidR="00F11C72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F11C72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- </w:t>
                    </w:r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3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778C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3/26/2015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Pr="00EF503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DFD945" wp14:editId="3A9EF9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31020"/>
              <wp:effectExtent l="0" t="0" r="12065" b="1270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310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1" o:spid="_x0000_s1026" style="position:absolute;margin-left:0;margin-top:0;width:561.7pt;height:742.6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 w:rsidRPr="00EF503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E67BA4" wp14:editId="48224986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10088" w:rsidRDefault="00A146A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56260" w:rsidRPr="00A5626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left:0;text-align:left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E10088" w:rsidRDefault="00A146A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56260" w:rsidRPr="00A5626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10088" w:rsidRDefault="00E10088" w:rsidP="00EF5035">
    <w:pPr>
      <w:pStyle w:val="Footer"/>
      <w:jc w:val="righ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992" w:rsidRDefault="00040992">
      <w:pPr>
        <w:spacing w:after="0" w:line="240" w:lineRule="auto"/>
      </w:pPr>
      <w:r>
        <w:separator/>
      </w:r>
    </w:p>
  </w:footnote>
  <w:footnote w:type="continuationSeparator" w:id="0">
    <w:p w:rsidR="00040992" w:rsidRDefault="00040992">
      <w:pPr>
        <w:spacing w:after="0" w:line="240" w:lineRule="auto"/>
      </w:pPr>
      <w:r>
        <w:continuationSeparator/>
      </w:r>
    </w:p>
  </w:footnote>
  <w:footnote w:id="1">
    <w:p w:rsidR="002E6EB9" w:rsidRDefault="002E6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6EB9">
        <w:t>prepared by AbrAhAm</w:t>
      </w:r>
    </w:p>
  </w:footnote>
  <w:footnote w:id="2">
    <w:p w:rsidR="002E6EB9" w:rsidRDefault="002E6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6EB9">
        <w:t>prepared by Rick</w:t>
      </w:r>
    </w:p>
  </w:footnote>
  <w:footnote w:id="3">
    <w:p w:rsidR="002E6EB9" w:rsidRDefault="002E6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6EB9">
        <w:t>prepared by Adam</w:t>
      </w:r>
    </w:p>
  </w:footnote>
  <w:footnote w:id="4">
    <w:p w:rsidR="002E6EB9" w:rsidRDefault="002E6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6EB9">
        <w:t>prepared by David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DBB" w:rsidRDefault="00B84F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B35F28" wp14:editId="3C566423">
              <wp:simplePos x="0" y="0"/>
              <wp:positionH relativeFrom="rightMargin">
                <wp:posOffset>-6216015</wp:posOffset>
              </wp:positionH>
              <wp:positionV relativeFrom="margin">
                <wp:posOffset>-457200</wp:posOffset>
              </wp:positionV>
              <wp:extent cx="531495" cy="8229600"/>
              <wp:effectExtent l="0" t="0" r="0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10088" w:rsidRDefault="0004099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6452619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1008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Fotoball</w:t>
                              </w:r>
                              <w:proofErr w:type="spellEnd"/>
                            </w:sdtContent>
                          </w:sdt>
                          <w:r w:rsidR="00E1008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E1008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6452619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78C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3/26/2015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-489.45pt;margin-top:-36pt;width:41.85pt;height:9in;z-index:251664384;visibility:visible;mso-wrap-style:square;mso-width-percent:500;mso-height-percent:1000;mso-wrap-distance-left:9pt;mso-wrap-distance-top:0;mso-wrap-distance-right:9pt;mso-wrap-distance-bottom:0;mso-position-horizontal:absolute;mso-position-horizontal-relative:right-margin-area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" filled="f" stroked="f">
              <v:textbox style="layout-flow:vertical;mso-layout-flow-alt:bottom-to-top" inset=",,8.64pt,10.8pt">
                <w:txbxContent>
                  <w:p w:rsidR="00E10088" w:rsidRDefault="00A146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6452619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E1008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Fotoball</w:t>
                        </w:r>
                        <w:proofErr w:type="spellEnd"/>
                      </w:sdtContent>
                    </w:sdt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6452619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3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778C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3/26/2015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DB56F7"/>
    <w:multiLevelType w:val="hybridMultilevel"/>
    <w:tmpl w:val="311ECE5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FD7FD0"/>
    <w:multiLevelType w:val="hybridMultilevel"/>
    <w:tmpl w:val="6B6ECB30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21113"/>
    <w:multiLevelType w:val="hybridMultilevel"/>
    <w:tmpl w:val="C6D68D80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FFDC262E">
      <w:numFmt w:val="bullet"/>
      <w:lvlText w:val="-"/>
      <w:lvlJc w:val="left"/>
      <w:pPr>
        <w:ind w:left="1800" w:hanging="360"/>
      </w:pPr>
      <w:rPr>
        <w:rFonts w:ascii="Perpetua" w:eastAsiaTheme="minorHAnsi" w:hAnsi="Perpet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D2368"/>
    <w:multiLevelType w:val="multilevel"/>
    <w:tmpl w:val="FF2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A16B01"/>
    <w:multiLevelType w:val="hybridMultilevel"/>
    <w:tmpl w:val="AD7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73576"/>
    <w:multiLevelType w:val="multilevel"/>
    <w:tmpl w:val="36CA6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B2A66"/>
    <w:multiLevelType w:val="hybridMultilevel"/>
    <w:tmpl w:val="A41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74DC9"/>
    <w:multiLevelType w:val="multilevel"/>
    <w:tmpl w:val="CBF29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BF04B6"/>
    <w:multiLevelType w:val="hybridMultilevel"/>
    <w:tmpl w:val="988E25B2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73B36"/>
    <w:multiLevelType w:val="multilevel"/>
    <w:tmpl w:val="7F5A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314003"/>
    <w:multiLevelType w:val="hybridMultilevel"/>
    <w:tmpl w:val="DB746E74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924C6"/>
    <w:multiLevelType w:val="hybridMultilevel"/>
    <w:tmpl w:val="7D12A0F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D01E2"/>
    <w:multiLevelType w:val="multilevel"/>
    <w:tmpl w:val="ED5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9"/>
  </w:num>
  <w:num w:numId="17">
    <w:abstractNumId w:val="13"/>
  </w:num>
  <w:num w:numId="18">
    <w:abstractNumId w:val="7"/>
  </w:num>
  <w:num w:numId="19">
    <w:abstractNumId w:val="15"/>
  </w:num>
  <w:num w:numId="20">
    <w:abstractNumId w:val="6"/>
  </w:num>
  <w:num w:numId="21">
    <w:abstractNumId w:val="16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C3"/>
    <w:rsid w:val="00032B57"/>
    <w:rsid w:val="0003403E"/>
    <w:rsid w:val="00040992"/>
    <w:rsid w:val="00051282"/>
    <w:rsid w:val="00085D8D"/>
    <w:rsid w:val="000A5DDD"/>
    <w:rsid w:val="000D1CDE"/>
    <w:rsid w:val="000E212C"/>
    <w:rsid w:val="000F1619"/>
    <w:rsid w:val="00112B22"/>
    <w:rsid w:val="001171C6"/>
    <w:rsid w:val="00122A1D"/>
    <w:rsid w:val="001A4743"/>
    <w:rsid w:val="001C634E"/>
    <w:rsid w:val="00214CF4"/>
    <w:rsid w:val="0024139A"/>
    <w:rsid w:val="002A53F7"/>
    <w:rsid w:val="002B028C"/>
    <w:rsid w:val="002E6EB9"/>
    <w:rsid w:val="002F206B"/>
    <w:rsid w:val="003F354A"/>
    <w:rsid w:val="0040412A"/>
    <w:rsid w:val="00411EB8"/>
    <w:rsid w:val="00414EBA"/>
    <w:rsid w:val="004530AA"/>
    <w:rsid w:val="0046130F"/>
    <w:rsid w:val="004A151C"/>
    <w:rsid w:val="004B0AB2"/>
    <w:rsid w:val="004C318B"/>
    <w:rsid w:val="004D2727"/>
    <w:rsid w:val="004D5AB8"/>
    <w:rsid w:val="004D5E4A"/>
    <w:rsid w:val="00534157"/>
    <w:rsid w:val="00545188"/>
    <w:rsid w:val="0056373C"/>
    <w:rsid w:val="00571795"/>
    <w:rsid w:val="00571A7F"/>
    <w:rsid w:val="00595287"/>
    <w:rsid w:val="005E4708"/>
    <w:rsid w:val="006E2330"/>
    <w:rsid w:val="006E4DAE"/>
    <w:rsid w:val="006E6C24"/>
    <w:rsid w:val="00717A4A"/>
    <w:rsid w:val="00735C48"/>
    <w:rsid w:val="007639AD"/>
    <w:rsid w:val="00775DBB"/>
    <w:rsid w:val="007919C9"/>
    <w:rsid w:val="007F41DD"/>
    <w:rsid w:val="00801684"/>
    <w:rsid w:val="00824BF3"/>
    <w:rsid w:val="00845797"/>
    <w:rsid w:val="00865242"/>
    <w:rsid w:val="008860C1"/>
    <w:rsid w:val="0089316F"/>
    <w:rsid w:val="008B5F5A"/>
    <w:rsid w:val="008D7BE1"/>
    <w:rsid w:val="008E0A76"/>
    <w:rsid w:val="008E1269"/>
    <w:rsid w:val="009101DE"/>
    <w:rsid w:val="00916DE1"/>
    <w:rsid w:val="00955D8F"/>
    <w:rsid w:val="00962FC8"/>
    <w:rsid w:val="009A7612"/>
    <w:rsid w:val="009B2652"/>
    <w:rsid w:val="009F509B"/>
    <w:rsid w:val="00A05256"/>
    <w:rsid w:val="00A146A6"/>
    <w:rsid w:val="00A2053C"/>
    <w:rsid w:val="00A56260"/>
    <w:rsid w:val="00A80606"/>
    <w:rsid w:val="00AA4BE6"/>
    <w:rsid w:val="00AA6587"/>
    <w:rsid w:val="00AB4BCE"/>
    <w:rsid w:val="00AC7052"/>
    <w:rsid w:val="00AD6E3F"/>
    <w:rsid w:val="00B10390"/>
    <w:rsid w:val="00B65E4A"/>
    <w:rsid w:val="00B84FDE"/>
    <w:rsid w:val="00BF323C"/>
    <w:rsid w:val="00C41E85"/>
    <w:rsid w:val="00C42546"/>
    <w:rsid w:val="00D017FC"/>
    <w:rsid w:val="00D56EF3"/>
    <w:rsid w:val="00D778C1"/>
    <w:rsid w:val="00DB5A6E"/>
    <w:rsid w:val="00E10088"/>
    <w:rsid w:val="00E123A9"/>
    <w:rsid w:val="00E6794A"/>
    <w:rsid w:val="00E800C0"/>
    <w:rsid w:val="00E82C39"/>
    <w:rsid w:val="00EA7DD2"/>
    <w:rsid w:val="00EF5035"/>
    <w:rsid w:val="00F1126C"/>
    <w:rsid w:val="00F11C72"/>
    <w:rsid w:val="00F16CEF"/>
    <w:rsid w:val="00F31BC3"/>
    <w:rsid w:val="00F609E9"/>
    <w:rsid w:val="00F61E6E"/>
    <w:rsid w:val="00F676E8"/>
    <w:rsid w:val="00FA4C69"/>
    <w:rsid w:val="00FD6008"/>
    <w:rsid w:val="00FF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3" w:uiPriority="39"/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3A9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3A9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3A9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3A9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3A9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3A9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23A9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23A9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23A9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3A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123A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3A9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E123A9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3A9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A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23A9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A9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E123A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E123A9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E123A9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A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23A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123A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123A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123A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23A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123A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E123A9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E123A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E123A9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E123A9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123A9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123A9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123A9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123A9"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rsid w:val="00E123A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23A9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E123A9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23A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E123A9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E123A9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123A9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E123A9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uiPriority w:val="34"/>
    <w:qFormat/>
    <w:rsid w:val="00032B57"/>
    <w:pPr>
      <w:ind w:left="720"/>
      <w:contextualSpacing/>
    </w:pPr>
  </w:style>
  <w:style w:type="paragraph" w:customStyle="1" w:styleId="TableStyle2">
    <w:name w:val="Table Style 2"/>
    <w:rsid w:val="002F20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  <w:lang w:val="de-DE"/>
    </w:rPr>
  </w:style>
  <w:style w:type="paragraph" w:customStyle="1" w:styleId="BodyA">
    <w:name w:val="Body A"/>
    <w:rsid w:val="002F20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customStyle="1" w:styleId="HeaderFooter">
    <w:name w:val="Header &amp; Footer"/>
    <w:rsid w:val="0080168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FootnoteText">
    <w:name w:val="footnote text"/>
    <w:basedOn w:val="Normal"/>
    <w:link w:val="FootnoteTextChar"/>
    <w:rsid w:val="002E6EB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E6EB9"/>
    <w:rPr>
      <w:rFonts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rsid w:val="002E6E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3" w:uiPriority="39"/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3A9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3A9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3A9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3A9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3A9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3A9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23A9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23A9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23A9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3A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123A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3A9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E123A9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3A9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A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23A9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A9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E123A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E123A9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E123A9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A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23A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123A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123A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123A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23A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123A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E123A9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E123A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E123A9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E123A9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123A9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123A9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123A9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123A9"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rsid w:val="00E123A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23A9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E123A9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23A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E123A9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E123A9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123A9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E123A9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uiPriority w:val="34"/>
    <w:qFormat/>
    <w:rsid w:val="00032B57"/>
    <w:pPr>
      <w:ind w:left="720"/>
      <w:contextualSpacing/>
    </w:pPr>
  </w:style>
  <w:style w:type="paragraph" w:customStyle="1" w:styleId="TableStyle2">
    <w:name w:val="Table Style 2"/>
    <w:rsid w:val="002F20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  <w:lang w:val="de-DE"/>
    </w:rPr>
  </w:style>
  <w:style w:type="paragraph" w:customStyle="1" w:styleId="BodyA">
    <w:name w:val="Body A"/>
    <w:rsid w:val="002F20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customStyle="1" w:styleId="HeaderFooter">
    <w:name w:val="Header &amp; Footer"/>
    <w:rsid w:val="0080168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FootnoteText">
    <w:name w:val="footnote text"/>
    <w:basedOn w:val="Normal"/>
    <w:link w:val="FootnoteTextChar"/>
    <w:rsid w:val="002E6EB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E6EB9"/>
    <w:rPr>
      <w:rFonts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rsid w:val="002E6E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ipolett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2015-03-26T00:00:00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6E7B4-FA93-46BC-A6A9-0D16C1FD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49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Fotoball</vt:lpstr>
    </vt:vector>
  </TitlesOfParts>
  <Company>Simulia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Fotoball</dc:title>
  <dc:subject>CSC509: Class Models</dc:subject>
  <dc:creator>David Cipoletta, AbrAhAm Herrera, Adam Jilling, Rick Rejeleene</dc:creator>
  <cp:lastModifiedBy>Abraham HERRERA</cp:lastModifiedBy>
  <cp:revision>14</cp:revision>
  <cp:lastPrinted>2015-03-26T19:34:00Z</cp:lastPrinted>
  <dcterms:created xsi:type="dcterms:W3CDTF">2015-03-26T17:51:00Z</dcterms:created>
  <dcterms:modified xsi:type="dcterms:W3CDTF">2015-03-26T19:35:00Z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